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8" w:after="0" w:line="240" w:lineRule="auto"/>
        <w:ind w:left="3380" w:right="336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hyperlink r:id="rId6"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12"/>
          </w:rPr>
          <w:t>Journal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1"/>
            <w:w w:val="112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8"/>
          </w:rPr>
          <w:t>Purchasing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"/>
            <w:w w:val="108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Supply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7"/>
          </w:rPr>
          <w:t>Management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3"/>
            <w:w w:val="107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xxx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(xxxx)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3"/>
            <w:szCs w:val="13"/>
            <w:color w:val="007FAA"/>
            <w:spacing w:val="0"/>
            <w:w w:val="100"/>
          </w:rPr>
          <w:t>xxx–xxx</w:t>
        </w:r>
        <w:r>
          <w:rPr>
            <w:rFonts w:ascii="Times New Roman" w:hAnsi="Times New Roman" w:cs="Times New Roman" w:eastAsia="Times New Roman"/>
            <w:sz w:val="13"/>
            <w:szCs w:val="13"/>
            <w:color w:val="000000"/>
            <w:spacing w:val="0"/>
            <w:w w:val="100"/>
          </w:rPr>
        </w:r>
      </w:hyperlink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93" w:right="381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1.311996pt;margin-top:.519912pt;width:375.59pt;height:65.1060pt;mso-position-horizontal-relative:page;mso-position-vertical-relative:paragraph;z-index:-2144" coordorigin="2226,10" coordsize="7512,1302">
            <v:shape style="position:absolute;left:2226;top:10;width:7512;height:1302" coordorigin="2226,10" coordsize="7512,1302" path="m2226,1313l9738,1313,9738,10,2226,10,2226,1313e" filled="t" fillcolor="#E4E4E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7.609001pt;margin-top:-5.615693pt;width:449.215pt;height:.1pt;mso-position-horizontal-relative:page;mso-position-vertical-relative:paragraph;z-index:-2143" coordorigin="752,-112" coordsize="8984,2">
            <v:shape style="position:absolute;left:752;top:-112;width:8984;height:2" coordorigin="752,-112" coordsize="8984,0" path="m752,-112l9736,-112e" filled="f" stroked="t" strokeweight=".34921pt" strokecolor="#000000">
              <v:path arrowok="t"/>
            </v:shape>
          </v:group>
          <w10:wrap type="none"/>
        </w:pict>
      </w:r>
      <w:r>
        <w:rPr/>
        <w:pict>
          <v:shape style="position:absolute;margin-left:37.644001pt;margin-top:.381922pt;width:59.524pt;height:65.197pt;mso-position-horizontal-relative:page;mso-position-vertical-relative:paragraph;z-index:-2137" type="#_x0000_t75">
            <v:imagedata r:id="rId7" o:title=""/>
          </v:shape>
        </w:pict>
      </w:r>
      <w:r>
        <w:rPr/>
        <w:pict>
          <v:shape style="position:absolute;margin-left:501.109009pt;margin-top:-5.571078pt;width:56.636pt;height:71.490pt;mso-position-horizontal-relative:page;mso-position-vertical-relative:paragraph;z-index:-2136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hyperlink r:id="rId9">
        <w:r>
          <w:rPr>
            <w:rFonts w:ascii="Times New Roman" w:hAnsi="Times New Roman" w:cs="Times New Roman" w:eastAsia="Times New Roman"/>
            <w:sz w:val="16"/>
            <w:szCs w:val="16"/>
            <w:color w:val="2B7CA5"/>
            <w:spacing w:val="0"/>
            <w:w w:val="106"/>
          </w:rPr>
          <w:t>ScienceDirect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48" w:right="227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13"/>
        </w:rPr>
        <w:t>Journal</w:t>
      </w:r>
      <w:r>
        <w:rPr>
          <w:rFonts w:ascii="Times New Roman" w:hAnsi="Times New Roman" w:cs="Times New Roman" w:eastAsia="Times New Roman"/>
          <w:sz w:val="28"/>
          <w:szCs w:val="28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Purchasing</w:t>
      </w:r>
      <w:r>
        <w:rPr>
          <w:rFonts w:ascii="Times New Roman" w:hAnsi="Times New Roman" w:cs="Times New Roman" w:eastAsia="Times New Roman"/>
          <w:sz w:val="28"/>
          <w:szCs w:val="28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9"/>
        </w:rPr>
        <w:t>Management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51" w:right="3065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7.609001pt;margin-top:17.196211pt;width:520.04999pt;height:.1pt;mso-position-horizontal-relative:page;mso-position-vertical-relative:paragraph;z-index:-2142" coordorigin="752,344" coordsize="10401,2">
            <v:shape style="position:absolute;left:752;top:344;width:10401;height:2" coordorigin="752,344" coordsize="10401,0" path="m752,344l11153,344e" filled="f" stroked="t" strokeweight="3.088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journa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ho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hyperlink r:id="rId10"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11"/>
          </w:rPr>
          <w:t>www.e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11"/>
          </w:rPr>
          <w:t>l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04"/>
          </w:rPr>
          <w:t>sevi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04"/>
          </w:rPr>
          <w:t>e</w:t>
        </w:r>
        <w:r>
          <w:rPr>
            <w:rFonts w:ascii="Arial" w:hAnsi="Arial" w:cs="Arial" w:eastAsia="Arial"/>
            <w:sz w:val="16"/>
            <w:szCs w:val="16"/>
            <w:color w:val="2B7CA5"/>
            <w:spacing w:val="7"/>
            <w:w w:val="116"/>
          </w:rPr>
          <w:t>r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99"/>
          </w:rPr>
          <w:t>.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99"/>
          </w:rPr>
          <w:t>c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11"/>
          </w:rPr>
          <w:t>om/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111"/>
          </w:rPr>
          <w:t>l</w:t>
        </w:r>
        <w:r>
          <w:rPr>
            <w:rFonts w:ascii="Arial" w:hAnsi="Arial" w:cs="Arial" w:eastAsia="Arial"/>
            <w:sz w:val="16"/>
            <w:szCs w:val="16"/>
            <w:color w:val="2B7CA5"/>
            <w:spacing w:val="7"/>
            <w:w w:val="109"/>
          </w:rPr>
          <w:t>o</w:t>
        </w:r>
        <w:r>
          <w:rPr>
            <w:rFonts w:ascii="Arial" w:hAnsi="Arial" w:cs="Arial" w:eastAsia="Arial"/>
            <w:sz w:val="16"/>
            <w:szCs w:val="16"/>
            <w:color w:val="2B7CA5"/>
            <w:spacing w:val="9"/>
            <w:w w:val="99"/>
          </w:rPr>
          <w:t>c</w:t>
        </w:r>
        <w:r>
          <w:rPr>
            <w:rFonts w:ascii="Arial" w:hAnsi="Arial" w:cs="Arial" w:eastAsia="Arial"/>
            <w:sz w:val="16"/>
            <w:szCs w:val="16"/>
            <w:color w:val="2B7CA5"/>
            <w:spacing w:val="8"/>
            <w:w w:val="106"/>
          </w:rPr>
          <w:t>ate/pursup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8" w:lineRule="auto"/>
        <w:ind w:left="112" w:right="2079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7"/>
        </w:rPr>
        <w:t>Broadening</w:t>
      </w:r>
      <w:r>
        <w:rPr>
          <w:rFonts w:ascii="Times New Roman" w:hAnsi="Times New Roman" w:cs="Times New Roman" w:eastAsia="Times New Roman"/>
          <w:sz w:val="27"/>
          <w:szCs w:val="27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27"/>
          <w:szCs w:val="27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7"/>
          <w:szCs w:val="27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9"/>
          <w:w w:val="100"/>
        </w:rPr>
        <w:t> </w:t>
      </w:r>
      <w:r>
        <w:rPr>
          <w:rFonts w:ascii="Meiryo" w:hAnsi="Meiryo" w:cs="Meiryo" w:eastAsia="Meiryo"/>
          <w:sz w:val="27"/>
          <w:szCs w:val="27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nance: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7"/>
          <w:szCs w:val="27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impacts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7"/>
          <w:szCs w:val="27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27"/>
          <w:szCs w:val="27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8"/>
        </w:rPr>
        <w:t>cohesion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Steven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2"/>
        </w:rPr>
        <w:t>Carnoval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12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2"/>
          <w:position w:val="9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2"/>
          <w:position w:val="9"/>
        </w:rPr>
        <w:t>,</w:t>
      </w:r>
      <w:r>
        <w:rPr>
          <w:rFonts w:ascii="Microsoft PhagsPa" w:hAnsi="Microsoft PhagsPa" w:cs="Microsoft PhagsPa" w:eastAsia="Microsoft PhagsPa"/>
          <w:sz w:val="14"/>
          <w:szCs w:val="14"/>
          <w:color w:val="2B7CA5"/>
          <w:spacing w:val="0"/>
          <w:w w:val="112"/>
          <w:position w:val="12"/>
        </w:rPr>
        <w:t>⁎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12"/>
          <w:position w:val="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Dale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Roger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-1"/>
          <w:w w:val="100"/>
          <w:position w:val="9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Sengun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0"/>
          <w:w w:val="107"/>
          <w:position w:val="0"/>
        </w:rPr>
        <w:t>Yeniyur</w:t>
      </w:r>
      <w:r>
        <w:rPr>
          <w:rFonts w:ascii="Times New Roman" w:hAnsi="Times New Roman" w:cs="Times New Roman" w:eastAsia="Times New Roman"/>
          <w:sz w:val="21"/>
          <w:szCs w:val="21"/>
          <w:color w:val="000000"/>
          <w:spacing w:val="1"/>
          <w:w w:val="107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8"/>
          <w:position w:val="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91" w:lineRule="auto"/>
        <w:ind w:left="112" w:right="167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82"/>
          <w:position w:val="6"/>
        </w:rPr>
        <w:t>a</w:t>
      </w:r>
      <w:r>
        <w:rPr>
          <w:rFonts w:ascii="Times New Roman" w:hAnsi="Times New Roman" w:cs="Times New Roman" w:eastAsia="Times New Roman"/>
          <w:sz w:val="8"/>
          <w:szCs w:val="8"/>
          <w:spacing w:val="-10"/>
          <w:w w:val="182"/>
          <w:position w:val="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Rochester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Institute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Technology,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0"/>
        </w:rPr>
        <w:t>Saunders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College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0"/>
        </w:rPr>
        <w:t>Management,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108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Lomb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Memorial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Drive,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Lowenthol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Hall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(Bldg.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0"/>
        </w:rPr>
        <w:t>12),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21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Room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3336,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Rochester,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NY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14623,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States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43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76"/>
          <w:position w:val="5"/>
        </w:rPr>
        <w:t>b</w:t>
      </w:r>
      <w:r>
        <w:rPr>
          <w:rFonts w:ascii="Times New Roman" w:hAnsi="Times New Roman" w:cs="Times New Roman" w:eastAsia="Times New Roman"/>
          <w:sz w:val="8"/>
          <w:szCs w:val="8"/>
          <w:spacing w:val="-9"/>
          <w:w w:val="176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Arizona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State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University,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0"/>
        </w:rPr>
        <w:t>Management,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BA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402,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W.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P.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Carey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School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450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Lemon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St.,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Tempe,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AZ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0"/>
        </w:rPr>
        <w:t>85287,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0"/>
        </w:rPr>
        <w:t>Stat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2"/>
          <w:position w:val="0"/>
        </w:rPr>
        <w:t>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1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8"/>
          <w:szCs w:val="8"/>
          <w:spacing w:val="0"/>
          <w:w w:val="166"/>
          <w:position w:val="6"/>
        </w:rPr>
        <w:t>c</w:t>
      </w:r>
      <w:r>
        <w:rPr>
          <w:rFonts w:ascii="Times New Roman" w:hAnsi="Times New Roman" w:cs="Times New Roman" w:eastAsia="Times New Roman"/>
          <w:sz w:val="8"/>
          <w:szCs w:val="8"/>
          <w:spacing w:val="-7"/>
          <w:w w:val="166"/>
          <w:position w:val="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Rutgers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University,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Department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position w:val="0"/>
        </w:rPr>
        <w:t>Management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Marketing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Science,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Rutgers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Business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0"/>
        </w:rPr>
        <w:t>School-Newark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New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Brunswick,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100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Rockefell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position w:val="0"/>
        </w:rPr>
        <w:t>Rd.-Room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3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8.083899pt;width:520.049010pt;height:.1pt;mso-position-horizontal-relative:page;mso-position-vertical-relative:paragraph;z-index:-2141" coordorigin="752,362" coordsize="10401,2">
            <v:shape style="position:absolute;left:752;top:362;width:10401;height:2" coordorigin="752,362" coordsize="10401,0" path="m752,362l11153,362e" filled="f" stroked="t" strokeweight=".3491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3153,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Piscataway,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08854,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United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</w:rPr>
        <w:t>States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top="460" w:bottom="0" w:left="640" w:right="640"/>
          <w:headerReference w:type="default" r:id="rId5"/>
          <w:type w:val="continuous"/>
          <w:pgSz w:w="11920" w:h="15880"/>
        </w:sectPr>
      </w:pPr>
      <w:rPr/>
    </w:p>
    <w:p>
      <w:pPr>
        <w:spacing w:before="40" w:after="0" w:line="240" w:lineRule="auto"/>
        <w:ind w:left="112" w:right="-6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-4.599203pt;width:133.228pt;height:.1pt;mso-position-horizontal-relative:page;mso-position-vertical-relative:paragraph;z-index:-2140" coordorigin="752,-92" coordsize="2665,2">
            <v:shape style="position:absolute;left:752;top:-92;width:2665;height:2" coordorigin="752,-92" coordsize="2665,0" path="m752,-92l3417,-92e" filled="f" stroked="t" strokeweight=".3491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</w:rPr>
        <w:t>Keywords: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8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5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2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"/>
        </w:rPr>
        <w:t>nance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97" w:lineRule="auto"/>
        <w:ind w:left="112" w:right="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-1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Resource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dependency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0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8" w:lineRule="auto"/>
        <w:ind w:right="51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03.151993pt;margin-top:-2.822085pt;width:354.33099pt;height:.1pt;mso-position-horizontal-relative:page;mso-position-vertical-relative:paragraph;z-index:-2139" coordorigin="4063,-56" coordsize="7087,2">
            <v:shape style="position:absolute;left:4063;top:-56;width:7087;height:2" coordorigin="4063,-56" coordsize="7087,0" path="m4063,-56l11150,-56e" filled="f" stroked="t" strokeweight=".34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operate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isolation,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bound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structure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networks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which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embedded.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structure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implications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ability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resources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utilize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their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ad-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57" w:after="0" w:line="167" w:lineRule="auto"/>
        <w:ind w:right="5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vantage.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consider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components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structure: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cohesion.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structures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determinants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success.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Yet,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extant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16" w:after="0" w:line="285" w:lineRule="auto"/>
        <w:ind w:right="6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considered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relations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context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Finance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(SCF).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manuscript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attempts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contribute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gap.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dynamic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chain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structure,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8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test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role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-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2"/>
        </w:rPr>
        <w:t>results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2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1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contributes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positively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9"/>
          <w:position w:val="2"/>
        </w:rPr>
        <w:t>ﬃ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ciency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-1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performance,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whereas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critical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factor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earnings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Taken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  <w:position w:val="2"/>
        </w:rPr>
        <w:t>together,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study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advances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nuanced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perspective</w:t>
      </w:r>
      <w:r>
        <w:rPr>
          <w:rFonts w:ascii="Times New Roman" w:hAnsi="Times New Roman" w:cs="Times New Roman" w:eastAsia="Times New Roman"/>
          <w:sz w:val="14"/>
          <w:szCs w:val="14"/>
          <w:spacing w:val="-11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2"/>
        </w:rPr>
        <w:t>managing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2"/>
        </w:rPr>
        <w:t>levels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66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7.763529pt;width:520.049010pt;height:.1pt;mso-position-horizontal-relative:page;mso-position-vertical-relative:paragraph;z-index:-2138" coordorigin="752,355" coordsize="10401,2">
            <v:shape style="position:absolute;left:752;top:355;width:10401;height:2" coordorigin="752,355" coordsize="10401,0" path="m752,355l11153,355e" filled="f" stroked="t" strokeweight=".3491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power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heightened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3"/>
        </w:rPr>
        <w:t> </w:t>
      </w:r>
      <w:r>
        <w:rPr>
          <w:rFonts w:ascii="Meiryo" w:hAnsi="Meiryo" w:cs="Meiryo" w:eastAsia="Meiryo"/>
          <w:sz w:val="14"/>
          <w:szCs w:val="14"/>
          <w:spacing w:val="1"/>
          <w:w w:val="113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nancial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performance.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597" w:space="1825"/>
            <w:col w:w="721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69" w:after="0" w:line="240" w:lineRule="auto"/>
        <w:ind w:left="112" w:right="379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Introduction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Traditionally,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primarily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factoring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factoring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receivables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3" w:after="0" w:line="159" w:lineRule="auto"/>
        <w:ind w:left="112" w:right="-75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Tsai,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Tsai,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(SCF)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nitions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planning,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managing,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7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:773).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echoed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1" w:after="0" w:line="166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revenue,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cost,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sheet,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complianc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Foster,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5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Modern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increasingly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Bernardes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Motors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(GM),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2700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globally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Colias,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considering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implementation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tentially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ram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cations.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expansive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82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9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failure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Bode,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Hübner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Wagner,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15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38" w:lineRule="auto"/>
        <w:ind w:right="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FinTech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intermediaries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procure-to-pay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tech-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7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nologies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7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  <w:position w:val="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7"/>
        </w:rPr>
        <w:t>incorporate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7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7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7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9" w:after="0" w:line="11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payable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functionalit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Leuschner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:2),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typically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backed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institution.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savings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professional,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demonstrates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primary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Dubois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Fredriksson,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40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2011;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Tate,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Ellram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Gölgeci,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2013;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Finne,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Turunen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Eloranta,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interconnected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creation,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external)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partners.</w:t>
      </w:r>
      <w:r>
        <w:rPr>
          <w:rFonts w:ascii="Times New Roman" w:hAnsi="Times New Roman" w:cs="Times New Roman" w:eastAsia="Times New Roman"/>
          <w:sz w:val="16"/>
          <w:szCs w:val="16"/>
          <w:spacing w:val="44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argumentation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15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(RDT)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2" w:after="0" w:line="240" w:lineRule="auto"/>
        <w:ind w:left="24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icrosoft PhagsPa" w:hAnsi="Microsoft PhagsPa" w:cs="Microsoft PhagsPa" w:eastAsia="Microsoft PhagsPa"/>
          <w:sz w:val="9"/>
          <w:szCs w:val="9"/>
          <w:spacing w:val="0"/>
          <w:w w:val="192"/>
          <w:position w:val="6"/>
        </w:rPr>
        <w:t>⁎</w:t>
      </w:r>
      <w:r>
        <w:rPr>
          <w:rFonts w:ascii="Microsoft PhagsPa" w:hAnsi="Microsoft PhagsPa" w:cs="Microsoft PhagsPa" w:eastAsia="Microsoft PhagsPa"/>
          <w:sz w:val="9"/>
          <w:szCs w:val="9"/>
          <w:spacing w:val="-18"/>
          <w:w w:val="192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Corresponding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position w:val="0"/>
        </w:rPr>
        <w:t>author.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29" w:after="0" w:line="161" w:lineRule="exact"/>
        <w:ind w:left="34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addresses: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3"/>
          </w:rPr>
          <w:t>scarnovale@saunders.rit.edu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11"/>
            <w:w w:val="113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Carnovale),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17"/>
          <w:w w:val="110"/>
        </w:rPr>
        <w:t> </w:t>
      </w:r>
      <w:hyperlink r:id="rId12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Dale.Rogers@asu.edu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-1"/>
            <w:w w:val="110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(D.S.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Rogers),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5"/>
          <w:w w:val="110"/>
        </w:rPr>
        <w:t> </w:t>
      </w:r>
      <w:hyperlink r:id="rId13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yeniyurt@business.rutgers.edu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0"/>
          </w:rPr>
          <w:t> 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9"/>
            <w:w w:val="110"/>
          </w:rPr>
          <w:t> </w:t>
        </w:r>
      </w:hyperlink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  <w:t>(S.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0"/>
        </w:rPr>
        <w:t>Yeniyurt).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hyperlink r:id="rId14">
        <w:r>
          <w:rPr>
            <w:rFonts w:ascii="Times New Roman" w:hAnsi="Times New Roman" w:cs="Times New Roman" w:eastAsia="Times New Roman"/>
            <w:sz w:val="14"/>
            <w:szCs w:val="14"/>
            <w:color w:val="2B7CA5"/>
            <w:w w:val="120"/>
          </w:rPr>
          <w:t>h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2"/>
            <w:w w:val="120"/>
          </w:rPr>
          <w:t>t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3"/>
          </w:rPr>
          <w:t>tp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2"/>
            <w:w w:val="113"/>
          </w:rPr>
          <w:t>s</w:t>
        </w:r>
        <w:r>
          <w:rPr>
            <w:rFonts w:ascii="Times New Roman" w:hAnsi="Times New Roman" w:cs="Times New Roman" w:eastAsia="Times New Roman"/>
            <w:sz w:val="14"/>
            <w:szCs w:val="14"/>
            <w:color w:val="2B7CA5"/>
            <w:spacing w:val="0"/>
            <w:w w:val="118"/>
          </w:rPr>
          <w:t>://doi.org/10.1016/j.pursup.2018.07.007</w:t>
        </w:r>
        <w:r>
          <w:rPr>
            <w:rFonts w:ascii="Times New Roman" w:hAnsi="Times New Roman" w:cs="Times New Roman" w:eastAsia="Times New Roman"/>
            <w:sz w:val="14"/>
            <w:szCs w:val="14"/>
            <w:color w:val="000000"/>
            <w:spacing w:val="0"/>
            <w:w w:val="100"/>
          </w:rPr>
        </w:r>
      </w:hyperlink>
    </w:p>
    <w:p>
      <w:pPr>
        <w:spacing w:before="30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Received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</w:rPr>
        <w:t>January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2017;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Received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revised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14"/>
          <w:szCs w:val="1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2018;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Accepted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July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5"/>
        </w:rPr>
        <w:t>2018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Available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online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07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August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2018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4" w:after="0" w:line="240" w:lineRule="auto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shape style="position:absolute;margin-left:36.299999pt;margin-top:20.396164pt;width:522.972pt;height:26.881pt;mso-position-horizontal-relative:page;mso-position-vertical-relative:paragraph;z-index:-2135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1478-4092/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2018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Elsevier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Ltd.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rights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reserved.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3" w:after="0" w:line="250" w:lineRule="auto"/>
        <w:ind w:left="235" w:right="32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cite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Steven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Journal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Purch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(2018),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https://doi.org/10.1016/j.pursup.2018.07.007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2"/>
          <w:pgMar w:header="104" w:footer="444" w:top="860" w:bottom="640" w:left="640" w:right="640"/>
          <w:headerReference w:type="default" r:id="rId16"/>
          <w:footerReference w:type="default" r:id="rId17"/>
          <w:pgSz w:w="11920" w:h="15880"/>
        </w:sectPr>
      </w:pPr>
      <w:rPr/>
    </w:p>
    <w:p>
      <w:pPr>
        <w:spacing w:before="45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understood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constraint"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:40)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0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7"/>
        </w:rPr>
        <w:t>”</w:t>
      </w:r>
      <w:r>
        <w:rPr>
          <w:rFonts w:ascii="Times New Roman" w:hAnsi="Times New Roman" w:cs="Times New Roman" w:eastAsia="Times New Roman"/>
          <w:sz w:val="16"/>
          <w:szCs w:val="16"/>
          <w:w w:val="109"/>
        </w:rPr>
        <w:t>premised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provision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vital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Drees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Heugens,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:1667).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8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implicitly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leverages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72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Hofmann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Kotzab,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juxtaposing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prominent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emerge: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(power)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3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conduit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objective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elucidate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juxtaposition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theories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ect(s)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enhancing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to-date,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minimal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13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attention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work.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answer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question,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1985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procurement,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production,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nished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created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joint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venture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(JV)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Thompson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platinum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repository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re-create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trans-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inquiry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worthwhile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context.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occurs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combine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equity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create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third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entity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Kogut,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1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nished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services.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$3.3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billion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Fiat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Spa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Russian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Sollers,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initiated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5" w:after="0" w:line="17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produce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500,000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vehicles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year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capable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producing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500,000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passenger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cars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SUVs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annuall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Vasilyeva,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yield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valuable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writ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458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large.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43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Literature</w:t>
      </w:r>
      <w:r>
        <w:rPr>
          <w:rFonts w:ascii="Arial" w:hAnsi="Arial" w:cs="Arial" w:eastAsia="Arial"/>
          <w:sz w:val="16"/>
          <w:szCs w:val="16"/>
          <w:spacing w:val="4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review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2" w:right="260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9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nance?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5" w:lineRule="auto"/>
        <w:ind w:left="112" w:right="-7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planning,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managing,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:773).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3" w:after="0" w:line="113" w:lineRule="auto"/>
        <w:ind w:left="112" w:right="-75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“…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</w:r>
    </w:p>
    <w:p>
      <w:pPr>
        <w:spacing w:before="52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raised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3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thought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organization,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71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fund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chai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6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-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Hu</w:t>
      </w:r>
      <w:r>
        <w:rPr>
          <w:rFonts w:ascii="Meiryo" w:hAnsi="Meiryo" w:cs="Meiryo" w:eastAsia="Meiryo"/>
          <w:sz w:val="16"/>
          <w:szCs w:val="16"/>
          <w:color w:val="2B7CA5"/>
          <w:spacing w:val="0"/>
          <w:w w:val="100"/>
          <w:position w:val="6"/>
        </w:rPr>
        <w:t>ﬀ</w:t>
      </w:r>
      <w:r>
        <w:rPr>
          <w:rFonts w:ascii="Meiryo" w:hAnsi="Meiryo" w:cs="Meiryo" w:eastAsia="Meiryo"/>
          <w:sz w:val="16"/>
          <w:szCs w:val="16"/>
          <w:color w:val="2B7CA5"/>
          <w:spacing w:val="3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  <w:position w:val="6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view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advocates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  <w:position w:val="2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manage-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17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ment,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focused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2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3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17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apparent,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coordination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penalty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payments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and/or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discounts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payments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com-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26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plexity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management,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sup-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(typically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intermediary),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(interest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rate)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Holter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congruent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theories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Germain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integration,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Ralston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raises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properties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88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theories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57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operate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isolation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36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erently,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-22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8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197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management,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ecology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8" w:after="0" w:line="185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consists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customers,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1" w:after="0" w:line="137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09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:194).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aggregate,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emphasis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0" w:after="0" w:line="273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interconnectedness,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scholars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continue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problems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6"/>
        </w:rPr>
        <w:t>Galaskiewicz,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answered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research.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example,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scholars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investigated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views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abilities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customer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responsiveness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Bernardes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examines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antecedents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develop-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ni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utilized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unravel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global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auto-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industry,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demonstrating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insights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regarding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Choi,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Yan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Dooley,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inquiry,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0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investigated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brokerage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expanding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nationally,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3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plays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40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overlapping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40" w:lineRule="auto"/>
        <w:ind w:right="265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7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6" w:after="0" w:line="158" w:lineRule="auto"/>
        <w:ind w:right="4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maintain,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navigate,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Zaheer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assumption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7" w:after="0" w:line="15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presupposes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pendence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embedded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5" w:after="0" w:line="16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Principally,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autonomous,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5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constrained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5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5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5"/>
        </w:rPr>
        <w:t>”</w:t>
      </w:r>
      <w:r>
        <w:rPr>
          <w:rFonts w:ascii="Gautami" w:hAnsi="Gautami" w:cs="Gautami" w:eastAsia="Gautami"/>
          <w:sz w:val="16"/>
          <w:szCs w:val="16"/>
          <w:spacing w:val="-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5"/>
        </w:rPr>
        <w:t>Pf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5"/>
        </w:rPr>
        <w:t>e</w:t>
      </w:r>
      <w:r>
        <w:rPr>
          <w:rFonts w:ascii="Meiryo" w:hAnsi="Meiryo" w:cs="Meiryo" w:eastAsia="Meiryo"/>
          <w:sz w:val="16"/>
          <w:szCs w:val="16"/>
          <w:color w:val="2B7CA5"/>
          <w:spacing w:val="-1"/>
          <w:w w:val="100"/>
          <w:position w:val="5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5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5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8"/>
          <w:position w:val="5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5"/>
        </w:rPr>
        <w:t>:26</w:t>
      </w:r>
      <w:r>
        <w:rPr>
          <w:rFonts w:ascii="Gautami" w:hAnsi="Gautami" w:cs="Gautami" w:eastAsia="Gautami"/>
          <w:sz w:val="16"/>
          <w:szCs w:val="16"/>
          <w:color w:val="000000"/>
          <w:spacing w:val="1"/>
          <w:w w:val="108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5"/>
        </w:rPr>
        <w:t>27).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8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5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5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47"/>
          <w:position w:val="5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5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5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global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alternative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44" w:after="0" w:line="265" w:lineRule="exact"/>
        <w:ind w:left="112" w:right="-66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outcomes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4"/>
        </w:rPr>
        <w:t>commitment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outcomes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4"/>
        </w:rPr>
        <w:t>stake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4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0"/>
        </w:rPr>
      </w:r>
    </w:p>
    <w:p>
      <w:pPr>
        <w:spacing w:before="0" w:after="0" w:line="17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Connelly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:229).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[inter]dependencies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  <w:position w:val="2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(either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spacing w:val="-1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negatively)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traced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back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19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(RDT)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3"/>
        </w:rPr>
        <w:t>197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169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inter-corporate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understood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inter-organizational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constraint"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dual-faceted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components: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First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premised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1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1"/>
        </w:rPr>
        <w:t>pro-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0" w:after="0" w:line="184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Drees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Heugens,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:1667).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whenever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entirely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7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conditions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achievement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obtaining</w:t>
      </w:r>
      <w:r>
        <w:rPr>
          <w:rFonts w:ascii="Times New Roman" w:hAnsi="Times New Roman" w:cs="Times New Roman" w:eastAsia="Times New Roman"/>
          <w:sz w:val="16"/>
          <w:szCs w:val="16"/>
          <w:spacing w:val="-2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outcome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proportional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mediated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partner,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inversely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proportional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partnership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Emerson,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196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Essentially,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act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coalitions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structures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6"/>
        </w:rPr>
        <w:t>patterns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6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3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6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molded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acquire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needed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resources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Oke,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Prajogo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112" w:right="359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1"/>
        </w:rPr>
        <w:t>Jayaram,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12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:45).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3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nition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constraint,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refers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constraints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38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another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bound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conditions.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sur-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15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vival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hinges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1"/>
        </w:rPr>
        <w:t>procure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  <w:position w:val="1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4" w:after="0" w:line="16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environment</w:t>
      </w:r>
      <w:r>
        <w:rPr>
          <w:rFonts w:ascii="Gautami" w:hAnsi="Gautami" w:cs="Gautami" w:eastAsia="Gautami"/>
          <w:sz w:val="16"/>
          <w:szCs w:val="16"/>
          <w:spacing w:val="0"/>
          <w:w w:val="11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restructure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pendencies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variety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tactic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Casciaro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Piskorski,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:167)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attempt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7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erent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forms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interorganizational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arrangement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6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1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-1"/>
          <w:w w:val="100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1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7"/>
          <w:position w:val="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1"/>
        </w:rPr>
        <w:t>:xxxiii).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7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say,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1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1"/>
        </w:rPr>
        <w:t>ways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  <w:position w:val="1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78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reducing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im-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successfully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Terpend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Ashenbaum,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Reagans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Mcevily,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-5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practices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2" w:lineRule="auto"/>
        <w:ind w:left="112" w:right="-48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Fundamentally,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advantage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positions,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162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tangentially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supports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notion,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competency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(included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left="112" w:right="-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Ellinger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Yet,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competency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echoes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broad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tackling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problem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called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9" w:after="0" w:line="16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Salvador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Villena,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Ralston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connects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practices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body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revealed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topic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congruence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design,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congruence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strategy,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David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determinant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ectively,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supports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contingency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argument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underpinning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link: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commensurate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contingent)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design.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361" w:right="-6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examined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savings)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attainable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3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integrate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Poucke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empirically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9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involvement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7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savings).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Vos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(2016)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whether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globally,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right="133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broader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factors.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4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continues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articulate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critically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dependencies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(indirectly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them),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extension,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embedded.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Yet,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minimal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18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undertaking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inquiry,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domain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SCF.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98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Hypothesis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development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5" w:lineRule="auto"/>
        <w:ind w:right="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emerge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reviewed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inherently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governs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behaviors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154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relations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competently,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navigation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density)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attained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1992a,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mutual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(dependence)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189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25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development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4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cohesion.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cash-conversion-cycle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(CCC),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(ROA).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metrics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serves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rm-level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(EBITDA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(CCC)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traditionally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tric,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interpret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tric.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73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1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09"/>
        </w:rPr>
        <w:t>performanc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lationship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6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verted.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constructs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cohesion)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earnings.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logic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  <w:position w:val="2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hesion,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wield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uence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generates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deployed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leveraging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73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operationalization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conceptual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framing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72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purchasing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1995;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Pulles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6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6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6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6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arises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6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6"/>
        </w:rPr>
        <w:t>combi-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nation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attractiveness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6"/>
        </w:rPr>
        <w:t>…</w:t>
      </w:r>
      <w:r>
        <w:rPr>
          <w:rFonts w:ascii="Gautami" w:hAnsi="Gautami" w:cs="Gautami" w:eastAsia="Gautami"/>
          <w:sz w:val="16"/>
          <w:szCs w:val="16"/>
          <w:spacing w:val="2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freedom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33" w:lineRule="exact"/>
        <w:ind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obtain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8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8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8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8"/>
        </w:rPr>
        <w:t>”</w:t>
      </w:r>
      <w:r>
        <w:rPr>
          <w:rFonts w:ascii="Gautami" w:hAnsi="Gautami" w:cs="Gautami" w:eastAsia="Gautami"/>
          <w:sz w:val="16"/>
          <w:szCs w:val="16"/>
          <w:spacing w:val="-11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8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8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7"/>
          <w:position w:val="8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8"/>
        </w:rPr>
        <w:t>:129).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  <w:position w:val="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8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1.843081pt;width:520.04999pt;height:.1pt;mso-position-horizontal-relative:page;mso-position-vertical-relative:paragraph;z-index:-2134" coordorigin="752,237" coordsize="10401,2">
            <v:shape style="position:absolute;left:752;top:237;width:10401;height:2" coordorigin="752,237" coordsize="10401,0" path="m752,237l11153,237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Variable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operationalization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descriptions.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auto"/>
        <w:ind w:left="232"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8"/>
        </w:rPr>
        <w:t>Variable</w:t>
      </w:r>
      <w:r>
        <w:rPr>
          <w:rFonts w:ascii="Arial" w:hAnsi="Arial" w:cs="Arial" w:eastAsia="Arial"/>
          <w:sz w:val="12"/>
          <w:szCs w:val="12"/>
          <w:spacing w:val="-6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of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7"/>
        </w:rPr>
        <w:t>interest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170" w:lineRule="atLeast"/>
        <w:ind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7.609001pt;margin-top:30.323851pt;width:520.049010pt;height:.1pt;mso-position-horizontal-relative:page;mso-position-vertical-relative:paragraph;z-index:-2132" coordorigin="752,606" coordsize="10401,2">
            <v:shape style="position:absolute;left:752;top:606;width:10401;height:2" coordorigin="752,606" coordsize="10401,0" path="m752,606l11153,606e" filled="f" stroked="t" strokeweight=".5980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Dependent/</w: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independent/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21"/>
        </w:rPr>
        <w:t>control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7"/>
        </w:rPr>
        <w:t>Operationalization/comments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908" w:space="617"/>
            <w:col w:w="828" w:space="517"/>
            <w:col w:w="7770"/>
          </w:cols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32" w:right="-6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Conversion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Cycle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</w:rPr>
        <w:t>(CCC)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185" w:lineRule="auto"/>
        <w:ind w:left="1345" w:right="178" w:firstLine="-1345"/>
        <w:jc w:val="both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3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35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3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composite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metric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8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00"/>
        </w:rPr>
        <w:t>…</w:t>
      </w:r>
      <w:r>
        <w:rPr>
          <w:rFonts w:ascii="Gautami" w:hAnsi="Gautami" w:cs="Gautami" w:eastAsia="Gautami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requires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adding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inventory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receivable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subtracting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payabl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bridge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7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material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activities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with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suppliers,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production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operations,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distribution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functions,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outbound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activitie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Farris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2005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:114).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175" w:space="350"/>
            <w:col w:w="9115"/>
          </w:cols>
        </w:sectPr>
      </w:pPr>
      <w:rPr/>
    </w:p>
    <w:p>
      <w:pPr>
        <w:spacing w:before="32" w:after="0" w:line="72" w:lineRule="exact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5"/>
        </w:rPr>
        <w:t>Inventory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4" w:after="0" w:line="71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6"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9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  <w:i/>
          <w:position w:val="-6"/>
        </w:rPr>
        <w:t>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8"/>
          <w:i/>
          <w:position w:val="-6"/>
        </w:rPr>
        <w:t>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  <w:position w:val="-6"/>
        </w:rPr>
        <w:t>ivable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66" w:space="2328"/>
            <w:col w:w="3146"/>
          </w:cols>
        </w:sectPr>
      </w:pPr>
      <w:rPr/>
    </w:p>
    <w:p>
      <w:pPr>
        <w:spacing w:before="0" w:after="0" w:line="126" w:lineRule="exact"/>
        <w:ind w:left="2881" w:right="-20"/>
        <w:jc w:val="left"/>
        <w:tabs>
          <w:tab w:pos="5380" w:val="left"/>
          <w:tab w:pos="85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DO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ays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-2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-2"/>
        </w:rPr>
        <w:t>nventory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8"/>
          <w:i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62"/>
          <w:w w:val="68"/>
          <w:position w:val="2"/>
        </w:rPr>
        <w:t>⎛</w:t>
      </w:r>
      <w:r>
        <w:rPr>
          <w:rFonts w:ascii="Cambria Math" w:hAnsi="Cambria Math" w:cs="Cambria Math" w:eastAsia="Cambria Math"/>
          <w:sz w:val="5"/>
          <w:szCs w:val="5"/>
          <w:spacing w:val="0"/>
          <w:w w:val="163"/>
          <w:position w:val="-2"/>
        </w:rPr>
        <w:t>⎜</w:t>
      </w:r>
      <w:r>
        <w:rPr>
          <w:rFonts w:ascii="Cambria Math" w:hAnsi="Cambria Math" w:cs="Cambria Math" w:eastAsia="Cambria Math"/>
          <w:sz w:val="5"/>
          <w:szCs w:val="5"/>
          <w:spacing w:val="-1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1"/>
          <w:w w:val="113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13"/>
          <w:u w:val="single" w:color="0000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2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62"/>
          <w:w w:val="68"/>
          <w:position w:val="2"/>
        </w:rPr>
        <w:t>⎞</w:t>
      </w:r>
      <w:r>
        <w:rPr>
          <w:rFonts w:ascii="Cambria Math" w:hAnsi="Cambria Math" w:cs="Cambria Math" w:eastAsia="Cambria Math"/>
          <w:sz w:val="5"/>
          <w:szCs w:val="5"/>
          <w:spacing w:val="0"/>
          <w:w w:val="163"/>
          <w:position w:val="-2"/>
        </w:rPr>
        <w:t>⎟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-2"/>
        </w:rPr>
        <w:t>*36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eiva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-2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2"/>
        </w:rPr>
        <w:t>les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i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0"/>
        </w:rPr>
        <w:t>⎛</w:t>
      </w:r>
      <w:r>
        <w:rPr>
          <w:rFonts w:ascii="Cambria Math" w:hAnsi="Cambria Math" w:cs="Cambria Math" w:eastAsia="Cambria Math"/>
          <w:sz w:val="12"/>
          <w:szCs w:val="12"/>
          <w:spacing w:val="8"/>
          <w:w w:val="68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12"/>
          <w:w w:val="68"/>
          <w:u w:val="single" w:color="000000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0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0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0"/>
        </w:rPr>
        <w:t>⎞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-2"/>
        </w:rPr>
        <w:t>*365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0" w:after="0" w:line="290" w:lineRule="exact"/>
        <w:ind w:right="7"/>
        <w:jc w:val="right"/>
        <w:rPr>
          <w:rFonts w:ascii="Cambria Math" w:hAnsi="Cambria Math" w:cs="Cambria Math" w:eastAsia="Cambria Math"/>
          <w:sz w:val="12"/>
          <w:szCs w:val="12"/>
        </w:rPr>
      </w:pPr>
      <w:rPr/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0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-1"/>
          <w:w w:val="6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4"/>
        </w:rPr>
        <w:t>old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i/>
          <w:position w:val="14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0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spacing w:before="0" w:after="0" w:line="10" w:lineRule="atLeast"/>
        <w:ind w:right="-20"/>
        <w:jc w:val="righ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Accounts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4"/>
          <w:i/>
        </w:rPr>
        <w:t>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8"/>
          <w:i/>
        </w:rPr>
        <w:t>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</w:rPr>
        <w:t>ivable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80" w:lineRule="exact"/>
        <w:ind w:right="-20"/>
        <w:jc w:val="left"/>
        <w:tabs>
          <w:tab w:pos="380" w:val="left"/>
          <w:tab w:pos="1200" w:val="left"/>
        </w:tabs>
        <w:rPr>
          <w:rFonts w:ascii="Cambria Math" w:hAnsi="Cambria Math" w:cs="Cambria Math" w:eastAsia="Cambria Math"/>
          <w:sz w:val="12"/>
          <w:szCs w:val="12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Net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538" w:space="1871"/>
            <w:col w:w="3231"/>
          </w:cols>
        </w:sectPr>
      </w:pPr>
      <w:rPr/>
    </w:p>
    <w:p>
      <w:pPr>
        <w:spacing w:before="0" w:after="0" w:line="151" w:lineRule="exact"/>
        <w:ind w:left="2881" w:right="-20"/>
        <w:jc w:val="left"/>
        <w:tabs>
          <w:tab w:pos="54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DO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7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: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ays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ayables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7"/>
        </w:rPr>
        <w:t> </w:t>
      </w:r>
      <w:r>
        <w:rPr>
          <w:rFonts w:ascii="Cambria Math" w:hAnsi="Cambria Math" w:cs="Cambria Math" w:eastAsia="Cambria Math"/>
          <w:sz w:val="5"/>
          <w:szCs w:val="5"/>
          <w:spacing w:val="-62"/>
          <w:w w:val="163"/>
          <w:position w:val="6"/>
        </w:rPr>
        <w:t>⎜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⎛</w:t>
      </w:r>
      <w:r>
        <w:rPr>
          <w:rFonts w:ascii="Cambria Math" w:hAnsi="Cambria Math" w:cs="Cambria Math" w:eastAsia="Cambria Math"/>
          <w:sz w:val="12"/>
          <w:szCs w:val="12"/>
          <w:spacing w:val="-16"/>
          <w:w w:val="100"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16"/>
          <w:w w:val="113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13"/>
          <w:u w:val="single" w:color="000000"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11"/>
        </w:rPr>
        <w:tab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u w:val="single" w:color="000000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 </w:t>
      </w:r>
      <w:r>
        <w:rPr>
          <w:rFonts w:ascii="Cambria Math" w:hAnsi="Cambria Math" w:cs="Cambria Math" w:eastAsia="Cambria Math"/>
          <w:sz w:val="5"/>
          <w:szCs w:val="5"/>
          <w:spacing w:val="-62"/>
          <w:w w:val="163"/>
          <w:position w:val="6"/>
        </w:rPr>
        <w:t>⎟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11"/>
        </w:rPr>
        <w:t>⎞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7"/>
        </w:rPr>
        <w:t>*36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Cash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Conversion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Cycle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5"/>
          <w:i/>
          <w:position w:val="7"/>
        </w:rPr>
        <w:t>OI</w:t>
      </w:r>
      <w:r>
        <w:rPr>
          <w:rFonts w:ascii="Times New Roman" w:hAnsi="Times New Roman" w:cs="Times New Roman" w:eastAsia="Times New Roman"/>
          <w:sz w:val="12"/>
          <w:szCs w:val="12"/>
          <w:spacing w:val="-21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2"/>
          <w:w w:val="100"/>
          <w:position w:val="7"/>
        </w:rPr>
        <w:t>+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7"/>
        </w:rPr>
        <w:t>DOR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7"/>
        </w:rPr>
        <w:t>−</w:t>
      </w:r>
      <w:r>
        <w:rPr>
          <w:rFonts w:ascii="Cambria Math" w:hAnsi="Cambria Math" w:cs="Cambria Math" w:eastAsia="Cambria Math"/>
          <w:sz w:val="12"/>
          <w:szCs w:val="12"/>
          <w:spacing w:val="16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i/>
          <w:position w:val="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  <w:i/>
          <w:position w:val="7"/>
        </w:rPr>
        <w:t>OP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68" w:lineRule="exact"/>
        <w:ind w:left="4275" w:right="4956"/>
        <w:jc w:val="center"/>
        <w:rPr>
          <w:rFonts w:ascii="Cambria Math" w:hAnsi="Cambria Math" w:cs="Cambria Math" w:eastAsia="Cambria Math"/>
          <w:sz w:val="12"/>
          <w:szCs w:val="12"/>
        </w:rPr>
      </w:pPr>
      <w:rPr/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9"/>
        </w:rPr>
        <w:t>⎝</w:t>
      </w:r>
      <w:r>
        <w:rPr>
          <w:rFonts w:ascii="Cambria Math" w:hAnsi="Cambria Math" w:cs="Cambria Math" w:eastAsia="Cambria Math"/>
          <w:sz w:val="12"/>
          <w:szCs w:val="12"/>
          <w:spacing w:val="4"/>
          <w:w w:val="68"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i/>
          <w:position w:val="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3"/>
        </w:rPr>
        <w:t>old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68"/>
          <w:position w:val="9"/>
        </w:rPr>
        <w:t>⎠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0"/>
        </w:rPr>
      </w:r>
    </w:p>
    <w:p>
      <w:pPr>
        <w:spacing w:before="0" w:after="0" w:line="63" w:lineRule="exact"/>
        <w:ind w:left="286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(Source(s):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4"/>
          <w:position w:val="1"/>
        </w:rPr>
        <w:t>Farris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1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1"/>
        </w:rPr>
        <w:t>Hutchison,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1"/>
        </w:rPr>
        <w:t>2003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1"/>
        </w:rPr>
        <w:t>:85;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2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1"/>
        </w:rPr>
        <w:t>Hutchison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2007:42)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2" w:after="0" w:line="170" w:lineRule="atLeast"/>
        <w:ind w:left="2869" w:right="411" w:firstLine="-2637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EBITDA</w:t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Represents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before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interest,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taxation,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depreciation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amortization.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measure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taken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COMPUSTAT,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calculated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sales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minus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goods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sold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(COGS)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selling,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general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administrative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expenses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9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3" w:after="0" w:line="240" w:lineRule="auto"/>
        <w:ind w:left="202" w:right="-5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Return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</w:rPr>
        <w:t>Assets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40" w:right="30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</w:rPr>
        <w:t>(ROA)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-30" w:right="4516"/>
        <w:jc w:val="center"/>
        <w:tabs>
          <w:tab w:pos="130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Dependent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commonly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ind w:left="1315" w:right="5862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1"/>
        </w:rPr>
        <w:t>ft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1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-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"/>
        </w:rPr>
        <w:t>incom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9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6"/>
          <w:i/>
          <w:position w:val="-1"/>
        </w:rPr>
        <w:t>ft</w:t>
      </w:r>
      <w:r>
        <w:rPr>
          <w:rFonts w:ascii="Times New Roman" w:hAnsi="Times New Roman" w:cs="Times New Roman" w:eastAsia="Times New Roman"/>
          <w:sz w:val="10"/>
          <w:szCs w:val="1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48"/>
          <w:position w:val="1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"/>
        </w:rPr>
        <w:t>total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2"/>
          <w:i/>
          <w:position w:val="1"/>
        </w:rPr>
        <w:t>ssets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4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7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186" w:space="339"/>
            <w:col w:w="9115"/>
          </w:cols>
        </w:sectPr>
      </w:pPr>
      <w:rPr/>
    </w:p>
    <w:p>
      <w:pPr>
        <w:spacing w:before="33" w:after="0" w:line="148" w:lineRule="auto"/>
        <w:ind w:left="2869" w:right="170" w:firstLine="-2637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centrality,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6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2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Meiryo" w:hAnsi="Meiryo" w:cs="Meiryo" w:eastAsia="Meiryo"/>
          <w:sz w:val="12"/>
          <w:szCs w:val="12"/>
          <w:spacing w:val="-1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ned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principal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adjacency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matrix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</w:rPr>
        <w:t>e</w:t>
      </w:r>
      <w:r>
        <w:rPr>
          <w:rFonts w:ascii="Meiryo" w:hAnsi="Meiryo" w:cs="Meiryo" w:eastAsia="Meiryo"/>
          <w:sz w:val="12"/>
          <w:szCs w:val="12"/>
          <w:spacing w:val="-1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ning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interpreted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Gautami" w:hAnsi="Gautami" w:cs="Gautami" w:eastAsia="Gautami"/>
          <w:sz w:val="12"/>
          <w:szCs w:val="12"/>
          <w:spacing w:val="0"/>
          <w:w w:val="125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node</w:t>
      </w:r>
      <w:r>
        <w:rPr>
          <w:rFonts w:ascii="Times New Roman" w:hAnsi="Times New Roman" w:cs="Times New Roman" w:eastAsia="Times New Roman"/>
          <w:sz w:val="12"/>
          <w:szCs w:val="12"/>
          <w:spacing w:val="-18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5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2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score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adjacent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nodes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themselves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scorer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(Borgatti,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2005: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61).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i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score.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0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57" w:after="0" w:line="138" w:lineRule="auto"/>
        <w:ind w:left="2869" w:right="17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Gautami" w:hAnsi="Gautami" w:cs="Gautami" w:eastAsia="Gautami"/>
          <w:sz w:val="12"/>
          <w:szCs w:val="12"/>
          <w:w w:val="156"/>
        </w:rPr>
        <w:t>“</w:t>
      </w:r>
      <w:r>
        <w:rPr>
          <w:rFonts w:ascii="Times New Roman" w:hAnsi="Times New Roman" w:cs="Times New Roman" w:eastAsia="Times New Roman"/>
          <w:sz w:val="12"/>
          <w:szCs w:val="12"/>
          <w:w w:val="118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vertex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proportional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centralities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connected.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9"/>
        </w:rPr>
        <w:t>λ</w:t>
      </w:r>
      <w:r>
        <w:rPr>
          <w:rFonts w:ascii="Arial" w:hAnsi="Arial" w:cs="Arial" w:eastAsia="Arial"/>
          <w:sz w:val="12"/>
          <w:szCs w:val="12"/>
          <w:spacing w:val="1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largest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eigenvalue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</w:t>
      </w:r>
      <w:r>
        <w:rPr>
          <w:rFonts w:ascii="Arial" w:hAnsi="Arial" w:cs="Arial" w:eastAsia="Arial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Gautami" w:hAnsi="Gautami" w:cs="Gautami" w:eastAsia="Gautami"/>
          <w:sz w:val="12"/>
          <w:szCs w:val="12"/>
          <w:spacing w:val="0"/>
          <w:w w:val="156"/>
        </w:rPr>
        <w:t>”</w:t>
      </w:r>
      <w:r>
        <w:rPr>
          <w:rFonts w:ascii="Gautami" w:hAnsi="Gautami" w:cs="Gautami" w:eastAsia="Gautami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(Bonacich,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2007:556).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24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</w:t>
      </w:r>
      <w:r>
        <w:rPr>
          <w:rFonts w:ascii="Arial" w:hAnsi="Arial" w:cs="Arial" w:eastAsia="Arial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adjacency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matrix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speci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Methods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section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more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detail)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vertices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nition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makes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mention,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(nodes)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network.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Mathematically: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335" w:lineRule="exact"/>
        <w:ind w:left="2871" w:right="485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113953pt;margin-top:4.495034pt;width:13.790422pt;height:8.199405pt;mso-position-horizontal-relative:page;mso-position-vertical-relative:paragraph;z-index:-2131" type="#_x0000_t202" filled="f" stroked="f">
            <v:textbox inset="0,0,0,0">
              <w:txbxContent>
                <w:p>
                  <w:pPr>
                    <w:spacing w:before="0" w:after="0" w:line="164" w:lineRule="exact"/>
                    <w:ind w:right="-65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Cambria Math" w:hAnsi="Cambria Math" w:cs="Cambria Math" w:eastAsia="Cambria Math"/>
                      <w:sz w:val="12"/>
                      <w:szCs w:val="12"/>
                      <w:spacing w:val="-5"/>
                      <w:w w:val="140"/>
                      <w:position w:val="5"/>
                    </w:rPr>
                    <w:t>∑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6"/>
                      <w:w w:val="100"/>
                      <w:i/>
                      <w:position w:val="1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0"/>
                      <w:w w:val="96"/>
                      <w:position w:val="1"/>
                    </w:rPr>
                    <w:t>=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-16"/>
                      <w:w w:val="100"/>
                      <w:position w:val="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1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0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9"/>
          <w:i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Powe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00"/>
          <w:i/>
          <w:position w:val="10"/>
        </w:rPr>
        <w:t>r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8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8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λ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100"/>
          <w:i/>
          <w:position w:val="8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     </w:t>
      </w:r>
      <w:r>
        <w:rPr>
          <w:rFonts w:ascii="Cambria Math" w:hAnsi="Cambria Math" w:cs="Cambria Math" w:eastAsia="Cambria Math"/>
          <w:sz w:val="12"/>
          <w:szCs w:val="12"/>
          <w:spacing w:val="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16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16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9"/>
          <w:w w:val="100"/>
          <w:i/>
          <w:position w:val="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0"/>
          <w:i/>
          <w:position w:val="10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8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-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8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13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1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position w:val="10"/>
        </w:rPr>
        <w:t>...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i/>
          <w:position w:val="1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0"/>
        </w:rPr>
        <w:t>∀</w:t>
      </w:r>
      <w:r>
        <w:rPr>
          <w:rFonts w:ascii="Cambria Math" w:hAnsi="Cambria Math" w:cs="Cambria Math" w:eastAsia="Cambria Math"/>
          <w:sz w:val="12"/>
          <w:szCs w:val="12"/>
          <w:spacing w:val="13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i/>
          <w:position w:val="1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81" w:lineRule="exact"/>
        <w:ind w:left="2869" w:right="211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i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1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11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i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i/>
          <w:position w:val="11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11"/>
        </w:rPr>
        <w:t>≠</w:t>
      </w:r>
      <w:r>
        <w:rPr>
          <w:rFonts w:ascii="Cambria Math" w:hAnsi="Cambria Math" w:cs="Cambria Math" w:eastAsia="Cambria Math"/>
          <w:sz w:val="12"/>
          <w:szCs w:val="12"/>
          <w:spacing w:val="15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11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10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0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4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network)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represents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under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8"/>
          <w:position w:val="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0"/>
        </w:rPr>
        <w:t>observation.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63" w:lineRule="exact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17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operationalize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density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follow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(Borgatti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1"/>
        </w:rPr>
        <w:t>2002)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calculate: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94" w:lineRule="exact"/>
        <w:ind w:left="2871" w:right="446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-1"/>
          <w:w w:val="107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rk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7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Cohe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7"/>
          <w:i/>
          <w:position w:val="9"/>
        </w:rPr>
        <w:t>sio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07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7"/>
          <w:i/>
          <w:position w:val="7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11"/>
          <w:w w:val="107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7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7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7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9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6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i/>
          <w:position w:val="9"/>
        </w:rPr>
        <w:t>Actual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2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8"/>
          <w:i/>
          <w:position w:val="9"/>
        </w:rPr>
        <w:t>Tie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i/>
          <w:position w:val="9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48"/>
          <w:position w:val="9"/>
        </w:rPr>
        <w:t>/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i/>
          <w:position w:val="9"/>
        </w:rPr>
        <w:t>Maxim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i/>
          <w:position w:val="9"/>
        </w:rPr>
        <w:t>um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1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be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  <w:position w:val="9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1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9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6"/>
          <w:i/>
          <w:position w:val="9"/>
        </w:rPr>
        <w:t>airs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03" w:lineRule="exact"/>
        <w:ind w:left="2869" w:right="18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actual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ties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quantity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-17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3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9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exist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  <w:position w:val="3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3"/>
          <w:position w:val="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3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3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8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3"/>
        </w:rPr>
        <w:t>maximum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7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3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pairs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3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  <w:position w:val="3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2869" w:right="19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possible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(Borgatti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2002).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bound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[0,1],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2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though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2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purposes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analysis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2869" w:right="5927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scale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variable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[0,100].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3" w:after="0" w:line="240" w:lineRule="auto"/>
        <w:ind w:left="232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right="-20"/>
        <w:jc w:val="left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Independent</w:t>
      </w:r>
      <w:r>
        <w:rPr>
          <w:rFonts w:ascii="Times New Roman" w:hAnsi="Times New Roman" w:cs="Times New Roman" w:eastAsia="Times New Roman"/>
          <w:sz w:val="12"/>
          <w:szCs w:val="12"/>
          <w:spacing w:val="-2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Finally,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calculate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diminishing</w:t>
      </w:r>
      <w:r>
        <w:rPr>
          <w:rFonts w:ascii="Times New Roman" w:hAnsi="Times New Roman" w:cs="Times New Roman" w:eastAsia="Times New Roman"/>
          <w:sz w:val="12"/>
          <w:szCs w:val="12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returns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take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quadratic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linear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counterpart: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717" w:space="807"/>
            <w:col w:w="9116"/>
          </w:cols>
        </w:sectPr>
      </w:pPr>
      <w:rPr/>
    </w:p>
    <w:p>
      <w:pPr>
        <w:spacing w:before="10" w:after="0" w:line="40" w:lineRule="exact"/>
        <w:ind w:left="470" w:right="-63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113"/>
          <w:position w:val="-10"/>
        </w:rPr>
        <w:t>Cohesion</w:t>
      </w:r>
      <w:r>
        <w:rPr>
          <w:rFonts w:ascii="Times New Roman" w:hAnsi="Times New Roman" w:cs="Times New Roman" w:eastAsia="Times New Roman"/>
          <w:sz w:val="8"/>
          <w:szCs w:val="8"/>
          <w:w w:val="134"/>
          <w:position w:val="-5"/>
        </w:rPr>
        <w:t>2</w:t>
      </w:r>
      <w:r>
        <w:rPr>
          <w:rFonts w:ascii="Times New Roman" w:hAnsi="Times New Roman" w:cs="Times New Roman" w:eastAsia="Times New Roman"/>
          <w:sz w:val="8"/>
          <w:szCs w:val="8"/>
          <w:w w:val="100"/>
          <w:position w:val="0"/>
        </w:rPr>
      </w:r>
    </w:p>
    <w:p>
      <w:pPr>
        <w:spacing w:before="55" w:after="0" w:line="5" w:lineRule="atLeast"/>
        <w:ind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9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i/>
        </w:rPr>
        <w:t>Squared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51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-13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3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-13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-13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13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-13"/>
        </w:rPr>
        <w:t>   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i/>
          <w:position w:val="-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3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1040" w:space="1831"/>
            <w:col w:w="1488" w:space="148"/>
            <w:col w:w="6133"/>
          </w:cols>
        </w:sectPr>
      </w:pPr>
      <w:rPr/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Size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" w:lineRule="exact"/>
        <w:ind w:left="2830" w:right="-20"/>
        <w:jc w:val="left"/>
        <w:tabs>
          <w:tab w:pos="4120" w:val="left"/>
        </w:tabs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-2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-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6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237" w:lineRule="exact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7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tests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so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4"/>
        </w:rPr>
        <w:t>called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  <w:position w:val="4"/>
        </w:rPr>
        <w:t> </w:t>
      </w:r>
      <w:r>
        <w:rPr>
          <w:rFonts w:ascii="Gautami" w:hAnsi="Gautami" w:cs="Gautami" w:eastAsia="Gautami"/>
          <w:sz w:val="12"/>
          <w:szCs w:val="12"/>
          <w:spacing w:val="-1"/>
          <w:w w:val="156"/>
          <w:position w:val="4"/>
        </w:rPr>
        <w:t>‘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4"/>
        </w:rPr>
        <w:t>curvilinea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7"/>
          <w:position w:val="4"/>
        </w:rPr>
        <w:t>r</w:t>
      </w:r>
      <w:r>
        <w:rPr>
          <w:rFonts w:ascii="Gautami" w:hAnsi="Gautami" w:cs="Gautami" w:eastAsia="Gautami"/>
          <w:sz w:val="12"/>
          <w:szCs w:val="12"/>
          <w:spacing w:val="0"/>
          <w:w w:val="156"/>
          <w:position w:val="4"/>
        </w:rPr>
        <w:t>’</w:t>
      </w:r>
      <w:r>
        <w:rPr>
          <w:rFonts w:ascii="Gautami" w:hAnsi="Gautami" w:cs="Gautami" w:eastAsia="Gautami"/>
          <w:sz w:val="12"/>
          <w:szCs w:val="12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00"/>
          <w:position w:val="4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4"/>
        </w:rPr>
        <w:t>variable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5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4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  <w:position w:val="4"/>
        </w:rPr>
        <w:t>Cohen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4"/>
          <w:w w:val="115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4"/>
        </w:rPr>
        <w:t>Cohen,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6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  <w:position w:val="4"/>
        </w:rPr>
        <w:t>1983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  <w:position w:val="4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7"/>
          <w:w w:val="116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been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8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used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4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  <w:position w:val="4"/>
        </w:rPr>
        <w:t>extant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13" w:lineRule="exact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management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research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Powell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1999;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Lechner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2010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).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98" w:lineRule="exact"/>
        <w:ind w:right="-20"/>
        <w:jc w:val="left"/>
        <w:tabs>
          <w:tab w:pos="134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1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(ego)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15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size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refers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sum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1"/>
        </w:rPr>
        <w:t>unique,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rst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degree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direct)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connections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(Wei,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1"/>
        </w:rPr>
        <w:t>2010)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1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345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important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context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present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study.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Operationalized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5"/>
        </w:rPr>
        <w:t>Carnovale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4"/>
        </w:rPr>
        <w:t>Yeniyurt,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9"/>
        </w:rPr>
        <w:t>201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1"/>
          <w:w w:val="119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3"/>
        </w:rPr>
        <w:t>):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45" w:lineRule="exact"/>
        <w:ind w:left="1347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954193pt;margin-top:7.281668pt;width:8.060088pt;height:5.635824pt;mso-position-horizontal-relative:page;mso-position-vertical-relative:paragraph;z-index:-2130" type="#_x0000_t202" filled="f" stroked="f">
            <v:textbox inset="0,0,0,0">
              <w:txbxContent>
                <w:p>
                  <w:pPr>
                    <w:spacing w:before="0" w:after="0" w:line="113" w:lineRule="exact"/>
                    <w:ind w:right="-57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6"/>
                      <w:i/>
                      <w:position w:val="2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0"/>
                      <w:w w:val="96"/>
                      <w:position w:val="2"/>
                    </w:rPr>
                    <w:t>=</w:t>
                  </w:r>
                  <w:r>
                    <w:rPr>
                      <w:rFonts w:ascii="Cambria Math" w:hAnsi="Cambria Math" w:cs="Cambria Math" w:eastAsia="Cambria Math"/>
                      <w:sz w:val="10"/>
                      <w:szCs w:val="10"/>
                      <w:spacing w:val="-16"/>
                      <w:w w:val="100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Focal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i/>
          <w:position w:val="2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i/>
          <w:position w:val="2"/>
        </w:rPr>
        <w:t>etwork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9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2"/>
        </w:rPr>
        <w:t>Si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2"/>
        </w:rPr>
        <w:t>z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0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0"/>
          <w:szCs w:val="1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spacing w:val="23"/>
          <w:w w:val="100"/>
          <w:i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=</w:t>
      </w:r>
      <w:r>
        <w:rPr>
          <w:rFonts w:ascii="Cambria Math" w:hAnsi="Cambria Math" w:cs="Cambria Math" w:eastAsia="Cambria Math"/>
          <w:sz w:val="12"/>
          <w:szCs w:val="12"/>
          <w:spacing w:val="17"/>
          <w:w w:val="100"/>
          <w:position w:val="2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-5"/>
          <w:w w:val="130"/>
          <w:position w:val="2"/>
        </w:rPr>
        <w:t>∑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0"/>
          <w:i/>
          <w:position w:val="9"/>
        </w:rPr>
        <w:t>n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0"/>
          <w:i/>
          <w:position w:val="9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31"/>
          <w:w w:val="13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b/>
          <w:bCs/>
          <w:position w:val="2"/>
        </w:rPr>
        <w:t>a</w:t>
      </w:r>
      <w:r>
        <w:rPr>
          <w:rFonts w:ascii="Times New Roman" w:hAnsi="Times New Roman" w:cs="Times New Roman" w:eastAsia="Times New Roman"/>
          <w:sz w:val="10"/>
          <w:szCs w:val="10"/>
          <w:spacing w:val="-1"/>
          <w:w w:val="100"/>
          <w:b/>
          <w:bCs/>
          <w:position w:val="0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10"/>
          <w:szCs w:val="10"/>
          <w:spacing w:val="25"/>
          <w:w w:val="100"/>
          <w:b/>
          <w:bCs/>
          <w:position w:val="0"/>
        </w:rPr>
        <w:t> </w:t>
      </w:r>
      <w:r>
        <w:rPr>
          <w:rFonts w:ascii="Cambria Math" w:hAnsi="Cambria Math" w:cs="Cambria Math" w:eastAsia="Cambria Math"/>
          <w:sz w:val="12"/>
          <w:szCs w:val="12"/>
          <w:spacing w:val="0"/>
          <w:w w:val="100"/>
          <w:position w:val="2"/>
        </w:rPr>
        <w:t>∀</w:t>
      </w:r>
      <w:r>
        <w:rPr>
          <w:rFonts w:ascii="Cambria Math" w:hAnsi="Cambria Math" w:cs="Cambria Math" w:eastAsia="Cambria Math"/>
          <w:sz w:val="12"/>
          <w:szCs w:val="12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1225" w:space="299"/>
            <w:col w:w="9116"/>
          </w:cols>
        </w:sectPr>
      </w:pPr>
      <w:rPr/>
    </w:p>
    <w:p>
      <w:pPr>
        <w:spacing w:before="0" w:after="0" w:line="180" w:lineRule="exact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Age</w:t>
      </w:r>
      <w:r>
        <w:rPr>
          <w:rFonts w:ascii="Times New Roman" w:hAnsi="Times New Roman" w:cs="Times New Roman" w:eastAsia="Times New Roman"/>
          <w:sz w:val="12"/>
          <w:szCs w:val="12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Operationalized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years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been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business,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relative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year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under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observation.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232" w:right="-20"/>
        <w:jc w:val="left"/>
        <w:tabs>
          <w:tab w:pos="1520" w:val="left"/>
          <w:tab w:pos="286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3.036234pt;width:520.04999pt;height:.1pt;mso-position-horizontal-relative:page;mso-position-vertical-relative:paragraph;z-index:-2133" coordorigin="752,261" coordsize="10401,2">
            <v:shape style="position:absolute;left:752;top:261;width:10401;height:2" coordorigin="752,261" coordsize="10401,0" path="m752,261l11153,261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Control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Assets=Log(Total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Assets)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0" w:after="0" w:line="29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conceptualization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1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1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constraint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1" w:after="0" w:line="114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purchasers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output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1976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:39)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0" w:after="0" w:line="155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broaden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entities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Emerson,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196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3" w:after="0" w:line="16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tempting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lessen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y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cultivating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alternative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Provan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91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truly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capabilities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navigate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interconnected-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ness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'ego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networks',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c.f.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Freeman,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Borgatti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Halgin,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Previous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9" w:after="0" w:line="169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1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2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attempts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multi-actor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utilize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allocate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decouple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actors,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according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21"/>
        </w:rPr>
        <w:t>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Olsen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:2580).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8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cordingly,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conceptualize,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beyond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just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neighborhood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connection's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connections),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prominence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nections.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Theoretically,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suited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Wasserman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Faust,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weigh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equally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centrality,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example),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portionally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(Bonacich,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2007).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155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improvements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CCC;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inherent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bases,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control)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allocation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6"/>
        </w:rPr>
        <w:t>Bettis,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Inherently,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fa-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vorable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modalities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Hutchison,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delays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payment.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bargaining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transaction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favorable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Crook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Combs,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comply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4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payment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delays.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indirectly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capability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ensures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mitigate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erational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disruptions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Mizgier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shortened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mi-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tigation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distressed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a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positions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00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that: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7" w:after="0" w:line="232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H1a.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decrease)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62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addition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worthwhile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explore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37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operational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non-operational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expenses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calculation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Brockman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Russell,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:84).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uncertainty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types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3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tively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Kähkönen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Virolainen,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2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11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Grosse-Ruyken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Erhun,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interconnectedness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Ramsay,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Cendon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3"/>
        </w:rPr>
        <w:t>Jarvenpaa,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standing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Bonacich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Lloyd,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:192)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2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heighten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bargaining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Bloom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Perry,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returns.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partners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Hertzel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rendering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themselves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increase.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Thus: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40" w:lineRule="auto"/>
        <w:ind w:left="112" w:right="113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H1b.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40" w:lineRule="auto"/>
        <w:ind w:left="112" w:right="13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H1c.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34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5" w:lineRule="auto"/>
        <w:ind w:left="112" w:right="-6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eluded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16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discussion)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amination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0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innovation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knowledge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creation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Mcfadyen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alliance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Soh,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Rodan,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competition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Skilton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Bernardes,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135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functions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fashio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Randall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:684).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9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stronger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Walker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reductions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improved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6" w:lineRule="exact"/>
        <w:ind w:left="112" w:right="-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6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ort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6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company,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6"/>
        </w:rPr>
        <w:t>customers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0" w:after="0" w:line="113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Hutchison,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:88).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col-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laborative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7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tightly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connected,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Reagans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Mcevily,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that: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4" w:after="0" w:line="231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H2a.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decreases)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reasons.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considered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organiza-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interactions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Durham,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2000;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2004,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competitive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advantage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Gulati,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9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organizational,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extension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David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Further,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7" w:after="0" w:line="240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necessarily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right="4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integration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Defee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Stank,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fundamental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underpinning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strategic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Wagner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contrast,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diminished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185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downstream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intermediaries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18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delay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ordering,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squeeze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work-in-process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inventories,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skimp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265" w:lineRule="exact"/>
        <w:ind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service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4"/>
        </w:rPr>
        <w:t>processe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4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  <w:position w:val="4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  <w:position w:val="4"/>
        </w:rPr>
        <w:t>  </w:t>
      </w:r>
      <w:r>
        <w:rPr>
          <w:rFonts w:ascii="Gautami" w:hAnsi="Gautami" w:cs="Gautami" w:eastAsia="Gautami"/>
          <w:sz w:val="16"/>
          <w:szCs w:val="16"/>
          <w:spacing w:val="-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4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4"/>
        </w:rPr>
        <w:t>Hofmann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8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  <w:position w:val="4"/>
        </w:rPr>
        <w:t>Kotzab,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2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2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:305).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render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  <w:position w:val="2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minished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Foerstl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success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3"/>
          <w:position w:val="3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1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6" w:lineRule="exact"/>
        <w:ind w:left="24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interdependence,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members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Dai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72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relational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exchange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Dahlstrom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Ingram,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  <w:position w:val="3"/>
        </w:rPr>
        <w:t>Germain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bridged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network),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stronger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12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expect: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40" w:lineRule="auto"/>
        <w:ind w:right="99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H2b.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40" w:lineRule="auto"/>
        <w:ind w:right="109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H2c.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05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inherent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devel-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opment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argued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tighter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densely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cohesive)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  <w:position w:val="3"/>
        </w:rPr>
        <w:t>Coleman,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7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198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advocate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3"/>
        </w:rPr>
        <w:t>full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improve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argue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4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sparsely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brokers.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H2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above),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di-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minishing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exhibiting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curvilinear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1983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administrative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portfolio,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coordination,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4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challenging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organizational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Powell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6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1999;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Lechner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overlapping,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redundant,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instances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diminished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alternate,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5" w:after="0" w:line="141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inventory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-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bullwhip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time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Tangsucheeva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Prabhu,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:431)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Shahrur,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2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2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bridge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delay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2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ow,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2"/>
        </w:rPr>
        <w:t>could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2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9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decreased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Buzacott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Maintaining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receivables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negatively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af-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3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fected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raises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heightened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challenges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4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ows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72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complexity,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poten-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potentially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0" w:after="0" w:line="29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1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ows,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hypothesize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30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regarding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cohesion: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8" w:after="0" w:line="231" w:lineRule="auto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H3a.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U-shape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d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09"/>
          <w:position w:val="7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0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  <w:position w:val="0"/>
        </w:rPr>
        <w:t>cycle.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inverse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12"/>
          <w:w w:val="111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U-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0"/>
        </w:rPr>
        <w:t>shaped)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161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H3c.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invers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e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11"/>
          <w:position w:val="7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12"/>
          <w:w w:val="111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U-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0"/>
        </w:rPr>
        <w:t>shaped)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355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Empirical</w:t>
      </w:r>
      <w:r>
        <w:rPr>
          <w:rFonts w:ascii="Arial" w:hAnsi="Arial" w:cs="Arial" w:eastAsia="Arial"/>
          <w:sz w:val="16"/>
          <w:szCs w:val="16"/>
          <w:spacing w:val="18"/>
          <w:w w:val="10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study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77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2" w:lineRule="auto"/>
        <w:ind w:left="112" w:right="-4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question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guiding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focuses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structure)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rigor-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ously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sources: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reasonable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required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40" w:lineRule="auto"/>
        <w:ind w:left="112" w:right="-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gathered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below.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4" w:after="0" w:line="159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Thompson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platinum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aggregates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venture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(JV)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dustry.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aggregates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reports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various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capacities)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activities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development,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marketing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alliances,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mergers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acquisitions,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partnerships.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worthy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note,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providing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necessity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replicate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closely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material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ows)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dustry,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draw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SDC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gathers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part-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nership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database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respective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participant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played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venture.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available,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2" w:after="0" w:line="174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manufacture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brakes,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drum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brakes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vacuum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booster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automobile.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buyer-supplier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5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sourcing/production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partnership,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frequency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volume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entities,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transactions,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believe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acceptable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proxy.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industry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vast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intensive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Hartley,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Choi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Hong,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5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symmetric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square)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0" w:after="0" w:line="16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1985</w:t>
      </w:r>
      <w:r>
        <w:rPr>
          <w:rFonts w:ascii="Gautami" w:hAnsi="Gautami" w:cs="Gautami" w:eastAsia="Gautami"/>
          <w:sz w:val="16"/>
          <w:szCs w:val="16"/>
          <w:spacing w:val="1"/>
          <w:w w:val="108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nXn,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symmetric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label)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distinct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2" w:after="0" w:line="155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(of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buyers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suppliers)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adjacency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matrices,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dimensions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1158.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auto"/>
        <w:ind w:left="112" w:right="-45" w:firstLine="12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9"/>
          <w:position w:val="6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spacing w:val="-11"/>
          <w:w w:val="179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Note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0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expectations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functional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form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curvi-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linear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relationship,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which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non-monotonic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0"/>
        </w:rPr>
        <w:t>nature.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First,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low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6" w:lineRule="exact"/>
        <w:ind w:left="112" w:right="-46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levels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shortening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position w:val="2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7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exists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2"/>
        </w:rPr>
        <w:t>minimizing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2"/>
        </w:rPr>
        <w:t>ect,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2"/>
        </w:rPr>
        <w:t>yet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60" w:lineRule="exact"/>
        <w:ind w:left="112" w:right="-40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when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increases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lengthening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conversion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time;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44" w:after="0" w:line="182" w:lineRule="auto"/>
        <w:ind w:left="112" w:right="-6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hence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</w:rPr>
        <w:t>traditional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6"/>
        </w:rPr>
        <w:t> 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‘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U-Shape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’</w:t>
      </w:r>
      <w:r>
        <w:rPr>
          <w:rFonts w:ascii="Gautami" w:hAnsi="Gautami" w:cs="Gautami" w:eastAsia="Gautami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decline,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bottoming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out,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in-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crease).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contrast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hypotheses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wherein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</w:rPr>
        <w:t>there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positive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Meiryo" w:hAnsi="Meiryo" w:cs="Meiryo" w:eastAsia="Meiryo"/>
          <w:sz w:val="14"/>
          <w:szCs w:val="14"/>
          <w:spacing w:val="0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7"/>
        </w:rPr>
        <w:t>EBITDA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4"/>
          <w:szCs w:val="1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density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increases,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we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expect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bene</w:t>
      </w:r>
      <w:r>
        <w:rPr>
          <w:rFonts w:ascii="Meiryo" w:hAnsi="Meiryo" w:cs="Meiryo" w:eastAsia="Meiryo"/>
          <w:sz w:val="14"/>
          <w:szCs w:val="14"/>
          <w:spacing w:val="-1"/>
          <w:w w:val="113"/>
        </w:rPr>
        <w:t>ﬁ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exhibit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</w:rPr>
        <w:t> 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‘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inverse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7"/>
        </w:rPr>
        <w:t>U-Shape</w:t>
      </w:r>
      <w:r>
        <w:rPr>
          <w:rFonts w:ascii="Gautami" w:hAnsi="Gautami" w:cs="Gautami" w:eastAsia="Gautami"/>
          <w:sz w:val="14"/>
          <w:szCs w:val="14"/>
          <w:spacing w:val="0"/>
          <w:w w:val="150"/>
        </w:rPr>
        <w:t>’</w:t>
      </w:r>
      <w:r>
        <w:rPr>
          <w:rFonts w:ascii="Gautami" w:hAnsi="Gautami" w:cs="Gautami" w:eastAsia="Gautami"/>
          <w:sz w:val="14"/>
          <w:szCs w:val="14"/>
          <w:spacing w:val="0"/>
          <w:w w:val="100"/>
        </w:rPr>
        <w:t> </w:t>
      </w:r>
      <w:r>
        <w:rPr>
          <w:rFonts w:ascii="Gautami" w:hAnsi="Gautami" w:cs="Gautami" w:eastAsia="Gautami"/>
          <w:sz w:val="14"/>
          <w:szCs w:val="1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initial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rise,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reaching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maximum,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decline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thereafter).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See:</w:t>
      </w:r>
      <w:r>
        <w:rPr>
          <w:rFonts w:ascii="Times New Roman" w:hAnsi="Times New Roman" w:cs="Times New Roman" w:eastAsia="Times New Roman"/>
          <w:sz w:val="14"/>
          <w:szCs w:val="1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Figs.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B7CA5"/>
          <w:spacing w:val="0"/>
          <w:w w:val="115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70" w:after="0" w:line="246" w:lineRule="auto"/>
        <w:ind w:right="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label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i/>
          <w:position w:val="-3"/>
        </w:rPr>
        <w:t>t</w:t>
      </w:r>
      <w:r>
        <w:rPr>
          <w:rFonts w:ascii="Times New Roman" w:hAnsi="Times New Roman" w:cs="Times New Roman" w:eastAsia="Times New Roman"/>
          <w:sz w:val="11"/>
          <w:szCs w:val="11"/>
          <w:spacing w:val="-9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represents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ob-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servation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0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7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1,2,</w:t>
      </w:r>
      <w:r>
        <w:rPr>
          <w:rFonts w:ascii="Arial" w:hAnsi="Arial" w:cs="Arial" w:eastAsia="Arial"/>
          <w:sz w:val="16"/>
          <w:szCs w:val="16"/>
          <w:spacing w:val="-1"/>
          <w:w w:val="108"/>
          <w:position w:val="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,19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element,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b/>
          <w:bCs/>
          <w:position w:val="-3"/>
        </w:rPr>
        <w:t>i</w:t>
      </w:r>
      <w:r>
        <w:rPr>
          <w:rFonts w:ascii="Times New Roman" w:hAnsi="Times New Roman" w:cs="Times New Roman" w:eastAsia="Times New Roman"/>
          <w:sz w:val="11"/>
          <w:szCs w:val="11"/>
          <w:spacing w:val="3"/>
          <w:w w:val="100"/>
          <w:b/>
          <w:bCs/>
          <w:position w:val="-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(for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assigned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construc-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" w:after="0" w:line="161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tion),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indicates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engaged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gether,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row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indicates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involving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8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3).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repeated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observation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binary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adjacency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dimensions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1158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spacing w:val="-38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1158).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matrix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updated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annually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cumulatively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re</w:t>
      </w:r>
      <w:r>
        <w:rPr>
          <w:rFonts w:ascii="Meiryo" w:hAnsi="Meiryo" w:cs="Meiryo" w:eastAsia="Meiryo"/>
          <w:sz w:val="16"/>
          <w:szCs w:val="16"/>
          <w:spacing w:val="-1"/>
          <w:w w:val="104"/>
          <w:position w:val="3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therein.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dataset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constitutes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suitable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repository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re-create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detailed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among)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parties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involved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transactions.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datasets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Yeniyurt,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2014,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2015b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Carnovale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collected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understand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useful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5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ganizational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Nowak,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1976;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Pfe</w:t>
      </w:r>
      <w:r>
        <w:rPr>
          <w:rFonts w:ascii="Meiryo" w:hAnsi="Meiryo" w:cs="Meiryo" w:eastAsia="Meiryo"/>
          <w:sz w:val="16"/>
          <w:szCs w:val="16"/>
          <w:color w:val="2B7CA5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Salancik,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40" w:lineRule="auto"/>
        <w:ind w:right="243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1978,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2003;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Dutta,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240" w:lineRule="auto"/>
        <w:ind w:left="249"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7"/>
        </w:rPr>
        <w:t>COMPUSTA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color w:val="2B7CA5"/>
          <w:spacing w:val="0"/>
          <w:w w:val="134"/>
          <w:position w:val="7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79" w:after="0" w:line="154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database,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disclosure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publicly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traded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companies.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dataset,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reference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ticker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symbols,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angulate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techniques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ensure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methodological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rigor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Ancarani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Zsidisin,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  <w:position w:val="3"/>
        </w:rPr>
        <w:t>Collectively,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above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referenced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matrices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de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calculated,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matrices.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calculating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variables,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removing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complete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1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required,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adding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relevant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years,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left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387,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411,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388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observations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40" w:lineRule="auto"/>
        <w:ind w:right="37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respectively.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26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Operationalization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27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66" w:lineRule="auto"/>
        <w:ind w:right="37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mathematical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formulae,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metric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…</w:t>
      </w:r>
      <w:r>
        <w:rPr>
          <w:rFonts w:ascii="Gautami" w:hAnsi="Gautami" w:cs="Gautami" w:eastAsia="Gautami"/>
          <w:sz w:val="16"/>
          <w:szCs w:val="16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requires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inventory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ceivable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subtracting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accounts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payabl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e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Farris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3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  <w:position w:val="3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:114).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EBITDA,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refers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interest,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taxation,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depreciation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amortization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calculated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minus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(COGS)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selling,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administrative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expenses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amine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(ROA),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income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42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31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6" w:lineRule="exact"/>
        <w:ind w:left="25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operationalize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eigenvector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centrality.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cap-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5" w:after="0" w:line="164" w:lineRule="auto"/>
        <w:ind w:right="46"/>
        <w:jc w:val="both"/>
        <w:rPr>
          <w:rFonts w:ascii="Gautami" w:hAnsi="Gautami" w:cs="Gautami" w:eastAsia="Gautam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1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9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intensity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links;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centrality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linke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d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2" w:lineRule="auto"/>
        <w:ind w:right="65" w:firstLine="128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9"/>
          <w:position w:val="6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spacing w:val="-11"/>
          <w:w w:val="179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Compustat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Industrial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[Annual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Data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1"/>
          <w:position w:val="0"/>
        </w:rPr>
        <w:t>]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spacing w:val="38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(198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11"/>
          <w:position w:val="0"/>
        </w:rPr>
        <w:t>5</w:t>
      </w:r>
      <w:r>
        <w:rPr>
          <w:rFonts w:ascii="Gautami" w:hAnsi="Gautami" w:cs="Gautami" w:eastAsia="Gautami"/>
          <w:sz w:val="14"/>
          <w:szCs w:val="14"/>
          <w:spacing w:val="0"/>
          <w:w w:val="111"/>
          <w:position w:val="0"/>
        </w:rPr>
        <w:t>–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2003).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Available: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Standard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&amp;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Poor's/Compustat.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Retrieved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Wharton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  <w:position w:val="0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9"/>
          <w:position w:val="0"/>
        </w:rPr>
        <w:t>Service.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11"/>
        </w:rPr>
        <w:t>Correlations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summary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statistics.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2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29" w:hRule="exact"/>
        </w:trPr>
        <w:tc>
          <w:tcPr>
            <w:tcW w:w="1850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(*p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.05)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58" w:hRule="exact"/>
        </w:trPr>
        <w:tc>
          <w:tcPr>
            <w:tcW w:w="1850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1.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1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6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1"/>
              </w:rPr>
              <w:t>Cycle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185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2.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3.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0.0082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0.0753*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4.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0.0968*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0.2218*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0.0245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60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5.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0.1275*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0.0870*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0.1520*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0.1591*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1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83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6.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  <w:position w:val="-1"/>
              </w:rPr>
              <w:t>Cohesio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3"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0.1066*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0.1481*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0.1369*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0.1334*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0.9707*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3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7.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Focal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2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0.0548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0.1517*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0.1610*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0.2796*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0.5703*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0.4955*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2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8.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7"/>
              </w:rPr>
              <w:t>Age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0.0023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0.0803*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0.0859*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0.1771*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0.1375*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0.0194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2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9.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0.6102*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0.1949*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0.1684*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0.0628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0.2514*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175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1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10.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0.1417*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0.4778*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0.0937*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0.1768*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0.0184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0.2748*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0.0368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0.7022*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176" w:right="-20"/>
              <w:jc w:val="left"/>
              <w:rPr>
                <w:rFonts w:ascii="Gautami" w:hAnsi="Gautami" w:cs="Gautami" w:eastAsia="Gautami"/>
                <w:sz w:val="12"/>
                <w:szCs w:val="12"/>
              </w:rPr>
            </w:pPr>
            <w:rPr/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2"/>
              </w:rPr>
              <w:t>–</w:t>
            </w:r>
            <w:r>
              <w:rPr>
                <w:rFonts w:ascii="Gautami" w:hAnsi="Gautami" w:cs="Gautami" w:eastAsia="Gautami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166" w:hRule="exact"/>
        </w:trPr>
        <w:tc>
          <w:tcPr>
            <w:tcW w:w="18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</w:rPr>
              <w:t>Mean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129.81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1717.01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0.40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4.24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0.78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74.81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8.03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4.43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72" w:hRule="exact"/>
        </w:trPr>
        <w:tc>
          <w:tcPr>
            <w:tcW w:w="1850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Std.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Deviation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421.58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3910.43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2.02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6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23.73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9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5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1.13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45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32.78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09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2.03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4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auto"/>
              <w:ind w:left="17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0.71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62" w:after="0" w:line="169" w:lineRule="auto"/>
        <w:ind w:left="112" w:right="-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Mizruchi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Bunting,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1981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:478)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conceptually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explained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relation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themselves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centra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1"/>
        </w:rPr>
        <w:t>l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Ruhnau,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:360).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78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examine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density.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deals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connections.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rst-degree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connected,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among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  <w:position w:val="3"/>
        </w:rPr>
        <w:t>1980;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1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Freeman,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1982;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Borgatti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Halgin,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Essentially,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comprised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actual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ego,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connected)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3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then,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captures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contained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7" w:after="0" w:line="154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Ahuja,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simply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squared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5" w:after="0" w:line="159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resulting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quadratic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nega-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represent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presence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curvilinear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c.f.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Cohen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(1983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1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above,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operationalizations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herein.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33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4.2.3.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6" w:after="0" w:line="158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heterogeneity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determinant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cacy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-1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connection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experiential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including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age.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higher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liquidity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logarithmic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transfor-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mation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convertible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property,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plant,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equipment),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already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liquid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cash).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liquidity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germane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including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employees.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implicitly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time,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expect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autocorrelation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t-1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t-2)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pendent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included.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DV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approach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auto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correlation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econo-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metrically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Patatoukas,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2012;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correlation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study.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327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Econometric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4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19-year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period.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Therefore,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7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resulting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continuous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distributions.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long-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itudinal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researchers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lationships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autocorrelation,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heteroscedasticity,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endogenous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gressors.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Fortunately,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longitudinal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econometric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complexities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non-longitudinal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designs,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endogeneity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heterogeneity.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longitudinal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methods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dynamics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o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variations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time).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study,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chosen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3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handle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tinuous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variable,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81" w:lineRule="exact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chose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Arellan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  <w:position w:val="5"/>
        </w:rPr>
        <w:t>o</w:t>
      </w:r>
      <w:r>
        <w:rPr>
          <w:rFonts w:ascii="Gautami" w:hAnsi="Gautami" w:cs="Gautami" w:eastAsia="Gautami"/>
          <w:sz w:val="16"/>
          <w:szCs w:val="16"/>
          <w:spacing w:val="0"/>
          <w:w w:val="105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Bover/Blundel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5"/>
          <w:position w:val="5"/>
        </w:rPr>
        <w:t>l</w:t>
      </w:r>
      <w:r>
        <w:rPr>
          <w:rFonts w:ascii="Gautami" w:hAnsi="Gautami" w:cs="Gautami" w:eastAsia="Gautami"/>
          <w:sz w:val="16"/>
          <w:szCs w:val="16"/>
          <w:spacing w:val="0"/>
          <w:w w:val="105"/>
          <w:position w:val="5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5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5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37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Bond,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1991;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Bover,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1995;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Blundell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  <w:position w:val="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6" w:after="0" w:line="174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Bond,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1998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estimation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technique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Arellano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4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(1991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2"/>
        </w:rPr>
        <w:t>)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6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di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erenced,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generalized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moments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(GMM)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Blundell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2"/>
        </w:rPr>
        <w:t>(1998)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74" w:lineRule="auto"/>
        <w:ind w:right="3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weak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struments.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6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2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GMM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estimator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rst-dif-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ferenced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instruments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equation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s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Bruno,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:474).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preferable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13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0"/>
          <w:w w:val="12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2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correlated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unobserved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panel-level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standard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estimators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3" w:after="0" w:line="169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w w:val="110"/>
        </w:rPr>
        <w:t>sisten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t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Stata,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0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:3).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method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few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many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individual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unit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0"/>
        </w:rPr>
        <w:t>s</w:t>
      </w:r>
      <w:r>
        <w:rPr>
          <w:rFonts w:ascii="Gautami" w:hAnsi="Gautami" w:cs="Gautami" w:eastAsia="Gautami"/>
          <w:sz w:val="16"/>
          <w:szCs w:val="16"/>
          <w:color w:val="000000"/>
          <w:spacing w:val="-1"/>
          <w:w w:val="110"/>
        </w:rPr>
        <w:t>…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dynamic,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depending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realization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0"/>
        </w:rPr>
        <w:t>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right-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strictly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exogenous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(Baum,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2013:10).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Ef-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fectively,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ideal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2" w:after="0" w:line="167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7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strictly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exogenous,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meaning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correlated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past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realizations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error;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xed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ects;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heteroskedasticity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autocorrela-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tio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2"/>
        </w:rPr>
        <w:t>n</w:t>
      </w:r>
      <w:r>
        <w:rPr>
          <w:rFonts w:ascii="Gautami" w:hAnsi="Gautami" w:cs="Gautami" w:eastAsia="Gautami"/>
          <w:sz w:val="16"/>
          <w:szCs w:val="16"/>
          <w:spacing w:val="0"/>
          <w:w w:val="147"/>
        </w:rPr>
        <w:t>”</w:t>
      </w:r>
      <w:r>
        <w:rPr>
          <w:rFonts w:ascii="Gautami" w:hAnsi="Gautami" w:cs="Gautami" w:eastAsia="Gautami"/>
          <w:sz w:val="16"/>
          <w:szCs w:val="16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Roodman,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9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:1).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8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  <w:position w:val="3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4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estimate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43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above.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31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Wald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2"/>
        </w:rPr>
        <w:t>χ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22"/>
          <w:position w:val="7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2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2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values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statis-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0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0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.01)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0"/>
        </w:rPr>
        <w:t>indicating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3" w:after="0" w:line="240" w:lineRule="auto"/>
        <w:ind w:right="171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adequately.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results.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72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6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(a</w:t>
      </w:r>
      <w:r>
        <w:rPr>
          <w:rFonts w:ascii="Gautami" w:hAnsi="Gautami" w:cs="Gautami" w:eastAsia="Gautami"/>
          <w:sz w:val="16"/>
          <w:szCs w:val="16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c)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variable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.1);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H1a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2064.25,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4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35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CCC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7"/>
              </w:rPr>
              <w:t>EBITDA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9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5"/>
              </w:rPr>
              <w:t>ROA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33" w:hRule="exact"/>
        </w:trPr>
        <w:tc>
          <w:tcPr>
            <w:tcW w:w="2386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Independent</w:t>
            </w:r>
            <w:r>
              <w:rPr>
                <w:rFonts w:ascii="Arial" w:hAnsi="Arial" w:cs="Arial" w:eastAsia="Arial"/>
                <w:sz w:val="12"/>
                <w:szCs w:val="12"/>
                <w:spacing w:val="-9"/>
                <w:w w:val="116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Variable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2" w:right="271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95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6" w:right="304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95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1"/>
              </w:rPr>
              <w:t>B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7844" w:space="0" w:color="000000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88" w:after="0" w:line="240" w:lineRule="auto"/>
              <w:ind w:left="43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S.E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41" w:hRule="exact"/>
        </w:trPr>
        <w:tc>
          <w:tcPr>
            <w:tcW w:w="238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119.257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3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195.413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</w:rPr>
              <w:t>2064.25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</w:rPr>
              <w:t>3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6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801.216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0.0118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6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1490.45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505.510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327.059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630.233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0.108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6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3"/>
                <w:position w:val="-1"/>
              </w:rPr>
              <w:t>Cohesio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3"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89.84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30.405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37.204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37.789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0.006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Focal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3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2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129.268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43.666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8.698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120.463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0.011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7"/>
              </w:rPr>
              <w:t>Age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5.25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2.908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14.152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13.391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231.310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42.899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301.81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9"/>
                <w:position w:val="-1"/>
              </w:rPr>
              <w:t>3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48.534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-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0.031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0.007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308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9"/>
              </w:rPr>
              <w:t>Size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14" w:after="0" w:line="61" w:lineRule="exact"/>
              <w:ind w:left="1437" w:right="771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211"/>
                <w:position w:val="-3"/>
              </w:rPr>
              <w:t>+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Dependent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-1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5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45"/>
                <w:position w:val="-3"/>
              </w:rPr>
              <w:t>t</w:t>
            </w:r>
            <w:r>
              <w:rPr>
                <w:rFonts w:ascii="Arial" w:hAnsi="Arial" w:cs="Arial" w:eastAsia="Arial"/>
                <w:sz w:val="8"/>
                <w:szCs w:val="8"/>
                <w:spacing w:val="0"/>
                <w:w w:val="204"/>
                <w:position w:val="-3"/>
              </w:rPr>
              <w:t>−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-3"/>
              </w:rPr>
              <w:t>1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1449.63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0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14" w:after="0" w:line="61" w:lineRule="exact"/>
              <w:ind w:left="337" w:right="753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0.731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118.104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0.040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307.134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14" w:after="0" w:line="61" w:lineRule="exact"/>
              <w:ind w:left="363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74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1"/>
              </w:rPr>
              <w:t>0.944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398.335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0.056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w w:val="119"/>
                <w:position w:val="-1"/>
              </w:rPr>
              <w:t>0.043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19"/>
                <w:position w:val="-1"/>
              </w:rPr>
              <w:t>4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5"/>
              </w:rPr>
              <w:t>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33" w:after="0" w:line="11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0.0419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0.021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  <w:p>
            <w:pPr>
              <w:spacing w:before="33" w:after="0" w:line="116" w:lineRule="exact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-2"/>
              </w:rPr>
              <w:t>0.054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</w:tr>
      <w:tr>
        <w:trPr>
          <w:trHeight w:val="214" w:hRule="exact"/>
        </w:trPr>
        <w:tc>
          <w:tcPr>
            <w:tcW w:w="23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6" w:after="0" w:line="61" w:lineRule="exact"/>
              <w:ind w:left="1437" w:right="771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211"/>
                <w:position w:val="-3"/>
              </w:rPr>
              <w:t>+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08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2"/>
              </w:rPr>
              <w:t>Dependent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2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5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45"/>
                <w:position w:val="-1"/>
              </w:rPr>
              <w:t>t</w:t>
            </w:r>
            <w:r>
              <w:rPr>
                <w:rFonts w:ascii="Arial" w:hAnsi="Arial" w:cs="Arial" w:eastAsia="Arial"/>
                <w:sz w:val="8"/>
                <w:szCs w:val="8"/>
                <w:spacing w:val="0"/>
                <w:w w:val="204"/>
                <w:position w:val="-1"/>
              </w:rPr>
              <w:t>−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34"/>
                <w:position w:val="-1"/>
              </w:rPr>
              <w:t>2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6" w:after="0" w:line="61" w:lineRule="exact"/>
              <w:ind w:left="417" w:right="673"/>
              <w:jc w:val="center"/>
              <w:rPr>
                <w:rFonts w:ascii="Times New Roman" w:hAnsi="Times New Roman" w:cs="Times New Roman" w:eastAsia="Times New Roman"/>
                <w:sz w:val="8"/>
                <w:szCs w:val="8"/>
              </w:rPr>
            </w:pPr>
            <w:rPr/>
            <w:r>
              <w:rPr>
                <w:rFonts w:ascii="Times New Roman" w:hAnsi="Times New Roman" w:cs="Times New Roman" w:eastAsia="Times New Roman"/>
                <w:sz w:val="8"/>
                <w:szCs w:val="8"/>
                <w:color w:val="2B7CA5"/>
                <w:spacing w:val="0"/>
                <w:w w:val="119"/>
                <w:position w:val="-3"/>
              </w:rPr>
              <w:t>***</w:t>
            </w:r>
            <w:r>
              <w:rPr>
                <w:rFonts w:ascii="Times New Roman" w:hAnsi="Times New Roman" w:cs="Times New Roman" w:eastAsia="Times New Roman"/>
                <w:sz w:val="8"/>
                <w:szCs w:val="8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9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  <w:position w:val="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.157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9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78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5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0.061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9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6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81"/>
              </w:rPr>
              <w:t>−</w:t>
            </w:r>
            <w:r>
              <w:rPr>
                <w:rFonts w:ascii="Arial" w:hAnsi="Arial" w:cs="Arial" w:eastAsia="Arial"/>
                <w:sz w:val="12"/>
                <w:szCs w:val="12"/>
                <w:spacing w:val="-36"/>
                <w:w w:val="18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0.0434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43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0.047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6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609001pt;margin-top:-60.772415pt;width:520.04999pt;height:60.941417pt;mso-position-horizontal-relative:page;mso-position-vertical-relative:paragraph;z-index:-212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9" w:hRule="exact"/>
                    </w:trPr>
                    <w:tc>
                      <w:tcPr>
                        <w:tcW w:w="6617" w:type="dxa"/>
                        <w:vMerge w:val="restart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61" w:hRule="exact"/>
                    </w:trPr>
                    <w:tc>
                      <w:tcPr>
                        <w:tcW w:w="6617" w:type="dxa"/>
                        <w:vMerge/>
                        <w:gridSpan w:val="4"/>
                        <w:tcBorders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8"/>
                          </w:rPr>
                          <w:t>Intercept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32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15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4"/>
                            <w:w w:val="11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1"/>
                            <w:w w:val="144"/>
                          </w:rPr>
                          <w:t>ﬁ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4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59" w:lineRule="exact"/>
                          <w:ind w:left="7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81"/>
                            <w:position w:val="-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35"/>
                            <w:w w:val="181"/>
                            <w:position w:val="-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  <w:position w:val="-1"/>
                          </w:rPr>
                          <w:t>4611.59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19"/>
                            <w:position w:val="-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5"/>
                          </w:rPr>
                          <w:t>***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493.362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0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81"/>
                          </w:rPr>
                          <w:t>−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35"/>
                            <w:w w:val="18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2472.000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388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1970.925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0.0967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1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0.080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Wald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1"/>
                            <w:w w:val="119"/>
                          </w:rPr>
                          <w:t>χ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0"/>
                            <w:w w:val="119"/>
                            <w:position w:val="6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0"/>
                            <w:w w:val="119"/>
                            <w:position w:val="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spacing w:val="8"/>
                            <w:w w:val="119"/>
                            <w:position w:val="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  <w:position w:val="0"/>
                          </w:rPr>
                          <w:t>(DF)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76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1435.8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-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2593.3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19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0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-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w w:val="119"/>
                          </w:rPr>
                          <w:t>39.15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w w:val="119"/>
                            <w:position w:val="6"/>
                          </w:rPr>
                          <w:t>**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8"/>
                            <w:szCs w:val="8"/>
                            <w:color w:val="2B7CA5"/>
                            <w:spacing w:val="1"/>
                            <w:w w:val="119"/>
                            <w:position w:val="6"/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19"/>
                            <w:position w:val="0"/>
                          </w:rPr>
                          <w:t>(9)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color w:val="000000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1657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12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5"/>
                          </w:rPr>
                          <w:t>Observations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740" w:right="1002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387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28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96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43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411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2" w:after="0" w:line="240" w:lineRule="auto"/>
                          <w:ind w:left="43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19"/>
                          </w:rPr>
                          <w:t>388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nil" w:sz="6" w:space="0" w:color="auto"/>
                          <w:bottom w:val="single" w:sz="4.784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211"/>
          <w:position w:val="6"/>
        </w:rPr>
        <w:t>+</w:t>
      </w:r>
      <w:r>
        <w:rPr>
          <w:rFonts w:ascii="Times New Roman" w:hAnsi="Times New Roman" w:cs="Times New Roman" w:eastAsia="Times New Roman"/>
          <w:sz w:val="9"/>
          <w:szCs w:val="9"/>
          <w:spacing w:val="34"/>
          <w:w w:val="211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Note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'Dependent</w:t>
      </w:r>
      <w:r>
        <w:rPr>
          <w:rFonts w:ascii="Times New Roman" w:hAnsi="Times New Roman" w:cs="Times New Roman" w:eastAsia="Times New Roman"/>
          <w:sz w:val="14"/>
          <w:szCs w:val="14"/>
          <w:spacing w:val="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  <w:position w:val="0"/>
        </w:rPr>
        <w:t>Variable'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refers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4"/>
          <w:szCs w:val="14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each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model's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dependent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  <w:position w:val="0"/>
        </w:rPr>
        <w:t>variable,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  <w:position w:val="0"/>
        </w:rPr>
        <w:t>concentrated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space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0"/>
        </w:rPr>
        <w:t>considerations.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29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7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.1.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0" w:after="0" w:line="240" w:lineRule="auto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.05.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251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***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81"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spacing w:val="-6"/>
          <w:w w:val="18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.01.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104" w:footer="444" w:top="1560" w:bottom="640" w:left="640" w:right="640"/>
          <w:headerReference w:type="default" r:id="rId18"/>
          <w:pgSz w:w="11920" w:h="1588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1" w:right="-62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shape style="position:absolute;margin-left:40.139pt;margin-top:-160.450958pt;width:245.93401pt;height:153.75101pt;mso-position-horizontal-relative:page;mso-position-vertical-relative:paragraph;z-index:-2129" type="#_x0000_t75">
            <v:imagedata r:id="rId19" o:title=""/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Fig.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Diminishing</w:t>
      </w:r>
      <w:r>
        <w:rPr>
          <w:rFonts w:ascii="Times New Roman" w:hAnsi="Times New Roman" w:cs="Times New Roman" w:eastAsia="Times New Roman"/>
          <w:sz w:val="14"/>
          <w:szCs w:val="14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66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4"/>
          <w:szCs w:val="14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9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1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8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94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performances;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linearly,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non-monotonically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returns.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Hence,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sup-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linear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5"/>
        </w:rPr>
        <w:t>posi-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tively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7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7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marginally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3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H2c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partially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43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hypothesized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good,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continue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actually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1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lengthen,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creating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ine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ciencies</w:t>
      </w:r>
      <w:r>
        <w:rPr>
          <w:rFonts w:ascii="Times New Roman" w:hAnsi="Times New Roman" w:cs="Times New Roman" w:eastAsia="Times New Roman"/>
          <w:sz w:val="16"/>
          <w:szCs w:val="16"/>
          <w:spacing w:val="-16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2" w:after="0" w:line="136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traditional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Gautami" w:hAnsi="Gautami" w:cs="Gautami" w:eastAsia="Gautami"/>
          <w:sz w:val="16"/>
          <w:szCs w:val="16"/>
          <w:spacing w:val="-1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U-Shape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5"/>
        </w:rPr>
        <w:t>d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9" w:after="0" w:line="273" w:lineRule="auto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manifests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be-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8%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maximum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2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immediately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thereafter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exhibits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  <w:position w:val="3"/>
        </w:rPr>
        <w:t>rather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5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sharp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lengthening)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0" w:after="0" w:line="159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H3a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diminishing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density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6" w:after="0" w:line="155" w:lineRule="auto"/>
        <w:ind w:right="3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suggested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detract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away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marginally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ni</w:t>
      </w:r>
      <w:r>
        <w:rPr>
          <w:rFonts w:ascii="Meiryo" w:hAnsi="Meiryo" w:cs="Meiryo" w:eastAsia="Meiryo"/>
          <w:sz w:val="16"/>
          <w:szCs w:val="16"/>
          <w:spacing w:val="1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.1).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Furthermore,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8</w:t>
      </w:r>
      <w:r>
        <w:rPr>
          <w:rFonts w:ascii="Gautami" w:hAnsi="Gautami" w:cs="Gautami" w:eastAsia="Gautami"/>
          <w:sz w:val="16"/>
          <w:szCs w:val="16"/>
          <w:color w:val="00000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10%)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thereafter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sig-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ni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drops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H3c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partially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8" w:after="0" w:line="154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highlighting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variables.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3" w:equalWidth="0">
            <w:col w:w="2211" w:space="0"/>
            <w:col w:w="2194" w:space="1087"/>
            <w:col w:w="5148"/>
          </w:cols>
        </w:sectPr>
      </w:pPr>
      <w:rPr/>
    </w:p>
    <w:p>
      <w:pPr>
        <w:spacing w:before="3" w:after="0" w:line="240" w:lineRule="auto"/>
        <w:ind w:left="828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shape style="position:absolute;margin-left:40.139pt;margin-top:-151.211807pt;width:245.951pt;height:148.60699pt;mso-position-horizontal-relative:page;mso-position-vertical-relative:paragraph;z-index:-2128" type="#_x0000_t75">
            <v:imagedata r:id="rId20" o:title=""/>
          </v:shape>
        </w:pic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Fig.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2.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0"/>
        </w:rPr>
        <w:t>Diminishing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</w:t>
      </w:r>
      <w:r>
        <w:rPr>
          <w:rFonts w:ascii="Meiryo" w:hAnsi="Meiryo" w:cs="Meiryo" w:eastAsia="Meiryo"/>
          <w:sz w:val="14"/>
          <w:szCs w:val="14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network</w:t>
      </w:r>
      <w:r>
        <w:rPr>
          <w:rFonts w:ascii="Times New Roman" w:hAnsi="Times New Roman" w:cs="Times New Roman" w:eastAsia="Times New Roman"/>
          <w:sz w:val="14"/>
          <w:szCs w:val="14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2"/>
        </w:rPr>
        <w:t>cohesion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1"/>
        </w:rPr>
        <w:t>ROA.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1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H2b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strongly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supported.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coe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7"/>
        </w:rPr>
        <w:t>cient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power's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positive,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7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7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.1)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left="112" w:right="380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support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5"/>
        </w:rPr>
        <w:t>H2c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4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5.2.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61" w:right="-6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hypotheses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8" w:after="0" w:line="154" w:lineRule="auto"/>
        <w:ind w:right="4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0"/>
        </w:rPr>
        <w:t>−</w:t>
      </w:r>
      <w:r>
        <w:rPr>
          <w:rFonts w:ascii="Arial" w:hAnsi="Arial" w:cs="Arial" w:eastAsia="Arial"/>
          <w:sz w:val="16"/>
          <w:szCs w:val="16"/>
          <w:spacing w:val="-43"/>
          <w:w w:val="17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129.27,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.01),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decreases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right="66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129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units,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ceteris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paribus.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complexity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generating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interacts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grows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statistically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76"/>
          <w:position w:val="2"/>
        </w:rPr>
        <w:t>&lt;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76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.001)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lagged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DVs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experiential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harnessing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93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6"/>
          <w:position w:val="3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ciencies.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  <w:position w:val="3"/>
        </w:rPr>
        <w:t>presents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  <w:position w:val="3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73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matched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respective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hypothesis.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2.180004" w:type="dxa"/>
      </w:tblPr>
      <w:tblGrid/>
      <w:tr>
        <w:trPr>
          <w:trHeight w:val="341" w:hRule="exact"/>
        </w:trPr>
        <w:tc>
          <w:tcPr>
            <w:tcW w:w="157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Hypothesis</w:t>
            </w:r>
            <w:r>
              <w:rPr>
                <w:rFonts w:ascii="Arial" w:hAnsi="Arial" w:cs="Arial" w:eastAsia="Arial"/>
                <w:sz w:val="12"/>
                <w:szCs w:val="12"/>
                <w:spacing w:val="-13"/>
                <w:w w:val="116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16"/>
              </w:rPr>
              <w:t>number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3"/>
              </w:rPr>
              <w:t>Hypothesis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12"/>
              </w:rPr>
              <w:t>Result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71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w w:val="113"/>
              </w:rPr>
              <w:t>Signi</w:t>
            </w:r>
            <w:r>
              <w:rPr>
                <w:rFonts w:ascii="Arial" w:hAnsi="Arial" w:cs="Arial" w:eastAsia="Arial"/>
                <w:sz w:val="12"/>
                <w:szCs w:val="12"/>
                <w:spacing w:val="-1"/>
                <w:w w:val="144"/>
              </w:rPr>
              <w:t>ﬁ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7"/>
              </w:rPr>
              <w:t>cance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578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H1a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15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8"/>
                <w:position w:val="-1"/>
              </w:rPr>
              <w:t>shortening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8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-1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  <w:position w:val="-1"/>
              </w:rPr>
              <w:t>decreases)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6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  <w:position w:val="-1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14"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  <w:position w:val="-1"/>
              </w:rPr>
              <w:t>cycle.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single" w:sz="4.784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2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H1b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H1c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4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power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1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4"/>
              </w:rPr>
              <w:t>ROA.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H2a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8"/>
              </w:rPr>
              <w:t>shortening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7"/>
                <w:w w:val="11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decreases)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9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9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cycle.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H2b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2"/>
              </w:rPr>
              <w:t>EBITDA.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H2c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6"/>
              </w:rPr>
              <w:t>positive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4"/>
              </w:rPr>
              <w:t>ROA.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Marginally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8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1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5"/>
              </w:rPr>
              <w:t>H3a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1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cash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conversion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4"/>
              </w:rPr>
              <w:t>cycle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.01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172" w:hRule="exact"/>
        </w:trPr>
        <w:tc>
          <w:tcPr>
            <w:tcW w:w="15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4"/>
              </w:rPr>
              <w:t>H3b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2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inverse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2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EBITDA</w:t>
            </w:r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&gt;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  <w:tr>
        <w:trPr>
          <w:trHeight w:val="285" w:hRule="exact"/>
        </w:trPr>
        <w:tc>
          <w:tcPr>
            <w:tcW w:w="1578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color w:val="2B7CA5"/>
                <w:spacing w:val="0"/>
                <w:w w:val="112"/>
              </w:rPr>
              <w:t>H3c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color w:val="000000"/>
                <w:spacing w:val="0"/>
                <w:w w:val="100"/>
              </w:rPr>
            </w:r>
          </w:p>
        </w:tc>
        <w:tc>
          <w:tcPr>
            <w:tcW w:w="5922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0" w:lineRule="exact"/>
              <w:ind w:left="270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Network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8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cohesion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4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has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4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diminishing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11"/>
                <w:w w:val="119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  <w:position w:val="1"/>
              </w:rPr>
              <w:t>return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6"/>
                <w:w w:val="119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(i.e.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5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inverse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2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5"/>
                <w:position w:val="1"/>
              </w:rPr>
              <w:t>U-shaped)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15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  <w:position w:val="1"/>
              </w:rPr>
              <w:t>e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1"/>
              </w:rPr>
              <w:t>ﬀ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ect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7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on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2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3"/>
                <w:position w:val="1"/>
              </w:rPr>
              <w:t>ROA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Marginally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8"/>
                <w:w w:val="117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7"/>
              </w:rPr>
              <w:t>Supported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27" w:type="dxa"/>
            <w:tcBorders>
              <w:top w:val="nil" w:sz="6" w:space="0" w:color="auto"/>
              <w:bottom w:val="single" w:sz="4.784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271" w:right="-2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Pr/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88"/>
              </w:rPr>
              <w:t>&lt;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-6"/>
                <w:w w:val="188"/>
              </w:rPr>
              <w:t> 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19"/>
              </w:rPr>
              <w:t>.1</w:t>
            </w:r>
            <w:r>
              <w:rPr>
                <w:rFonts w:ascii="Times New Roman" w:hAnsi="Times New Roman" w:cs="Times New Roman" w:eastAsia="Times New Roman"/>
                <w:sz w:val="12"/>
                <w:szCs w:val="12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40" w:lineRule="auto"/>
        <w:ind w:left="11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Table</w:t>
      </w:r>
      <w:r>
        <w:rPr>
          <w:rFonts w:ascii="Arial" w:hAnsi="Arial" w:cs="Arial" w:eastAsia="Arial"/>
          <w:sz w:val="14"/>
          <w:szCs w:val="14"/>
          <w:spacing w:val="3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8"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160" w:lineRule="exact"/>
        <w:ind w:left="11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7.609001pt;margin-top:11.855408pt;width:520.04999pt;height:.1pt;mso-position-horizontal-relative:page;mso-position-vertical-relative:paragraph;z-index:-2126" coordorigin="752,237" coordsize="10401,2">
            <v:shape style="position:absolute;left:752;top:237;width:10401;height:2" coordorigin="752,237" coordsize="10401,0" path="m752,237l11153,237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Theoretical</w:t>
      </w:r>
      <w:r>
        <w:rPr>
          <w:rFonts w:ascii="Times New Roman" w:hAnsi="Times New Roman" w:cs="Times New Roman" w:eastAsia="Times New Roman"/>
          <w:sz w:val="14"/>
          <w:szCs w:val="14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4"/>
        </w:rPr>
        <w:t>contributions.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pgMar w:header="104" w:footer="444" w:top="1560" w:bottom="640" w:left="640" w:right="640"/>
          <w:headerReference w:type="default" r:id="rId21"/>
          <w:pgSz w:w="11920" w:h="1588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auto"/>
        <w:ind w:left="232" w:right="-41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8"/>
        </w:rPr>
        <w:t>Network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6"/>
        </w:rPr>
        <w:t>construct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19"/>
        </w:rPr>
        <w:t>Implications</w:t>
      </w:r>
      <w:r>
        <w:rPr>
          <w:rFonts w:ascii="Arial" w:hAnsi="Arial" w:cs="Arial" w:eastAsia="Arial"/>
          <w:sz w:val="12"/>
          <w:szCs w:val="12"/>
          <w:spacing w:val="4"/>
          <w:w w:val="119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for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1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18"/>
        </w:rPr>
        <w:t>theory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6" w:lineRule="exact"/>
        <w:ind w:right="-20"/>
        <w:jc w:val="left"/>
        <w:tabs>
          <w:tab w:pos="3180" w:val="left"/>
          <w:tab w:pos="6280" w:val="left"/>
        </w:tabs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93.198997pt;margin-top:-1.641234pt;width:458.48099pt;height:.1pt;mso-position-horizontal-relative:page;mso-position-vertical-relative:paragraph;z-index:-2124" coordorigin="1864,-33" coordsize="9170,2">
            <v:shape style="position:absolute;left:1864;top:-33;width:9170;height:2" coordorigin="1864,-33" coordsize="9170,0" path="m1864,-33l11034,-33e" filled="f" stroked="t" strokeweight=".59805pt" strokecolor="#000000">
              <v:path arrowok="t"/>
            </v:shape>
          </v:group>
          <w10:wrap type="none"/>
        </w:pict>
      </w:r>
      <w:r>
        <w:rPr/>
        <w:pict>
          <v:group style="position:absolute;margin-left:37.609001pt;margin-top:14.996766pt;width:520.049010pt;height:.1pt;mso-position-horizontal-relative:page;mso-position-vertical-relative:paragraph;z-index:-2123" coordorigin="752,300" coordsize="10401,2">
            <v:shape style="position:absolute;left:752;top:300;width:10401;height:2" coordorigin="752,300" coordsize="10401,0" path="m752,300l11153,300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Supply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chain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-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-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nance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Resource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0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9"/>
          <w:position w:val="-1"/>
        </w:rPr>
        <w:t>theory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801" w:space="423"/>
            <w:col w:w="9416"/>
          </w:cols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79" w:lineRule="auto"/>
        <w:ind w:left="143" w:right="-55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-3.894605pt;width:4.468256pt;height:14.944pt;mso-position-horizontal-relative:page;mso-position-vertical-relative:paragraph;z-index:-2122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plays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largest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engendering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3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13"/>
        </w:rPr>
        <w:t>ﬃ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</w:rPr>
        <w:t>ciency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</w:rPr>
        <w:t>their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2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9" w:after="0" w:line="121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1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78" w:lineRule="auto"/>
        <w:ind w:left="143" w:right="-55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308594pt;margin-top:-3.933816pt;width:4.468256pt;height:14.944pt;mso-position-horizontal-relative:page;mso-position-vertical-relative:paragraph;z-index:-2121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conversation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around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contingent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bene</w:t>
      </w:r>
      <w:r>
        <w:rPr>
          <w:rFonts w:ascii="Meiryo" w:hAnsi="Meiryo" w:cs="Meiryo" w:eastAsia="Meiryo"/>
          <w:sz w:val="12"/>
          <w:szCs w:val="12"/>
          <w:spacing w:val="0"/>
          <w:w w:val="117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ts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density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Burt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(1992)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vs.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7"/>
        </w:rPr>
        <w:t>Coleman,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-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7"/>
        </w:rPr>
        <w:t>1988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)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where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"/>
          <w:w w:val="100"/>
        </w:rPr>
        <w:t> </w:t>
      </w:r>
      <w:r>
        <w:rPr>
          <w:rFonts w:ascii="Meiryo" w:hAnsi="Meiryo" w:cs="Meiryo" w:eastAsia="Meiryo"/>
          <w:sz w:val="12"/>
          <w:szCs w:val="12"/>
          <w:color w:val="000000"/>
          <w:spacing w:val="-1"/>
          <w:w w:val="116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experience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044006pt;margin-top:-2.488613pt;width:4.468256pt;height:14.944pt;mso-position-horizontal-relative:page;mso-position-vertical-relative:paragraph;z-index:-2120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approach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herein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integrates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8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SCF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conversation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suggest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7"/>
          <w:position w:val="1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7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consider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121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-1"/>
        </w:rPr>
        <w:t>both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-1"/>
        </w:rPr>
        <w:t>power,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8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1"/>
        </w:rPr>
        <w:t>critical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986" w:space="317"/>
            <w:col w:w="2885" w:space="297"/>
            <w:col w:w="2820" w:space="294"/>
            <w:col w:w="3041"/>
          </w:cols>
        </w:sectPr>
      </w:pPr>
      <w:rPr/>
    </w:p>
    <w:p>
      <w:pPr>
        <w:spacing w:before="0" w:after="0" w:line="143" w:lineRule="exact"/>
        <w:ind w:left="1303" w:right="-85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Gautami" w:hAnsi="Gautami" w:cs="Gautami" w:eastAsia="Gautami"/>
          <w:sz w:val="30"/>
          <w:szCs w:val="30"/>
          <w:w w:val="74"/>
          <w:position w:val="-7"/>
        </w:rPr>
        <w:t>•</w:t>
      </w:r>
      <w:r>
        <w:rPr>
          <w:rFonts w:ascii="Gautami" w:hAnsi="Gautami" w:cs="Gautami" w:eastAsia="Gautami"/>
          <w:sz w:val="30"/>
          <w:szCs w:val="30"/>
          <w:spacing w:val="-4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-2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is,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-2"/>
        </w:rPr>
        <w:t>high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-2"/>
        </w:rPr>
        <w:t>levels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construct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21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21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1"/>
          <w:position w:val="-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21" w:after="0" w:line="130" w:lineRule="exact"/>
        <w:ind w:left="143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positive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-1"/>
        </w:rPr>
        <w:t>outcomes,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but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up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-1"/>
        </w:rPr>
        <w:t>certain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-1"/>
        </w:rPr>
        <w:t>point.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8" w:lineRule="atLeast"/>
        <w:ind w:right="-20"/>
        <w:jc w:val="left"/>
        <w:rPr>
          <w:rFonts w:ascii="Gautami" w:hAnsi="Gautami" w:cs="Gautami" w:eastAsia="Gautami"/>
          <w:sz w:val="30"/>
          <w:szCs w:val="30"/>
        </w:rPr>
      </w:pPr>
      <w:rPr/>
      <w:r>
        <w:rPr>
          <w:rFonts w:ascii="Gautami" w:hAnsi="Gautami" w:cs="Gautami" w:eastAsia="Gautami"/>
          <w:sz w:val="30"/>
          <w:szCs w:val="30"/>
          <w:spacing w:val="0"/>
          <w:w w:val="74"/>
        </w:rPr>
        <w:t>•</w:t>
      </w:r>
      <w:r>
        <w:rPr>
          <w:rFonts w:ascii="Gautami" w:hAnsi="Gautami" w:cs="Gautami" w:eastAsia="Gautami"/>
          <w:sz w:val="30"/>
          <w:szCs w:val="30"/>
          <w:spacing w:val="0"/>
          <w:w w:val="100"/>
        </w:rPr>
      </w:r>
    </w:p>
    <w:p>
      <w:pPr>
        <w:spacing w:before="21" w:after="0" w:line="121" w:lineRule="exact"/>
        <w:ind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determinants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-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1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43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-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2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14"/>
          <w:position w:val="-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-2"/>
        </w:rPr>
        <w:t>success.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4104" w:space="383"/>
            <w:col w:w="2683" w:space="574"/>
            <w:col w:w="895" w:space="42"/>
            <w:col w:w="1959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470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42" w:lineRule="atLeast"/>
        <w:ind w:left="143" w:right="-24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rm's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ability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assimilate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5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15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reserves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" w:after="0" w:line="240" w:lineRule="auto"/>
        <w:ind w:left="143" w:right="358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their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(shorten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time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recover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4" w:lineRule="exact"/>
        <w:ind w:left="143" w:right="165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7.733637pt;width:4.468256pt;height:14.944pt;mso-position-horizontal-relative:page;mso-position-vertical-relative:paragraph;z-index:-2119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12"/>
          <w:szCs w:val="12"/>
          <w:spacing w:val="0"/>
          <w:w w:val="116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nancial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6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1"/>
        </w:rPr>
        <w:t>resources).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71" w:lineRule="exact"/>
        <w:ind w:left="143" w:right="-4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This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1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is,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1"/>
        </w:rPr>
        <w:t>however,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not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in</w:t>
      </w:r>
      <w:r>
        <w:rPr>
          <w:rFonts w:ascii="Meiryo" w:hAnsi="Meiryo" w:cs="Meiryo" w:eastAsia="Meiryo"/>
          <w:sz w:val="12"/>
          <w:szCs w:val="12"/>
          <w:spacing w:val="-1"/>
          <w:w w:val="120"/>
          <w:position w:val="1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nitely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positive,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2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1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76" w:lineRule="exact"/>
        <w:ind w:left="143" w:right="384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only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bene</w:t>
      </w:r>
      <w:r>
        <w:rPr>
          <w:rFonts w:ascii="Meiryo" w:hAnsi="Meiryo" w:cs="Meiryo" w:eastAsia="Meiryo"/>
          <w:sz w:val="12"/>
          <w:szCs w:val="12"/>
          <w:spacing w:val="0"/>
          <w:w w:val="116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  <w:position w:val="2"/>
        </w:rPr>
        <w:t>cial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6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certain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point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due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43" w:right="1683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6.372428pt;width:4.468256pt;height:14.944pt;mso-position-horizontal-relative:page;mso-position-vertical-relative:paragraph;z-index:-2118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diminishing</w:t>
      </w:r>
      <w:r>
        <w:rPr>
          <w:rFonts w:ascii="Times New Roman" w:hAnsi="Times New Roman" w:cs="Times New Roman" w:eastAsia="Times New Roman"/>
          <w:sz w:val="12"/>
          <w:szCs w:val="12"/>
          <w:spacing w:val="-16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returns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62" w:after="0" w:line="179" w:lineRule="auto"/>
        <w:ind w:left="143" w:right="-5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16.326569pt;width:4.468256pt;height:14.944pt;mso-position-horizontal-relative:page;mso-position-vertical-relative:paragraph;z-index:-2117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Thus,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there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2"/>
          <w:szCs w:val="1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optimal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point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cohesion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8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8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rms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should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strive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achieve.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8" w:after="0" w:line="178" w:lineRule="auto"/>
        <w:ind w:left="143" w:right="-3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716pt;margin-top:24.148071pt;width:4.468256pt;height:14.944pt;mso-position-horizontal-relative:page;mso-position-vertical-relative:paragraph;z-index:-2116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contrast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appears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positively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</w:t>
      </w:r>
      <w:r>
        <w:rPr>
          <w:rFonts w:ascii="Meiryo" w:hAnsi="Meiryo" w:cs="Meiryo" w:eastAsia="Meiryo"/>
          <w:sz w:val="12"/>
          <w:szCs w:val="12"/>
          <w:spacing w:val="0"/>
          <w:w w:val="117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-1"/>
          <w:w w:val="11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rm.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40" w:lineRule="auto"/>
        <w:ind w:left="143" w:right="17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ability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leverage</w:t>
      </w:r>
      <w:r>
        <w:rPr>
          <w:rFonts w:ascii="Times New Roman" w:hAnsi="Times New Roman" w:cs="Times New Roman" w:eastAsia="Times New Roman"/>
          <w:sz w:val="12"/>
          <w:szCs w:val="12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resources</w:t>
      </w:r>
      <w:r>
        <w:rPr>
          <w:rFonts w:ascii="Times New Roman" w:hAnsi="Times New Roman" w:cs="Times New Roman" w:eastAsia="Times New Roman"/>
          <w:sz w:val="12"/>
          <w:szCs w:val="12"/>
          <w:spacing w:val="-11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40" w:lineRule="auto"/>
        <w:ind w:left="143" w:right="5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v:group style="position:absolute;margin-left:37.609001pt;margin-top:14.42252pt;width:520.04999pt;height:.1pt;mso-position-horizontal-relative:page;mso-position-vertical-relative:paragraph;z-index:-2125" coordorigin="752,288" coordsize="10401,2">
            <v:shape style="position:absolute;left:752;top:288;width:10401;height:2" coordorigin="752,288" coordsize="10401,0" path="m752,288l11153,288e" filled="f" stroked="t" strokeweight=".598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reduce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appears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69" w:lineRule="atLeast"/>
        <w:ind w:left="143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Findings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suggest</w:t>
      </w:r>
      <w:r>
        <w:rPr>
          <w:rFonts w:ascii="Times New Roman" w:hAnsi="Times New Roman" w:cs="Times New Roman" w:eastAsia="Times New Roman"/>
          <w:sz w:val="12"/>
          <w:szCs w:val="12"/>
          <w:spacing w:val="-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loosely</w:t>
      </w:r>
      <w:r>
        <w:rPr>
          <w:rFonts w:ascii="Times New Roman" w:hAnsi="Times New Roman" w:cs="Times New Roman" w:eastAsia="Times New Roman"/>
          <w:sz w:val="12"/>
          <w:szCs w:val="12"/>
          <w:spacing w:val="-1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connected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97" w:lineRule="auto"/>
        <w:ind w:left="143" w:right="-4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Burt,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-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B7CA5"/>
          <w:spacing w:val="0"/>
          <w:w w:val="116"/>
        </w:rPr>
        <w:t>2004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),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those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with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lower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levels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-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cohesion,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positive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outcomes.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7" w:lineRule="auto"/>
        <w:ind w:left="143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308594pt;margin-top:-2.488625pt;width:4.468256pt;height:14.944pt;mso-position-horizontal-relative:page;mso-position-vertical-relative:paragraph;z-index:-2115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extend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context</w:t>
      </w:r>
      <w:r>
        <w:rPr>
          <w:rFonts w:ascii="Times New Roman" w:hAnsi="Times New Roman" w:cs="Times New Roman" w:eastAsia="Times New Roman"/>
          <w:sz w:val="12"/>
          <w:szCs w:val="12"/>
          <w:spacing w:val="-1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around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importance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eigenvector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centrality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networks.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6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2"/>
        </w:rPr>
        <w:t>Speci</w:t>
      </w:r>
      <w:r>
        <w:rPr>
          <w:rFonts w:ascii="Meiryo" w:hAnsi="Meiryo" w:cs="Meiryo" w:eastAsia="Meiryo"/>
          <w:sz w:val="12"/>
          <w:szCs w:val="12"/>
          <w:spacing w:val="0"/>
          <w:w w:val="112"/>
          <w:position w:val="2"/>
        </w:rPr>
        <w:t>ﬁ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  <w:position w:val="2"/>
        </w:rPr>
        <w:t>cally,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use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operationalization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6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analysis.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269" w:lineRule="atLeas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From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2"/>
          <w:szCs w:val="1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perspective,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results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two-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33" w:after="0" w:line="297" w:lineRule="auto"/>
        <w:ind w:left="143" w:right="71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044006pt;margin-top:-9.399032pt;width:4.468256pt;height:14.944pt;mso-position-horizontal-relative:page;mso-position-vertical-relative:paragraph;z-index:-2114" type="#_x0000_t202" filled="f" stroked="f">
            <v:textbox inset="0,0,0,0">
              <w:txbxContent>
                <w:p>
                  <w:pPr>
                    <w:spacing w:before="0" w:after="0" w:line="299" w:lineRule="exact"/>
                    <w:ind w:right="-85"/>
                    <w:jc w:val="left"/>
                    <w:rPr>
                      <w:rFonts w:ascii="Gautami" w:hAnsi="Gautami" w:cs="Gautami" w:eastAsia="Gautami"/>
                      <w:sz w:val="30"/>
                      <w:szCs w:val="30"/>
                    </w:rPr>
                  </w:pPr>
                  <w:rPr/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74"/>
                      <w:position w:val="3"/>
                    </w:rPr>
                    <w:t>•</w:t>
                  </w:r>
                  <w:r>
                    <w:rPr>
                      <w:rFonts w:ascii="Gautami" w:hAnsi="Gautami" w:cs="Gautami" w:eastAsia="Gautami"/>
                      <w:sz w:val="30"/>
                      <w:szCs w:val="3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fold: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cohesive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-6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engender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access</w:t>
      </w:r>
      <w:r>
        <w:rPr>
          <w:rFonts w:ascii="Times New Roman" w:hAnsi="Times New Roman" w:cs="Times New Roman" w:eastAsia="Times New Roman"/>
          <w:sz w:val="12"/>
          <w:szCs w:val="12"/>
          <w:spacing w:val="-14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tightly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connected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resources,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which</w:t>
      </w:r>
      <w:r>
        <w:rPr>
          <w:rFonts w:ascii="Times New Roman" w:hAnsi="Times New Roman" w:cs="Times New Roman" w:eastAsia="Times New Roman"/>
          <w:sz w:val="12"/>
          <w:szCs w:val="12"/>
          <w:spacing w:val="-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more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66" w:lineRule="exact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2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13"/>
          <w:position w:val="2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2"/>
        </w:rPr>
        <w:t>ective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cash</w:t>
      </w:r>
      <w:r>
        <w:rPr>
          <w:rFonts w:ascii="Meiryo" w:hAnsi="Meiryo" w:cs="Meiryo" w:eastAsia="Meiryo"/>
          <w:sz w:val="12"/>
          <w:szCs w:val="12"/>
          <w:spacing w:val="0"/>
          <w:w w:val="114"/>
          <w:position w:val="2"/>
        </w:rPr>
        <w:t>ﬂ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2"/>
        </w:rPr>
        <w:t>ow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working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  <w:position w:val="2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34" w:after="0" w:line="179" w:lineRule="auto"/>
        <w:ind w:left="143" w:right="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power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have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dependence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reduction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</w:t>
      </w:r>
      <w:r>
        <w:rPr>
          <w:rFonts w:ascii="Meiryo" w:hAnsi="Meiryo" w:cs="Meiryo" w:eastAsia="Meiryo"/>
          <w:sz w:val="12"/>
          <w:szCs w:val="12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24"/>
        </w:rPr>
        <w:t>that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2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increase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20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performance.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4" w:equalWidth="0">
            <w:col w:w="826" w:space="478"/>
            <w:col w:w="2979" w:space="203"/>
            <w:col w:w="2912" w:space="203"/>
            <w:col w:w="3039"/>
          </w:cols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</w:sectPr>
      </w:pPr>
      <w:rPr/>
    </w:p>
    <w:p>
      <w:pPr>
        <w:spacing w:before="36" w:after="0" w:line="240" w:lineRule="auto"/>
        <w:ind w:left="112" w:right="39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Discussion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left="112" w:right="-47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purpose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existing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gap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3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5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metrics.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theories,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(CCC,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EBITDA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broadening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contributing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literature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7" w:after="0" w:line="169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Gautami" w:hAnsi="Gautami" w:cs="Gautami" w:eastAsia="Gautami"/>
          <w:sz w:val="16"/>
          <w:szCs w:val="16"/>
          <w:w w:val="146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w w:val="110"/>
        </w:rPr>
        <w:t>structure-performance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link</w:t>
      </w:r>
      <w:r>
        <w:rPr>
          <w:rFonts w:ascii="Gautami" w:hAnsi="Gautami" w:cs="Gautami" w:eastAsia="Gautami"/>
          <w:sz w:val="16"/>
          <w:szCs w:val="16"/>
          <w:spacing w:val="0"/>
          <w:w w:val="146"/>
        </w:rPr>
        <w:t>’</w:t>
      </w:r>
      <w:r>
        <w:rPr>
          <w:rFonts w:ascii="Gautami" w:hAnsi="Gautami" w:cs="Gautami" w:eastAsia="Gautami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Foerstl,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Franke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8"/>
        </w:rPr>
        <w:t>Zimmermann,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process,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themes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emerged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results: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1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performance;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9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summary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contributions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theory.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2" w:lineRule="auto"/>
        <w:ind w:left="112" w:right="59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engenders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9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54" w:lineRule="auto"/>
        <w:ind w:left="112" w:right="-66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speaks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immediate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Empirically,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4" w:after="0" w:line="16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gains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achieved: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shortening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relate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directly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extract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col-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laboration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3"/>
        </w:rPr>
        <w:t>attention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11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2" w:after="0" w:line="240" w:lineRule="auto"/>
        <w:ind w:left="112" w:right="-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antecedents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86" w:after="0" w:line="160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Accordingly,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discussion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articu-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engendering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resources).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optimized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leverage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ciently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thereby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RDT,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noteworthy.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Speci-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predominant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engage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end.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around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processes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3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7"/>
        </w:rPr>
        <w:t>Mizgieret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initiatives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Wuttke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7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2013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builds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thinking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that,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generally,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bene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0" w:lineRule="auto"/>
        <w:ind w:right="23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 w:firstLine="24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tension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surrounding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density),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2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some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highlighting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gained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increases,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others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3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opposite.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seem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latter.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cally,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though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thing,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beyond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subsequent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co-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actually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lationship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ROA,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gained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optimal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8%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62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density,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begin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precipitous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decline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thereafter.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loosely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networks,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cohesion,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outcomes.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broadening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enterprise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(c.f.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u</w:t>
      </w:r>
      <w:r>
        <w:rPr>
          <w:rFonts w:ascii="Meiryo" w:hAnsi="Meiryo" w:cs="Meiryo" w:eastAsia="Meiryo"/>
          <w:sz w:val="16"/>
          <w:szCs w:val="16"/>
          <w:color w:val="2B7CA5"/>
          <w:spacing w:val="0"/>
          <w:w w:val="100"/>
          <w:position w:val="3"/>
        </w:rPr>
        <w:t>ﬀ</w:t>
      </w:r>
      <w:r>
        <w:rPr>
          <w:rFonts w:ascii="Meiryo" w:hAnsi="Meiryo" w:cs="Meiryo" w:eastAsia="Meiryo"/>
          <w:sz w:val="16"/>
          <w:szCs w:val="16"/>
          <w:color w:val="2B7CA5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Rogers,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  <w:position w:val="3"/>
        </w:rPr>
        <w:t>considers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7"/>
          <w:w w:val="114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4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0" w:after="0" w:line="246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cluded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seeking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optimize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  <w:position w:val="2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left="112" w:right="-4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4" w:after="0" w:line="273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crease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CCCs,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cautious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connectedness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substantiated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examining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gative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size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3"/>
          <w:position w:val="2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9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361" w:right="-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did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support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neither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CCC.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merits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exploration.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gether,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essentially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deploying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ging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ego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level)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2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explanation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ertion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opportunistic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behavior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9"/>
        </w:rPr>
        <w:t>Handley,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wielded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inappropriately,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relational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out-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comes.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foster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collaborative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Caniato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explain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8"/>
        </w:rPr>
        <w:t>i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color w:val="000000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present.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8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facilitates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61" w:lineRule="auto"/>
        <w:ind w:left="112" w:right="-6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above,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speci</w:t>
      </w:r>
      <w:r>
        <w:rPr>
          <w:rFonts w:ascii="Meiryo" w:hAnsi="Meiryo" w:cs="Meiryo" w:eastAsia="Meiryo"/>
          <w:sz w:val="16"/>
          <w:szCs w:val="16"/>
          <w:spacing w:val="1"/>
          <w:w w:val="106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cally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dealt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leverages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1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externally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funda-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mental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reduced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resources.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1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indicate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2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generate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improvements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context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depen-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dence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  <w:position w:val="2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2"/>
        </w:rPr>
        <w:t>ac-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2"/>
        </w:rPr>
        <w:t>centuates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1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earlier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advocates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managing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13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13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health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Bode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  <w:position w:val="3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11"/>
          <w:position w:val="3"/>
        </w:rPr>
        <w:t>201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11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  <w:position w:val="3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9" w:after="0" w:line="160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partnerships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nancially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Hertzel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earn-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focal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32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rm.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22" w:lineRule="exact"/>
        <w:ind w:left="361" w:right="-6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context,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however,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were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8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respect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ROA.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Perhaps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39" w:after="0" w:line="158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interpretation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emphasis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places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collaboration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facilitate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ﬂ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2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increasing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40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shifted),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whereby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powerful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3" w:after="0" w:line="137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OEMs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aren</w:t>
      </w:r>
      <w:r>
        <w:rPr>
          <w:rFonts w:ascii="Gautami" w:hAnsi="Gautami" w:cs="Gautami" w:eastAsia="Gautami"/>
          <w:sz w:val="16"/>
          <w:szCs w:val="16"/>
          <w:spacing w:val="-1"/>
          <w:w w:val="146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2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compelled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cooperate.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potential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Meiryo" w:hAnsi="Meiryo" w:cs="Meiryo" w:eastAsia="Meiryo"/>
          <w:sz w:val="16"/>
          <w:szCs w:val="16"/>
          <w:spacing w:val="0"/>
          <w:w w:val="107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cance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predicted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-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price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pressure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partner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powerful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face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61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Bloom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Perry,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0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color w:val="2B7CA5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2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metrics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mance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1"/>
          <w:w w:val="113"/>
        </w:rPr>
        <w:t>a</w:t>
      </w:r>
      <w:r>
        <w:rPr>
          <w:rFonts w:ascii="Meiryo" w:hAnsi="Meiryo" w:cs="Meiryo" w:eastAsia="Meiryo"/>
          <w:sz w:val="16"/>
          <w:szCs w:val="16"/>
          <w:color w:val="000000"/>
          <w:spacing w:val="1"/>
          <w:w w:val="96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10"/>
        </w:rPr>
        <w:t>ected.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302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6.3.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Managerial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implications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2" w:lineRule="auto"/>
        <w:ind w:left="112" w:right="-49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noteworthy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implications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man-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agement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practice.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Procurement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professionals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aware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161" w:lineRule="auto"/>
        <w:ind w:left="112" w:right="-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pri-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reasons.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consider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3" w:after="0" w:line="159" w:lineRule="auto"/>
        <w:ind w:left="112" w:right="-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connections,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Primarily,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particu-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larly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8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cial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conversion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cycles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maximize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towards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2" w:lineRule="auto"/>
        <w:ind w:left="112" w:right="-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relatively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diverse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struc-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ture)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organization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role.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quite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left="112" w:right="-4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indirect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consequences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3"/>
        </w:rPr>
        <w:t>dimin-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left="112" w:right="-4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ishing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returns)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9" w:after="0" w:line="154" w:lineRule="auto"/>
        <w:ind w:left="112" w:right="-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redundancies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base,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externalities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arise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ameliorate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attained.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Second,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8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formance.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prominence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volume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suppliers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throughout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network),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characteristic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insight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becomes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particularly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important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process.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suppliers,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perhaps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drive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customers,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allows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free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  <w:position w:val="2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sign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  <w:position w:val="2"/>
        </w:rPr>
        <w:t>i</w:t>
      </w:r>
      <w:r>
        <w:rPr>
          <w:rFonts w:ascii="Meiryo" w:hAnsi="Meiryo" w:cs="Meiryo" w:eastAsia="Meiryo"/>
          <w:sz w:val="16"/>
          <w:szCs w:val="16"/>
          <w:spacing w:val="1"/>
          <w:w w:val="108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  <w:position w:val="2"/>
        </w:rPr>
        <w:t>cantly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8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earnings.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Taken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together,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mana-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extended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connections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provides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picture,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nuanced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4" w:lineRule="exact"/>
        <w:ind w:right="149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manage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initiatives.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37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7.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Conclusion,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limitations,</w:t>
      </w:r>
      <w:r>
        <w:rPr>
          <w:rFonts w:ascii="Arial" w:hAnsi="Arial" w:cs="Arial" w:eastAsia="Arial"/>
          <w:sz w:val="16"/>
          <w:szCs w:val="16"/>
          <w:spacing w:val="2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future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directions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3" w:lineRule="auto"/>
        <w:ind w:right="65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integrates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overarching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spectives,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dependency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theory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theory,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at-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tempt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non-traditional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perspective: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access,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Theoretically,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adds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domain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cohesion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increases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5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  <w:position w:val="2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assimilate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reserves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(shorten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time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recover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9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nancial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2"/>
        </w:rPr>
        <w:t>resources).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9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19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critical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seek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  <w:position w:val="3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4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RDT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perspective,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contribution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two-fold: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7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cohesive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networks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engender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tightly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connected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local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resources,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therefore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ﬃ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ciency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availability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CCC).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dependence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reduction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Meiryo" w:hAnsi="Meiryo" w:cs="Meiryo" w:eastAsia="Meiryo"/>
          <w:sz w:val="16"/>
          <w:szCs w:val="16"/>
          <w:spacing w:val="1"/>
          <w:w w:val="100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performance.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155" w:lineRule="auto"/>
        <w:ind w:right="46" w:firstLine="2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furthered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composition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explaining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rm's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internal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performances,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limitations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manufacturing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JVs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plicate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supply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chain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certain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buyer/supplier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arms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sourcing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arrangements,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etc.).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explicitly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analyzing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importance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buyer/supplier</w:t>
      </w:r>
      <w:r>
        <w:rPr>
          <w:rFonts w:ascii="Times New Roman" w:hAnsi="Times New Roman" w:cs="Times New Roman" w:eastAsia="Times New Roman"/>
          <w:sz w:val="16"/>
          <w:szCs w:val="16"/>
          <w:spacing w:val="4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relationships)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relates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perfor-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automotive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industry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chance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validity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strong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3"/>
        </w:rPr>
        <w:t>had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1" w:after="0" w:line="155" w:lineRule="auto"/>
        <w:ind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cross-industry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sample.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It's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</w:t>
      </w:r>
      <w:r>
        <w:rPr>
          <w:rFonts w:ascii="Meiryo" w:hAnsi="Meiryo" w:cs="Meiryo" w:eastAsia="Meiryo"/>
          <w:sz w:val="16"/>
          <w:szCs w:val="16"/>
          <w:spacing w:val="1"/>
          <w:w w:val="109"/>
        </w:rPr>
        <w:t>ﬀ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erent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previous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works,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3" w:after="0" w:line="273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captured.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Clearly,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contextual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4"/>
        </w:rPr>
        <w:t>(rather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structural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adopted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herein)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bene-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10" w:lineRule="exact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Meiryo" w:hAnsi="Meiryo" w:cs="Meiryo" w:eastAsia="Meiryo"/>
          <w:sz w:val="16"/>
          <w:szCs w:val="16"/>
          <w:spacing w:val="1"/>
          <w:w w:val="100"/>
          <w:position w:val="2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cial.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Additionally,</w:t>
      </w:r>
      <w:r>
        <w:rPr>
          <w:rFonts w:ascii="Times New Roman" w:hAnsi="Times New Roman" w:cs="Times New Roman" w:eastAsia="Times New Roman"/>
          <w:sz w:val="16"/>
          <w:szCs w:val="16"/>
          <w:spacing w:val="-1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sample,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2"/>
        </w:rPr>
        <w:t>somewhat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  <w:position w:val="2"/>
        </w:rPr>
        <w:t>dated.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0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1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rms,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interconnections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them,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generally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representative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modern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JV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network,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72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updated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network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structure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analysis.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inter-industry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compar-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isons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external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validity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theoretical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understanding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concepts.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extend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areas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1" w:lineRule="exact"/>
        <w:ind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general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position w:val="3"/>
        </w:rPr>
        <w:t>ﬁ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nance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  <w:position w:val="3"/>
        </w:rPr>
        <w:t>broaden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vantage</w:t>
      </w:r>
      <w:r>
        <w:rPr>
          <w:rFonts w:ascii="Times New Roman" w:hAnsi="Times New Roman" w:cs="Times New Roman" w:eastAsia="Times New Roman"/>
          <w:sz w:val="16"/>
          <w:szCs w:val="16"/>
          <w:spacing w:val="2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point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  <w:position w:val="3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173" w:lineRule="exact"/>
        <w:ind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dynamic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discounting,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FinTech,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SCF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related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25" w:after="0" w:line="240" w:lineRule="auto"/>
        <w:ind w:right="32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structs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studied.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426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References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0" w:lineRule="atLeast"/>
        <w:ind w:left="239" w:right="59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Ahuja,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Collaboration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innovation: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longitudinal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</w:hyperlink>
      <w:hyperlink r:id="rId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425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455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88" w:lineRule="exact"/>
        <w:ind w:right="181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Ancarani,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Zsidisin,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G.A.,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Advancing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man-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22" w:after="0" w:line="240" w:lineRule="auto"/>
        <w:ind w:left="210" w:right="16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future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directions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journal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&amp;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right="285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Arellano,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Bond,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1991.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Some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tests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speci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panel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data: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monte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carlo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application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employment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Stud.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277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right="170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Arellano,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Bover,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Another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look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instrumental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variable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jc w:val="both"/>
        <w:spacing w:after="0"/>
        <w:sectPr>
          <w:pgMar w:header="104" w:footer="444" w:top="1320" w:bottom="640" w:left="640" w:right="640"/>
          <w:headerReference w:type="default" r:id="rId22"/>
          <w:pgSz w:w="11920" w:h="15880"/>
          <w:cols w:num="2" w:equalWidth="0">
            <w:col w:w="5134" w:space="358"/>
            <w:col w:w="5148"/>
          </w:cols>
        </w:sectPr>
      </w:pPr>
      <w:rPr/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footer="444" w:top="860" w:bottom="640" w:left="640" w:right="640"/>
          <w:headerReference w:type="default" r:id="rId31"/>
          <w:pgSz w:w="11920" w:h="15880"/>
        </w:sectPr>
      </w:pPr>
      <w:rPr/>
    </w:p>
    <w:p>
      <w:pPr>
        <w:spacing w:before="30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error-components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models.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68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6" w:after="0" w:line="159" w:lineRule="auto"/>
        <w:ind w:left="351" w:right="60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Bernardes,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Zsidisin,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examination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management</w:t>
        </w:r>
      </w:hyperlink>
      <w:hyperlink r:id="rId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6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implications.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219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20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Bloom,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Perry,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Retailer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welfare: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wal-mart.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Retail.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77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379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396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Blundell,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Bond,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Initial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conditions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moment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restrictions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dynamic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panel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data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models.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87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Bode,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Hübner,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6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distressed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suppliers: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exploratory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study.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13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Bonacich,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Lloyd,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Eigenvector-like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measures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centrality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asymmetric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191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60" w:lineRule="exact"/>
        <w:ind w:left="81" w:right="9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Borgatti,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S.P.,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Halgin,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theory.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1168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118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6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Brockman,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C.M.,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5"/>
          </w:rPr>
          <w:t>Russell,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J.W.,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Ebitda: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use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t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5"/>
          </w:rPr>
          <w:t>…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3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lose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it?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6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Bruno,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G.S.F.,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inference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dynamic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unbalanced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panel-data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models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small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number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individuals.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Stata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473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1980.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Models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Annu.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6,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  <w:position w:val="5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3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141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3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5"/>
          </w:rPr>
          <w:t>(ArticleType: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07" w:lineRule="exact"/>
        <w:ind w:left="351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research-article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87"/>
          </w:rPr>
          <w:t>/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8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Full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publication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date: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1980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87"/>
          </w:rPr>
          <w:t>/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8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Copyright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1980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Annual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Reviews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1" w:after="0" w:line="187" w:lineRule="auto"/>
        <w:ind w:left="112" w:right="-4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1992a.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good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ideas.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349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1992b.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competition.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Harvard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6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Cambridge,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2"/>
          </w:rPr>
          <w:t>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2"/>
          </w:rPr>
          <w:t>A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76" w:lineRule="auto"/>
        <w:ind w:left="351" w:right="-41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Burt,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R.S.,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Durham,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N.C.,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2000.</w:t>
      </w:r>
      <w:r>
        <w:rPr>
          <w:rFonts w:ascii="Times New Roman" w:hAnsi="Times New Roman" w:cs="Times New Roman" w:eastAsia="Times New Roman"/>
          <w:sz w:val="12"/>
          <w:szCs w:val="12"/>
          <w:spacing w:val="-3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-7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capital,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In: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Proceedings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networks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15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6"/>
        </w:rPr>
        <w:t>conference.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6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Duke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University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Network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Structure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Social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Capital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Research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Organizational</w:t>
      </w:r>
      <w:r>
        <w:rPr>
          <w:rFonts w:ascii="Times New Roman" w:hAnsi="Times New Roman" w:cs="Times New Roman" w:eastAsia="Times New Roman"/>
          <w:sz w:val="12"/>
          <w:szCs w:val="12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Behavior,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22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SRC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1"/>
        </w:rPr>
        <w:t>-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9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3"/>
          <w:position w:val="4"/>
        </w:rPr>
        <w:t>GoogleScholar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3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pp.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4"/>
        </w:rPr>
        <w:t>345</w:t>
      </w:r>
      <w:r>
        <w:rPr>
          <w:rFonts w:ascii="Gautami" w:hAnsi="Gautami" w:cs="Gautami" w:eastAsia="Gautami"/>
          <w:sz w:val="12"/>
          <w:szCs w:val="12"/>
          <w:spacing w:val="0"/>
          <w:w w:val="97"/>
          <w:position w:val="4"/>
        </w:rPr>
        <w:t>–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4"/>
        </w:rPr>
        <w:t>423.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5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2004.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good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ideas.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110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349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Secondhand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brokerage: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importance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managers,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bankers,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analysts.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2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2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119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9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Buzacott,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Zhang,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R.Q.,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Inventory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asset-based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ﬁ</w:t>
      </w:r>
      <w:hyperlink r:id="rId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nancing.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1274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1292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8" w:lineRule="exact"/>
        <w:ind w:left="80" w:right="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Caniato,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1"/>
          </w:rPr>
          <w:t>Gelomino,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L.M.,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Perego,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1"/>
          </w:rPr>
          <w:t>Ronchi,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Does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1"/>
        </w:rPr>
        <w:t>ﬁ</w:t>
      </w:r>
      <w:hyperlink r:id="rId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nane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solve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0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nancing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problem?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Manag.: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21,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2"/>
          </w:rPr>
          <w:t>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2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manufacturing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formations.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80" w:right="13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2015a.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ﬁ</w:t>
      </w:r>
      <w:hyperlink r:id="rId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  <w:position w:val="2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95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4"/>
          <w:position w:val="4"/>
        </w:rPr>
        <w:t>ﬁ</w:t>
      </w:r>
      <w:hyperlink r:id="rId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rm.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Forum.: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2015b.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facilitating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innovations.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Bridging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partnerships: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domestic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International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formations.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6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Carnovale,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connectedness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vertical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78" w:lineRule="auto"/>
        <w:ind w:left="351" w:right="6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horizontal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manufacturing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venture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formations: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(Forthcoming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38" w:lineRule="exact"/>
        <w:ind w:left="82" w:right="-4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Casciaro,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Piskorski,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imbalance,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mutual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dependence,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constraint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absorption: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closer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look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theory.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167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199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08" w:lineRule="exact"/>
        <w:ind w:left="82" w:right="-5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Cendon,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Jarvenpaa,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development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exercise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leaders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351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support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units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implementing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information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technology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services.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Inf.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Syst.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158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3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Hartley,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exploration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selection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practices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across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9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4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Hong,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Unveiling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studies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2" w:after="0" w:line="186" w:lineRule="auto"/>
        <w:ind w:left="351" w:right="67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honda,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acura,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daimlerchrysler.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469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6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493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SRC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 </w:t>
        </w:r>
      </w:hyperlink>
      <w:hyperlink r:id="rId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GoogleScholar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3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7" w:after="0" w:line="240" w:lineRule="auto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embeddedness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12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1983.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Applied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Multiple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Regression/Correlation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Behavioral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Sciences.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Erlbaum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Associates,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Hillsdale,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NJ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left="82" w:right="1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Coleman,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1988.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creation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human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94,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s12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81" w:right="-4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1"/>
          <w:position w:val="5"/>
        </w:rPr>
        <w:t>Colias,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1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M.,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5"/>
        </w:rPr>
        <w:t>2015.</w:t>
      </w:r>
      <w:r>
        <w:rPr>
          <w:rFonts w:ascii="Times New Roman" w:hAnsi="Times New Roman" w:cs="Times New Roman" w:eastAsia="Times New Roman"/>
          <w:sz w:val="12"/>
          <w:szCs w:val="12"/>
          <w:spacing w:val="6"/>
          <w:w w:val="119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Gm</w:t>
      </w:r>
      <w:r>
        <w:rPr>
          <w:rFonts w:ascii="Times New Roman" w:hAnsi="Times New Roman" w:cs="Times New Roman" w:eastAsia="Times New Roman"/>
          <w:sz w:val="12"/>
          <w:szCs w:val="12"/>
          <w:spacing w:val="2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squeezes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4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5"/>
        </w:rPr>
        <w:t>its</w:t>
      </w:r>
      <w:r>
        <w:rPr>
          <w:rFonts w:ascii="Times New Roman" w:hAnsi="Times New Roman" w:cs="Times New Roman" w:eastAsia="Times New Roman"/>
          <w:sz w:val="12"/>
          <w:szCs w:val="12"/>
          <w:spacing w:val="2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supplier</w:t>
      </w:r>
      <w:r>
        <w:rPr>
          <w:rFonts w:ascii="Times New Roman" w:hAnsi="Times New Roman" w:cs="Times New Roman" w:eastAsia="Times New Roman"/>
          <w:sz w:val="12"/>
          <w:szCs w:val="12"/>
          <w:spacing w:val="1"/>
          <w:w w:val="114"/>
          <w:position w:val="5"/>
        </w:rPr>
        <w:t>s</w:t>
      </w:r>
      <w:r>
        <w:rPr>
          <w:rFonts w:ascii="Gautami" w:hAnsi="Gautami" w:cs="Gautami" w:eastAsia="Gautami"/>
          <w:sz w:val="12"/>
          <w:szCs w:val="12"/>
          <w:spacing w:val="0"/>
          <w:w w:val="114"/>
          <w:position w:val="5"/>
        </w:rPr>
        <w:t>–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  <w:position w:val="5"/>
        </w:rPr>
        <w:t>gently,</w:t>
      </w:r>
      <w:r>
        <w:rPr>
          <w:rFonts w:ascii="Times New Roman" w:hAnsi="Times New Roman" w:cs="Times New Roman" w:eastAsia="Times New Roman"/>
          <w:sz w:val="12"/>
          <w:szCs w:val="12"/>
          <w:spacing w:val="12"/>
          <w:w w:val="114"/>
          <w:position w:val="5"/>
        </w:rPr>
        <w:t> </w:t>
      </w:r>
      <w:hyperlink r:id="rId93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3"/>
            <w:position w:val="5"/>
          </w:rPr>
          <w:t>http://www.autonews.com/article/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8"/>
            <w:position w:val="5"/>
          </w:rPr>
          <w:t>20140217/OEM10/302179995/gm-squeezes-its-supplier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  <w:position w:val="5"/>
          </w:rPr>
          <w:t>s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9"/>
            <w:position w:val="5"/>
          </w:rPr>
          <w:t>——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5"/>
          </w:rPr>
          <w:t>gently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5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28"/>
          <w:position w:val="5"/>
        </w:rPr>
        <w:t>9/16/2015.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2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Connelly,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Ketchen,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Hult,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G.T.M.,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to-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1" w:after="0" w:line="187" w:lineRule="auto"/>
        <w:ind w:left="101" w:right="-29" w:firstLine="-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ward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theoretically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driven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agenda.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Glob.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Strategy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227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2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243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2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9"/>
          <w:w w:val="112"/>
        </w:rPr>
        <w:t> </w:t>
      </w:r>
      <w:hyperlink r:id="rId9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Crook,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Combs,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consequences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bargaining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7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chains.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546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555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2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9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Dahlstrom,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Ingram,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adverse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selection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problem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agency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relationships.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(9),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767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775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8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Z.,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Sun,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Equity-based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incentives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buy-back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con-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tracts*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equity-based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incentives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buy-back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contracts.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Decis.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43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661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686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80" w:right="2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David,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Yuhchang,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Pei,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B.K.W.,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Reneau,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J.H.,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1"/>
            <w:w w:val="110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congruence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product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design.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(7),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866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885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Defee,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Applying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structure-strategy-performance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paradigm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environment.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0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Drees,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Heugens,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P.P.Ma.R.,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Synthesizing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extending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theory: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meta-analysis.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(6),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1666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1698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82" w:right="-4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Dubois,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Fredriksson,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Cooperating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making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187" w:lineRule="auto"/>
        <w:ind w:left="101" w:right="18" w:firstLine="-37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sense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triadic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170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179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4"/>
        </w:rPr>
        <w:t> </w:t>
      </w:r>
      <w:hyperlink r:id="rId11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Ellinger,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Natarajarathinam,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Adams,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Gray,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Hofman,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O'marah,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4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91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competency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00"/>
          <w:position w:val="1"/>
        </w:rPr>
        <w:t>ﬁ</w:t>
      </w:r>
      <w:hyperlink r:id="rId11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1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1"/>
        </w:rPr>
        <w:t>ﬁ</w:t>
      </w:r>
      <w:hyperlink r:id="rId11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success.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5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1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214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226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Emerson,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1962.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Power-dependence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Am.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5"/>
          </w:rPr>
          <w:t>Sociol.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1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5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82" w:right="4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1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Farris,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Hutchinson,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Hasty,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benchmark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hyperlink r:id="rId12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service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industry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Appl.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113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Farris,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Hutchison,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Measuring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Finne,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Turunen,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Eloranta,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Striving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solution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integrators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suppliers.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5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5"/>
          </w:rPr>
          <w:t>Hartmann,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5"/>
          </w:rPr>
          <w:t>Wynstra,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5"/>
          </w:rPr>
          <w:t>Moser,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2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9"/>
            <w:position w:val="5"/>
          </w:rPr>
          <w:t>Cross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82"/>
            <w:position w:val="5"/>
          </w:rPr>
          <w:t>‐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functional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5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2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5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7" w:after="0" w:line="159" w:lineRule="auto"/>
        <w:ind w:left="239" w:right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functional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coordination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management: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Antecedents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 </w:t>
        </w:r>
      </w:hyperlink>
      <w:hyperlink r:id="rId1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(6),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689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721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59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Franke,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Zimmermann,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Mediation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  <w:position w:val="3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56"/>
            <w:position w:val="3"/>
          </w:rPr>
          <w:t>‘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(psm)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practic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e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6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lin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  <w:position w:val="4"/>
          </w:rPr>
          <w:t>k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-1"/>
            <w:w w:val="156"/>
            <w:position w:val="4"/>
          </w:rPr>
          <w:t>’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6"/>
            <w:position w:val="4"/>
          </w:rPr>
          <w:t>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4"/>
        </w:rPr>
        <w:t>ﬁ</w:t>
      </w:r>
      <w:hyperlink r:id="rId13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ndings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meta-analy-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equation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model.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351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5"/>
          </w:rPr>
          <w:t>366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Foster,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Guest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voices: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Overcoming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challenges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merging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chains;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78" w:lineRule="auto"/>
        <w:ind w:left="239" w:right="206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best-planned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mergers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acquisitions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awry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when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execution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1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not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taken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Wall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Str.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(Online)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(Oct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</w:rPr>
          <w:t>)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3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Freeman,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1982.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Centered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graphs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ego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networks.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Math.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291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Galaskiewicz,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Studying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8" w:after="0" w:line="157" w:lineRule="auto"/>
        <w:ind w:left="239" w:right="153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Germain,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Davis-Sramek,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Lonial,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Raju,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relational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1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exchange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</w:rPr>
        <w:t>ﬁ</w:t>
      </w:r>
      <w:hyperlink r:id="rId1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hospital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sector.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240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253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Gulati,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1999.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location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learning: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ﬂ</w:t>
      </w:r>
      <w:hyperlink r:id="rId1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resources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1"/>
        </w:rPr>
        <w:t>ﬁ</w:t>
      </w:r>
      <w:hyperlink r:id="rId1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capabilities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1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70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Gupta,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Dutta,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Modeling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6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211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3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56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Handley,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perilous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4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capability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loss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outsourcing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8"/>
            <w:position w:val="3"/>
          </w:rPr>
          <w:t>(1/2),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152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Hertzel,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M.G.,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Li,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Z.,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O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2"/>
          <w:position w:val="1"/>
        </w:rPr>
        <w:t>ﬃ</w:t>
      </w:r>
      <w:hyperlink r:id="rId1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1"/>
          </w:rPr>
          <w:t>cer,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1"/>
          </w:rPr>
          <w:t>Rodgers,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K.J.,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Inter-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1"/>
        </w:rPr>
        <w:t>ﬁ</w:t>
      </w:r>
      <w:hyperlink r:id="rId1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1"/>
          </w:rPr>
          <w:t>linkages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1"/>
          </w:rPr>
          <w:t>wealth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9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4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4"/>
        </w:rPr>
        <w:t>ﬀ</w:t>
      </w:r>
      <w:hyperlink r:id="rId1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4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4"/>
        </w:rPr>
        <w:t>ﬁ</w:t>
      </w:r>
      <w:hyperlink r:id="rId1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distress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along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374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387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4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Hofmann,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Kotzab,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chain-oriented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approach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working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  <w:position w:val="4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8"/>
            <w:w w:val="12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22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Holter,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Grant,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Ritchie,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Shaw,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Towers,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Long-range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transport: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Speeding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cycle.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Logist.: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Appl.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(5),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339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3"/>
          </w:rPr>
          <w:t>347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0" w:after="0" w:line="148" w:lineRule="exact"/>
        <w:ind w:left="-31" w:right="15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2"/>
          </w:rPr>
          <w:t>u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ﬀ</w:t>
      </w:r>
      <w:hyperlink r:id="rId16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Funding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organization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21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21"/>
          <w:position w:val="2"/>
        </w:rPr>
        <w:t>ﬁ</w:t>
      </w:r>
      <w:hyperlink r:id="rId1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nance: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2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longitudinal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investigation.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Forum.: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-29" w:right="15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Kähkönen,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A.-K.,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Virolainen,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Sources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context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value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Kale,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Shahrur,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2007.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characteristics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sup-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pliers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customers.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Financ.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321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6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Bettis,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surprisingly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valuable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asset.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(13),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2063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Yan,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Dooley,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investigation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approach.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29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194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211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-31" w:right="251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Kim,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Y.H.,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1"/>
            <w:w w:val="112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major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customer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pro</w:t>
        </w:r>
        <w:r>
          <w:rPr>
            <w:rFonts w:ascii="Meiryo" w:hAnsi="Meiryo" w:cs="Meiryo" w:eastAsia="Meiryo"/>
            <w:sz w:val="12"/>
            <w:szCs w:val="12"/>
            <w:color w:val="2B7CA5"/>
            <w:spacing w:val="-1"/>
            <w:w w:val="117"/>
            <w:position w:val="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tability.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Kogut,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1988.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ventures: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theoretical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319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332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Lechner,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Frankenberger,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Floyd,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Task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contingencies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curvilinear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relationships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intergroup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initiative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53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865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889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Mcfadyen,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Semadeni,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Cannella,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Ja.A.,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Value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strong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ties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disconnected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2" w:after="0" w:line="186" w:lineRule="auto"/>
        <w:ind w:right="72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others: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Examining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knowledge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creation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biomedicine.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552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564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1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Mizgier,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Hora,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3"/>
          </w:rPr>
          <w:t>Jüttner,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operational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dis-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7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ruptions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adequacy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process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improvement.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245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320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332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-32" w:right="155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Mizruchi,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Bunting,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1981.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ﬂ</w:t>
      </w:r>
      <w:hyperlink r:id="rId1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uence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networks: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examination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four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measures.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Prajogo,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Jayaram,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2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Strengthening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role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climate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relationships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with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partners.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23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Olsen,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Prenkert,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Hoholm,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Harrison,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dynamics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networked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9" w:after="0" w:line="116" w:lineRule="auto"/>
        <w:ind w:right="57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concentrated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network.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67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(12),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2579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258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1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Patatoukas,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Customer-base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concentration: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implications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</w:rPr>
        <w:t>ﬁ</w:t>
      </w:r>
      <w:hyperlink r:id="rId1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" w:after="0" w:line="19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capital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markets.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Account.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87,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363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392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19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1976.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Beyond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worker: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institutional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function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19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3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left="-31" w:right="234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0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Nowak,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1976.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Joint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ventures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interorganizational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interdependence.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21,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398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7" w:lineRule="exact"/>
        <w:ind w:left="-31" w:right="115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0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Salancik,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G.R.,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1978.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External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Control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Harper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&amp;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Row,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Publishers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Inc,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New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8"/>
          </w:rPr>
          <w:t>York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1987.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intercorporate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relations.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In: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Mizruchi,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Schwartz,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(Eds.),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Intercorporate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Relations: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Business.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Cambridge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Cambridge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6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0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Pfe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2"/>
        </w:rPr>
        <w:t>ﬀ</w:t>
      </w:r>
      <w:hyperlink r:id="rId21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Salancik,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G.R.,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External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Control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Organizations: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Standford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Stanford,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99"/>
          </w:rPr>
          <w:t>CA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Powell,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Koput,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Smith-Doerr,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Owen-Smith,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position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6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ﬁ</w:t>
      </w:r>
      <w:hyperlink r:id="rId21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returns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fo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collaboration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hte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biotechnology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in-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dustry.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Bacharach,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Andrews,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Knoke,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(Eds.),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Research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Sociology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0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JAI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Greenwich,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01"/>
          </w:rPr>
          <w:t>T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22" w:after="0" w:line="240" w:lineRule="auto"/>
        <w:ind w:left="-29" w:right="154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Provan,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Beyer,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J.M.,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Kruytbosch,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1980.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Environmental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linkages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9" w:after="0" w:line="116" w:lineRule="auto"/>
        <w:ind w:right="58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1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resource-dependence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relations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organizations.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225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1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Pulles,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N.J.,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Veldman,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Schiele,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Sierksma,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Pressure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pamper?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3"/>
        </w:rPr>
        <w:t>ﬀ</w:t>
      </w:r>
      <w:hyperlink r:id="rId21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trust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dimensions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resource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allocation.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5880"/>
          <w:pgMar w:top="460" w:bottom="0" w:left="640" w:right="640"/>
          <w:cols w:num="2" w:equalWidth="0">
            <w:col w:w="5134" w:space="358"/>
            <w:col w:w="5148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104" w:footer="444" w:top="860" w:bottom="640" w:left="640" w:right="640"/>
          <w:pgSz w:w="11920" w:h="15880"/>
        </w:sectPr>
      </w:pPr>
      <w:rPr/>
    </w:p>
    <w:p>
      <w:pPr>
        <w:spacing w:before="91" w:after="0" w:line="126" w:lineRule="auto"/>
        <w:ind w:left="351" w:right="19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Ralston,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Blackhurst,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Cantor,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Crum,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structur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e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1"/>
          </w:rPr>
          <w:t> </w:t>
        </w:r>
      </w:hyperlink>
      <w:hyperlink r:id="rId22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conduc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t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strategic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a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3"/>
        </w:rPr>
        <w:t>ﬀ</w:t>
      </w:r>
      <w:hyperlink r:id="rId22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225"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51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15" w:after="0" w:line="167" w:lineRule="auto"/>
        <w:ind w:left="112" w:right="-5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Ramsay,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125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138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2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Ramsay,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1996.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measurement.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Eur.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8"/>
          </w:rPr>
          <w:t>(2/3),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2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129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143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43" w:lineRule="exact"/>
        <w:ind w:left="112" w:right="-6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2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Randall,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W.S.,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Farris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ﬁ</w:t>
      </w:r>
      <w:hyperlink r:id="rId22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nancing: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cash-to-cash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1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variables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43" w:after="0" w:line="116" w:lineRule="auto"/>
        <w:ind w:left="112" w:right="-54" w:firstLine="23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strengthen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Phys.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Distrib.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39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(8),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669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689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3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Reagans,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Mcevily,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2003.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knowledge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transfer: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1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cohesion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range.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Adm.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Q.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4"/>
          </w:rPr>
          <w:t>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267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Rodan,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managerial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identifying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underlying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" w:after="0" w:line="196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mechanisms.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3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  <w:position w:val="3"/>
          </w:rPr>
          <w:t>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112" w:right="-63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Rogers,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2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Leuschner,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Choi,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rise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2"/>
        </w:rPr>
        <w:t>ﬁ</w:t>
      </w:r>
      <w:hyperlink r:id="rId23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ntech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chains.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Harv.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3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33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Rev.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Digit.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Artic.2-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3"/>
          </w:rPr>
          <w:t>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0" w:after="0" w:line="186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  <w:position w:val="2"/>
        </w:rPr>
        <w:t>Roodman,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D.</w:t>
      </w:r>
      <w:r>
        <w:rPr>
          <w:rFonts w:ascii="Times New Roman" w:hAnsi="Times New Roman" w:cs="Times New Roman" w:eastAsia="Times New Roman"/>
          <w:sz w:val="12"/>
          <w:szCs w:val="12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(2006).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spacing w:val="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  <w:position w:val="2"/>
        </w:rPr>
        <w:t>introduction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2"/>
        </w:rPr>
        <w:t>"di</w:t>
      </w:r>
      <w:r>
        <w:rPr>
          <w:rFonts w:ascii="Meiryo" w:hAnsi="Meiryo" w:cs="Meiryo" w:eastAsia="Meiryo"/>
          <w:sz w:val="12"/>
          <w:szCs w:val="12"/>
          <w:spacing w:val="1"/>
          <w:w w:val="110"/>
          <w:position w:val="2"/>
        </w:rPr>
        <w:t>ﬀ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0"/>
          <w:position w:val="2"/>
        </w:rPr>
        <w:t>erence"</w:t>
      </w:r>
      <w:r>
        <w:rPr>
          <w:rFonts w:ascii="Times New Roman" w:hAnsi="Times New Roman" w:cs="Times New Roman" w:eastAsia="Times New Roman"/>
          <w:sz w:val="12"/>
          <w:szCs w:val="12"/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"system"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gmm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2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2"/>
        </w:rPr>
        <w:t>stata.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7"/>
          <w:position w:val="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  <w:position w:val="2"/>
        </w:rPr>
        <w:t>Center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133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Global</w:t>
      </w:r>
      <w:r>
        <w:rPr>
          <w:rFonts w:ascii="Times New Roman" w:hAnsi="Times New Roman" w:cs="Times New Roman" w:eastAsia="Times New Roman"/>
          <w:sz w:val="12"/>
          <w:szCs w:val="1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Development,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Working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Paper</w:t>
      </w:r>
      <w:r>
        <w:rPr>
          <w:rFonts w:ascii="Times New Roman" w:hAnsi="Times New Roman" w:cs="Times New Roman" w:eastAsia="Times New Roman"/>
          <w:sz w:val="12"/>
          <w:szCs w:val="12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4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103.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1" w:after="0" w:line="209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Ruhnau,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2000.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Eigenvector-centrality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  <w:position w:val="4"/>
          </w:rPr>
          <w:t> 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00"/>
            <w:position w:val="4"/>
          </w:rPr>
          <w:t>—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2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node-centrality?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Social.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4"/>
          </w:rPr>
          <w:t>Netw.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5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3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5"/>
          </w:rPr>
          <w:t>357</w:t>
        </w:r>
        <w:r>
          <w:rPr>
            <w:rFonts w:ascii="Gautami" w:hAnsi="Gautami" w:cs="Gautami" w:eastAsia="Gautami"/>
            <w:sz w:val="12"/>
            <w:szCs w:val="12"/>
            <w:color w:val="2B7CA5"/>
            <w:w w:val="97"/>
            <w:position w:val="5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5"/>
          </w:rPr>
          <w:t>365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w w:val="118"/>
          <w:position w:val="5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w w:val="100"/>
          <w:position w:val="0"/>
        </w:rPr>
      </w:r>
    </w:p>
    <w:p>
      <w:pPr>
        <w:spacing w:before="6" w:after="0" w:line="159" w:lineRule="auto"/>
        <w:ind w:left="351" w:right="16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Salvador,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Villena,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npd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outcomes: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conditional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</w:hyperlink>
      <w:hyperlink r:id="rId24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moderation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</w:rPr>
        <w:t>ﬀ</w:t>
      </w:r>
      <w:hyperlink r:id="rId24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modular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design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competence.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02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9"/>
            <w:position w:val="4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7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113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Skilton,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Bernardes,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2015.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Competition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structure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product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market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entry.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(11),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1688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1696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112" w:right="-5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Soh,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P.-H.,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patterns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advantage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before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emergence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4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dominant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design.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Strateg.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8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31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438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461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Stata,</w:t>
      </w:r>
      <w:r>
        <w:rPr>
          <w:rFonts w:ascii="Times New Roman" w:hAnsi="Times New Roman" w:cs="Times New Roman" w:eastAsia="Times New Roman"/>
          <w:sz w:val="12"/>
          <w:szCs w:val="12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I.,</w:t>
      </w:r>
      <w:r>
        <w:rPr>
          <w:rFonts w:ascii="Times New Roman" w:hAnsi="Times New Roman" w:cs="Times New Roman" w:eastAsia="Times New Roman"/>
          <w:sz w:val="12"/>
          <w:szCs w:val="1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Xtdpdsys-arellano-bover/blundel-bond</w:t>
      </w:r>
      <w:r>
        <w:rPr>
          <w:rFonts w:ascii="Times New Roman" w:hAnsi="Times New Roman" w:cs="Times New Roman" w:eastAsia="Times New Roman"/>
          <w:sz w:val="12"/>
          <w:szCs w:val="12"/>
          <w:spacing w:val="-8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linear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dynamic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panel-data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8"/>
        </w:rPr>
        <w:t>estimation,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44" w:after="0" w:line="164" w:lineRule="auto"/>
        <w:ind w:left="112" w:right="146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5"/>
        </w:rPr>
        <w:t>October</w:t>
      </w:r>
      <w:r>
        <w:rPr>
          <w:rFonts w:ascii="Times New Roman" w:hAnsi="Times New Roman" w:cs="Times New Roman" w:eastAsia="Times New Roman"/>
          <w:sz w:val="12"/>
          <w:szCs w:val="12"/>
          <w:spacing w:val="8"/>
          <w:w w:val="11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23,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2015</w:t>
      </w:r>
      <w:r>
        <w:rPr>
          <w:rFonts w:ascii="Times New Roman" w:hAnsi="Times New Roman" w:cs="Times New Roman" w:eastAsia="Times New Roman"/>
          <w:sz w:val="12"/>
          <w:szCs w:val="12"/>
          <w:spacing w:val="7"/>
          <w:w w:val="119"/>
        </w:rPr>
        <w:t> </w:t>
      </w:r>
      <w:r>
        <w:rPr>
          <w:rFonts w:ascii="Segoe UI Symbol" w:hAnsi="Segoe UI Symbol" w:cs="Segoe UI Symbol" w:eastAsia="Segoe UI Symbol"/>
          <w:sz w:val="12"/>
          <w:szCs w:val="12"/>
          <w:spacing w:val="0"/>
          <w:w w:val="175"/>
        </w:rPr>
        <w:t>〈</w:t>
      </w:r>
      <w:hyperlink r:id="rId24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http://www.stata.com/manuals13/xtxtdpdsys.pd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21"/>
          </w:rPr>
          <w:t>f</w:t>
        </w:r>
      </w:hyperlink>
      <w:r>
        <w:rPr>
          <w:rFonts w:ascii="Segoe UI Symbol" w:hAnsi="Segoe UI Symbol" w:cs="Segoe UI Symbol" w:eastAsia="Segoe UI Symbol"/>
          <w:sz w:val="12"/>
          <w:szCs w:val="12"/>
          <w:color w:val="000000"/>
          <w:spacing w:val="0"/>
          <w:w w:val="175"/>
        </w:rPr>
        <w:t>〉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4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Tangsucheeva,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Prabhu,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Modeling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analysis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cash-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8"/>
          </w:rPr>
          <w:t>ﬂ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bullwhip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7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3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  <w:position w:val="3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21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145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431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1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447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48" w:lineRule="exact"/>
        <w:ind w:left="112" w:right="-6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Tate,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W.L.,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Ellram,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4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L.M.,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Gölgeci,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2013.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  <w:position w:val="2"/>
          </w:rPr>
          <w:t>i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5"/>
          <w:position w:val="2"/>
        </w:rPr>
        <w:t>ﬀ</w:t>
      </w:r>
      <w:hyperlink r:id="rId25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usion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6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environmental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practices: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4" w:lineRule="exact"/>
        <w:ind w:left="351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approach.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264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275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112" w:right="-5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Terpend,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Ashenbaum,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intersection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power,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trust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64" w:after="0" w:line="126" w:lineRule="auto"/>
        <w:ind w:left="112" w:right="-61" w:firstLine="239"/>
        <w:jc w:val="both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5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size: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implications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for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supplier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performance.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9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7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</w:rPr>
          <w:t>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5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Tsai,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C.-Y.,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</w:rPr>
        <w:t>ﬂ</w:t>
      </w:r>
      <w:hyperlink r:id="rId25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risks.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Decis.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Support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Syst.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44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1031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1042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hyperlink r:id="rId25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Tsai,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C.-Y.,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2011.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delineating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0"/>
          </w:rPr>
          <w:t>ﬂ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under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collectionrisk.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2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1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hyperlink r:id="rId25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129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186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194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left="-29" w:right="63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Van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Poucke,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E.,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Matthyssens,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Weeren,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Enhancing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cost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savings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through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early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involvement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purchasing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professionals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projects: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Bayesian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estimation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6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40" w:after="0" w:line="169" w:lineRule="auto"/>
        <w:ind w:right="364" w:firstLine="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equation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model.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299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310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2"/>
        </w:rPr>
        <w:t>Vasilyeva,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N.,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2018.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Fiat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agrees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$3.3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2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billion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joint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7"/>
        </w:rPr>
        <w:t>venture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6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6"/>
        </w:rPr>
        <w:t>russia,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8"/>
          <w:w w:val="116"/>
        </w:rPr>
        <w:t> </w:t>
      </w:r>
      <w:hyperlink r:id="rId263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4"/>
          </w:rPr>
          <w:t>https://www.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9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20"/>
            <w:position w:val="1"/>
          </w:rPr>
          <w:t>seattletimes.com/business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20"/>
            <w:position w:val="1"/>
          </w:rPr>
          <w:t>/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2"/>
          <w:position w:val="1"/>
        </w:rPr>
        <w:t>ﬁ</w:t>
      </w:r>
      <w:hyperlink r:id="rId26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1"/>
          </w:rPr>
          <w:t>at-agrees-33-billion-joint-venture-in-russia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  <w:position w:val="1"/>
          </w:rPr>
          <w:t>/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  <w:position w:val="1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1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37"/>
          <w:position w:val="1"/>
        </w:rPr>
        <w:t>4/24/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3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19"/>
        </w:rPr>
        <w:t>2018.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</w:r>
    </w:p>
    <w:p>
      <w:pPr>
        <w:spacing w:before="0" w:after="0" w:line="187" w:lineRule="exact"/>
        <w:ind w:left="-31" w:right="1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07"/>
            <w:position w:val="2"/>
          </w:rPr>
          <w:t>Vos,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7"/>
            <w:position w:val="2"/>
          </w:rPr>
          <w:t>F.G.S.,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  <w:position w:val="2"/>
          </w:rPr>
          <w:t>Sch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2"/>
            <w:position w:val="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8"/>
            <w:position w:val="2"/>
          </w:rPr>
          <w:t>ﬄ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  <w:position w:val="2"/>
          </w:rPr>
          <w:t>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Schiele,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  <w:position w:val="2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Horn,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2"/>
          </w:rPr>
          <w:t>2016.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9"/>
            <w:position w:val="2"/>
          </w:rPr>
          <w:t>Does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global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sourcing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  <w:position w:val="2"/>
          </w:rPr>
          <w:t>pay-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  <w:position w:val="2"/>
          </w:rPr>
          <w:t>o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03"/>
            <w:position w:val="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5"/>
            <w:position w:val="2"/>
          </w:rPr>
          <w:t>?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5"/>
            <w:position w:val="2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42" w:after="0" w:line="116" w:lineRule="auto"/>
        <w:ind w:left="-17" w:right="151" w:firstLine="-68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competitive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dynamics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perspective.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Purch.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7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22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338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350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9"/>
          <w:w w:val="114"/>
        </w:rPr>
        <w:t> </w:t>
      </w:r>
      <w:hyperlink r:id="rId26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Wagner,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Grosse-Ruyken,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Erhun,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2012.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link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9"/>
          </w:rPr>
          <w:t>t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11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6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4"/>
        </w:rPr>
        <w:t>ﬁ</w:t>
      </w:r>
      <w:hyperlink r:id="rId27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4"/>
          </w:rPr>
          <w:t>performance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6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  <w:position w:val="4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7"/>
          <w:position w:val="4"/>
        </w:rPr>
        <w:t>ﬁ</w:t>
      </w:r>
      <w:hyperlink r:id="rId27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rm.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30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(4),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340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353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29" w:right="6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Walker,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G.,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Kogut,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Shan,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W.,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1997.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4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capital,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structural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holes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formation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2"/>
            <w:w w:val="11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" w:after="0" w:line="20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industry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network.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4"/>
          </w:rPr>
          <w:t>Organ.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7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Sci.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8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109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125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7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Wasserman,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Faust,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1994.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Social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analysis: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methods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applications.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2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Cambridge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University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Press,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Cambridg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5"/>
          </w:rPr>
          <w:t>e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Wrds,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2015.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Earnings</w:t>
      </w:r>
      <w:r>
        <w:rPr>
          <w:rFonts w:ascii="Times New Roman" w:hAnsi="Times New Roman" w:cs="Times New Roman" w:eastAsia="Times New Roman"/>
          <w:sz w:val="12"/>
          <w:szCs w:val="12"/>
          <w:spacing w:val="-4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before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1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17"/>
        </w:rPr>
        <w:t>intrest,</w:t>
      </w:r>
      <w:r>
        <w:rPr>
          <w:rFonts w:ascii="Times New Roman" w:hAnsi="Times New Roman" w:cs="Times New Roman" w:eastAsia="Times New Roman"/>
          <w:sz w:val="12"/>
          <w:szCs w:val="12"/>
          <w:spacing w:val="14"/>
          <w:w w:val="117"/>
        </w:rPr>
        <w:t> </w:t>
      </w:r>
      <w:hyperlink r:id="rId276"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〈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2"/>
          </w:rPr>
          <w:t>https://wrds-web.wharton.upenn.edu/wrds/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17" w:after="0" w:line="240" w:lineRule="auto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support/Data/_001Manuals%20and%20Overviews/_001Compustat/_001North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" w:after="0" w:line="266" w:lineRule="auto"/>
        <w:ind w:left="239" w:right="748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w w:val="115"/>
          </w:rPr>
          <w:t>%20America%20-%20Global%20-%20Bank/_000dataguide/ebitda.cf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5"/>
          </w:rPr>
          <w:t>m</w:t>
        </w:r>
        <w:r>
          <w:rPr>
            <w:rFonts w:ascii="Segoe UI Symbol" w:hAnsi="Segoe UI Symbol" w:cs="Segoe UI Symbol" w:eastAsia="Segoe UI Symbol"/>
            <w:sz w:val="12"/>
            <w:szCs w:val="12"/>
            <w:color w:val="2B7CA5"/>
            <w:spacing w:val="0"/>
            <w:w w:val="175"/>
          </w:rPr>
          <w:t>〉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,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October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-8"/>
          <w:w w:val="119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9"/>
        </w:rPr>
        <w:t>22.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p>
      <w:pPr>
        <w:spacing w:before="45" w:after="0" w:line="157" w:lineRule="auto"/>
        <w:ind w:left="239" w:right="57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7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Wuttke,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D.A.,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</w:rPr>
          <w:t>Blome,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2"/>
            <w:w w:val="111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Foerstl,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K.,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Henke,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3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2013a.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Managing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3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innovation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9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adoption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 </w:t>
        </w:r>
      </w:hyperlink>
      <w:hyperlink r:id="rId28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-1"/>
          <w:w w:val="116"/>
        </w:rPr>
        <w:t>ﬁ</w:t>
      </w:r>
      <w:hyperlink r:id="rId28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nance-empirical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evidence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from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six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european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case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studies.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189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Logist.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34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148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3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3"/>
          </w:rPr>
          <w:t>166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3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37" w:lineRule="exact"/>
        <w:ind w:left="-31" w:right="62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Wuttke,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D.A.,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1"/>
            <w:position w:val="2"/>
          </w:rPr>
          <w:t>Blome,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1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C.,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Henke,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M.,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2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2013b.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Focusing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ﬁ</w:t>
      </w:r>
      <w:hyperlink r:id="rId28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00"/>
          <w:position w:val="2"/>
        </w:rPr>
        <w:t>ﬂ</w:t>
      </w:r>
      <w:hyperlink r:id="rId28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ow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5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2"/>
          </w:rPr>
          <w:t>chains: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70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empirical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  <w:position w:val="2"/>
          </w:rPr>
          <w:t>investigation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17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0"/>
            <w:w w:val="100"/>
            <w:position w:val="2"/>
          </w:rPr>
          <w:t> </w:t>
        </w:r>
      </w:hyperlink>
      <w:r>
        <w:rPr>
          <w:rFonts w:ascii="Meiryo" w:hAnsi="Meiryo" w:cs="Meiryo" w:eastAsia="Meiryo"/>
          <w:sz w:val="12"/>
          <w:szCs w:val="12"/>
          <w:color w:val="2B7CA5"/>
          <w:spacing w:val="0"/>
          <w:w w:val="116"/>
          <w:position w:val="2"/>
        </w:rPr>
        <w:t>ﬁ</w:t>
      </w:r>
      <w:hyperlink r:id="rId287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nancial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chain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  <w:position w:val="2"/>
          </w:rPr>
          <w:t>management.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6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0"/>
            <w:w w:val="100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1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Prod.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8"/>
            <w:position w:val="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  <w:position w:val="2"/>
          </w:rPr>
          <w:t>Econ.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85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8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145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773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789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6" w:after="0" w:line="159" w:lineRule="auto"/>
        <w:ind w:left="239" w:right="57" w:firstLine="-23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89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Yeniyurt,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Townsend,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J.D.,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Cavusgil,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S.T.,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Ghauri,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P.N.,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2009.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Mimetic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4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experiential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</w:hyperlink>
      <w:hyperlink r:id="rId290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2"/>
          </w:rPr>
          <w:t>ﬀ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2"/>
          </w:rPr>
          <w:t>ects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12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international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marketing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alliance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1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formations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us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1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pharmaceuticals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4"/>
            <w:w w:val="115"/>
          </w:rPr>
          <w:t> </w:t>
        </w:r>
        <w:r>
          <w:rPr>
            <w:rFonts w:ascii="Meiryo" w:hAnsi="Meiryo" w:cs="Meiryo" w:eastAsia="Meiryo"/>
            <w:sz w:val="12"/>
            <w:szCs w:val="12"/>
            <w:color w:val="2B7CA5"/>
            <w:spacing w:val="0"/>
            <w:w w:val="115"/>
          </w:rPr>
          <w:t>ﬁ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rms: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5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20"/>
          </w:rPr>
          <w:t>an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0" w:after="0" w:line="202" w:lineRule="exact"/>
        <w:ind w:left="239"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1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event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history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analysis.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19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Int.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2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Bus.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  <w:position w:val="4"/>
          </w:rPr>
          <w:t>Stud.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5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40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(2),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  <w:position w:val="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301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  <w:position w:val="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  <w:position w:val="4"/>
          </w:rPr>
          <w:t>320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  <w:position w:val="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0" w:after="0" w:line="108" w:lineRule="exact"/>
        <w:ind w:left="-30" w:right="266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2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Zaheer,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Gözübüyük,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R.,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Milanov,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2010.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19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It's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connections: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network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per-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30" w:after="0" w:line="187" w:lineRule="auto"/>
        <w:ind w:left="-10" w:right="83" w:firstLine="-29"/>
        <w:jc w:val="center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3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spective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interorganizational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research.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Acad.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Perspect.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15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24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(1),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2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114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77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4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3"/>
          <w:w w:val="114"/>
        </w:rPr>
        <w:t> </w:t>
      </w:r>
      <w:hyperlink r:id="rId294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Zhao,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3"/>
          </w:rPr>
          <w:t>X.,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Huo,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7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4"/>
          </w:rPr>
          <w:t>Flynn,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"/>
            <w:w w:val="114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B.B.,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Yeung,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J.H.Y.,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6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3"/>
          </w:rPr>
          <w:t>2008.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7"/>
            <w:w w:val="113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impact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of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power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relationship</w:t>
        </w:r>
        <w:r>
          <w:rPr>
            <w:rFonts w:ascii="Times New Roman" w:hAnsi="Times New Roman" w:cs="Times New Roman" w:eastAsia="Times New Roman"/>
            <w:sz w:val="12"/>
            <w:szCs w:val="12"/>
            <w:color w:val="000000"/>
            <w:spacing w:val="0"/>
            <w:w w:val="100"/>
          </w:rPr>
        </w:r>
      </w:hyperlink>
    </w:p>
    <w:p>
      <w:pPr>
        <w:spacing w:before="27" w:after="0" w:line="242" w:lineRule="auto"/>
        <w:ind w:left="239" w:right="149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hyperlink r:id="rId295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7"/>
          </w:rPr>
          <w:t>commitment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7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the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4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integration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between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9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manufacturers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and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8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6"/>
          </w:rPr>
          <w:t>customers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6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in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3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23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supply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5"/>
          </w:rPr>
          <w:t> </w:t>
        </w:r>
      </w:hyperlink>
      <w:hyperlink r:id="rId296"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chain.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J.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3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Oper.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8"/>
          </w:rPr>
          <w:t>Manag.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-8"/>
            <w:w w:val="118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26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6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(3),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15"/>
            <w:w w:val="100"/>
          </w:rPr>
          <w:t> 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368</w:t>
        </w:r>
        <w:r>
          <w:rPr>
            <w:rFonts w:ascii="Gautami" w:hAnsi="Gautami" w:cs="Gautami" w:eastAsia="Gautami"/>
            <w:sz w:val="12"/>
            <w:szCs w:val="12"/>
            <w:color w:val="2B7CA5"/>
            <w:spacing w:val="0"/>
            <w:w w:val="97"/>
          </w:rPr>
          <w:t>–</w:t>
        </w:r>
        <w:r>
          <w:rPr>
            <w:rFonts w:ascii="Times New Roman" w:hAnsi="Times New Roman" w:cs="Times New Roman" w:eastAsia="Times New Roman"/>
            <w:sz w:val="12"/>
            <w:szCs w:val="12"/>
            <w:color w:val="2B7CA5"/>
            <w:spacing w:val="0"/>
            <w:w w:val="119"/>
          </w:rPr>
          <w:t>388</w:t>
        </w:r>
      </w:hyperlink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18"/>
        </w:rPr>
        <w:t>.</w:t>
      </w:r>
      <w:r>
        <w:rPr>
          <w:rFonts w:ascii="Times New Roman" w:hAnsi="Times New Roman" w:cs="Times New Roman" w:eastAsia="Times New Roman"/>
          <w:sz w:val="12"/>
          <w:szCs w:val="12"/>
          <w:color w:val="000000"/>
          <w:spacing w:val="0"/>
          <w:w w:val="100"/>
        </w:rPr>
      </w:r>
    </w:p>
    <w:sectPr>
      <w:type w:val="continuous"/>
      <w:pgSz w:w="11920" w:h="15880"/>
      <w:pgMar w:top="460" w:bottom="0" w:left="640" w:right="640"/>
      <w:cols w:num="2" w:equalWidth="0">
        <w:col w:w="5134" w:space="357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134"/>
    <w:family w:val="swiss"/>
    <w:pitch w:val="variable"/>
  </w:font>
  <w:font w:name="Meiryo">
    <w:altName w:val="Meiryo"/>
    <w:charset w:val="0"/>
    <w:family w:val="swiss"/>
    <w:pitch w:val="variable"/>
  </w:font>
  <w:font w:name="Microsoft PhagsPa">
    <w:altName w:val="Microsoft PhagsPa"/>
    <w:charset w:val="0"/>
    <w:family w:val="swiss"/>
    <w:pitch w:val="variable"/>
  </w:font>
  <w:font w:name="Gautami">
    <w:altName w:val="Gautam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3479pt;margin-top:760.488342pt;width:11.2064pt;height:8.4pt;mso-position-horizontal-relative:page;mso-position-vertical-relative:page;z-index:-2140" type="#_x0000_t202" filled="f" stroked="f">
          <v:textbox inset="0,0,0,0">
            <w:txbxContent>
              <w:p>
                <w:pPr>
                  <w:spacing w:before="0" w:after="0" w:line="13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w w:val="1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44" type="#_x0000_t75">
          <v:imagedata r:id="rId1" o:title="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43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35.901772pt;width:52.04140pt;height:8.376pt;mso-position-horizontal-relative:page;mso-position-vertical-relative:page;z-index:-2142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41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39" type="#_x0000_t75">
          <v:imagedata r:id="rId1" o:title=""/>
        </v:shape>
      </w:pict>
    </w:r>
    <w:r>
      <w:rPr/>
      <w:pict>
        <v:group style="position:absolute;margin-left:37.609001pt;margin-top:78.472961pt;width:520.04999pt;height:.1pt;mso-position-horizontal-relative:page;mso-position-vertical-relative:page;z-index:-2138" coordorigin="752,1569" coordsize="10401,2">
          <v:shape style="position:absolute;left:752;top:1569;width:10401;height:2" coordorigin="752,1569" coordsize="10401,0" path="m752,1569l11153,1569e" filled="f" stroked="t" strokeweight=".59805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35.901772pt;width:52.04140pt;height:8.376pt;mso-position-horizontal-relative:page;mso-position-vertical-relative:page;z-index:-2137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36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8.436401pt;width:255.575552pt;height:18.714113pt;mso-position-horizontal-relative:page;mso-position-vertical-relative:page;z-index:-2135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Table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8"/>
                  </w:rPr>
                  <w:t>3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</w:r>
              </w:p>
              <w:p>
                <w:pPr>
                  <w:spacing w:before="30" w:after="0" w:line="240" w:lineRule="auto"/>
                  <w:ind w:left="20" w:right="-42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0"/>
                  </w:rPr>
                  <w:t>Estimates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0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2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3"/>
                    <w:w w:val="11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power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8"/>
                    <w:w w:val="11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8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cohesion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5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3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CCC,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EBITDA,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1"/>
                  </w:rPr>
                  <w:t>ROA.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34" type="#_x0000_t75">
          <v:imagedata r:id="rId1" o:title=""/>
        </v:shape>
      </w:pict>
    </w:r>
    <w:r>
      <w:rPr/>
      <w:pict>
        <v:group style="position:absolute;margin-left:37.609001pt;margin-top:78.472961pt;width:520.04999pt;height:.1pt;mso-position-horizontal-relative:page;mso-position-vertical-relative:page;z-index:-2133" coordorigin="752,1569" coordsize="10401,2">
          <v:shape style="position:absolute;left:752;top:1569;width:10401;height:2" coordorigin="752,1569" coordsize="10401,0" path="m752,1569l11153,1569e" filled="f" stroked="t" strokeweight=".59805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926pt;margin-top:35.899162pt;width:52.04140pt;height:8.376pt;mso-position-horizontal-relative:page;mso-position-vertical-relative:page;z-index:-2132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31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8.436401pt;width:117.621052pt;height:18.714113pt;mso-position-horizontal-relative:page;mso-position-vertical-relative:page;z-index:-213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Table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3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8"/>
                  </w:rPr>
                  <w:t>4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</w:r>
              </w:p>
              <w:p>
                <w:pPr>
                  <w:spacing w:before="30" w:after="0" w:line="240" w:lineRule="auto"/>
                  <w:ind w:left="20" w:right="-42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1"/>
                  </w:rPr>
                  <w:t>Summary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1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2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2"/>
                  </w:rPr>
                  <w:t>hypotheses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10"/>
                    <w:w w:val="11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13"/>
                  </w:rPr>
                  <w:t>results.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29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384pt;margin-top:35.897465pt;width:52.04140pt;height:8.376pt;mso-position-horizontal-relative:page;mso-position-vertical-relative:page;z-index:-2128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27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7399pt;margin-top:56.170387pt;width:253.039787pt;height:11.620757pt;mso-position-horizontal-relative:page;mso-position-vertical-relative:page;z-index:-2126" type="#_x0000_t202" filled="f" stroked="f">
          <v:textbox inset="0,0,0,0">
            <w:txbxContent>
              <w:p>
                <w:pPr>
                  <w:spacing w:before="0" w:after="0" w:line="232" w:lineRule="exact"/>
                  <w:ind w:left="20" w:right="-49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network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3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perspective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7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8"/>
                    <w:w w:val="100"/>
                    <w:position w:val="1"/>
                  </w:rPr>
                  <w:t> </w:t>
                </w:r>
                <w:r>
                  <w:rPr>
                    <w:rFonts w:ascii="Meiryo" w:hAnsi="Meiryo" w:cs="Meiryo" w:eastAsia="Meiryo"/>
                    <w:sz w:val="16"/>
                    <w:szCs w:val="16"/>
                    <w:spacing w:val="0"/>
                    <w:w w:val="109"/>
                    <w:position w:val="1"/>
                  </w:rPr>
                  <w:t>ﬁ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nancial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8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  <w:position w:val="1"/>
                  </w:rPr>
                  <w:t>performance.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Thus,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4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it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can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3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be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4"/>
                    <w:w w:val="100"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6"/>
                    <w:position w:val="1"/>
                  </w:rPr>
                  <w:t>con-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603973pt;margin-top:57.814762pt;width:253.038197pt;height:9.9702pt;mso-position-horizontal-relative:page;mso-position-vertical-relative:page;z-index:-2125" type="#_x0000_t202" filled="f" stroked="f">
          <v:textbox inset="0,0,0,0">
            <w:txbxContent>
              <w:p>
                <w:pPr>
                  <w:spacing w:before="0" w:after="0" w:line="181" w:lineRule="exact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when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managers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consider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their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extended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36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networks,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they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must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9"/>
                  </w:rPr>
                  <w:t>realize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9.472pt;margin-top:5.200989pt;width:496.331pt;height:18pt;mso-position-horizontal-relative:page;mso-position-vertical-relative:page;z-index:-2124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585384pt;margin-top:35.894958pt;width:52.04140pt;height:8.376pt;mso-position-horizontal-relative:page;mso-position-vertical-relative:page;z-index:-2123" type="#_x0000_t202" filled="f" stroked="f">
          <v:textbox inset="0,0,0,0">
            <w:txbxContent>
              <w:p>
                <w:pPr>
                  <w:spacing w:before="9" w:after="0" w:line="240" w:lineRule="auto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2"/>
                    <w:szCs w:val="1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S.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9"/>
                  </w:rPr>
                  <w:t>Carnovale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1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  <w:t>et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1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16"/>
                  </w:rPr>
                  <w:t>al.</w:t>
                </w:r>
                <w:r>
                  <w:rPr>
                    <w:rFonts w:ascii="Times New Roman" w:hAnsi="Times New Roman" w:cs="Times New Roman" w:eastAsia="Times New Roman"/>
                    <w:sz w:val="12"/>
                    <w:szCs w:val="1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2.07373pt;margin-top:36.458347pt;width:186.576009pt;height:8.4pt;mso-position-horizontal-relative:page;mso-position-vertical-relative:page;z-index:-2122" type="#_x0000_t202" filled="f" stroked="f">
          <v:textbox inset="0,0,0,0">
            <w:txbxContent>
              <w:p>
                <w:pPr>
                  <w:spacing w:before="0" w:after="0" w:line="138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3"/>
                    <w:szCs w:val="13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Journal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Purchasing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-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Supply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9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Management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(xxxx)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6"/>
                    <w:w w:val="116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16"/>
                    <w:i/>
                  </w:rPr>
                  <w:t>xxx–xxx</w:t>
                </w:r>
                <w:r>
                  <w:rPr>
                    <w:rFonts w:ascii="Times New Roman" w:hAnsi="Times New Roman" w:cs="Times New Roman" w:eastAsia="Times New Roman"/>
                    <w:sz w:val="13"/>
                    <w:szCs w:val="13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16/j.pursup.2018.07.007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yperlink" Target="http://www.sciencedirect.com/science/journal/14784092" TargetMode="External"/><Relationship Id="rId10" Type="http://schemas.openxmlformats.org/officeDocument/2006/relationships/hyperlink" Target="https://www.elsevier.com/locate/pursup" TargetMode="External"/><Relationship Id="rId11" Type="http://schemas.openxmlformats.org/officeDocument/2006/relationships/hyperlink" Target="mailto:scarnovale@saunders.rit.edu" TargetMode="External"/><Relationship Id="rId12" Type="http://schemas.openxmlformats.org/officeDocument/2006/relationships/hyperlink" Target="mailto:Dale.Rogers@asu.edu" TargetMode="External"/><Relationship Id="rId13" Type="http://schemas.openxmlformats.org/officeDocument/2006/relationships/hyperlink" Target="mailto:yeniyurt@business.rutgers.edu" TargetMode="External"/><Relationship Id="rId14" Type="http://schemas.openxmlformats.org/officeDocument/2006/relationships/hyperlink" Target="https://doi.org/10.1016/j.pursup.2018.07.007" TargetMode="External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header" Target="header3.xml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hyperlink" Target="http://refhub.elsevier.com/S1478-4092(18)30241-3/sbref1" TargetMode="External"/><Relationship Id="rId24" Type="http://schemas.openxmlformats.org/officeDocument/2006/relationships/hyperlink" Target="http://refhub.elsevier.com/S1478-4092(18)30241-3/sbref1" TargetMode="External"/><Relationship Id="rId25" Type="http://schemas.openxmlformats.org/officeDocument/2006/relationships/hyperlink" Target="http://refhub.elsevier.com/S1478-4092(18)30241-3/sbref2" TargetMode="External"/><Relationship Id="rId26" Type="http://schemas.openxmlformats.org/officeDocument/2006/relationships/hyperlink" Target="http://refhub.elsevier.com/S1478-4092(18)30241-3/sbref2" TargetMode="External"/><Relationship Id="rId27" Type="http://schemas.openxmlformats.org/officeDocument/2006/relationships/hyperlink" Target="http://refhub.elsevier.com/S1478-4092(18)30241-3/sbref2" TargetMode="External"/><Relationship Id="rId28" Type="http://schemas.openxmlformats.org/officeDocument/2006/relationships/hyperlink" Target="http://refhub.elsevier.com/S1478-4092(18)30241-3/sbref3" TargetMode="External"/><Relationship Id="rId29" Type="http://schemas.openxmlformats.org/officeDocument/2006/relationships/hyperlink" Target="http://refhub.elsevier.com/S1478-4092(18)30241-3/sbref3" TargetMode="External"/><Relationship Id="rId30" Type="http://schemas.openxmlformats.org/officeDocument/2006/relationships/hyperlink" Target="http://refhub.elsevier.com/S1478-4092(18)30241-3/sbref4" TargetMode="External"/><Relationship Id="rId31" Type="http://schemas.openxmlformats.org/officeDocument/2006/relationships/header" Target="header6.xml"/><Relationship Id="rId32" Type="http://schemas.openxmlformats.org/officeDocument/2006/relationships/hyperlink" Target="http://refhub.elsevier.com/S1478-4092(18)30241-3/sbref4" TargetMode="External"/><Relationship Id="rId33" Type="http://schemas.openxmlformats.org/officeDocument/2006/relationships/hyperlink" Target="http://refhub.elsevier.com/S1478-4092(18)30241-3/sbref5" TargetMode="External"/><Relationship Id="rId34" Type="http://schemas.openxmlformats.org/officeDocument/2006/relationships/hyperlink" Target="http://refhub.elsevier.com/S1478-4092(18)30241-3/sbref5" TargetMode="External"/><Relationship Id="rId35" Type="http://schemas.openxmlformats.org/officeDocument/2006/relationships/hyperlink" Target="http://refhub.elsevier.com/S1478-4092(18)30241-3/sbref6" TargetMode="External"/><Relationship Id="rId36" Type="http://schemas.openxmlformats.org/officeDocument/2006/relationships/hyperlink" Target="http://refhub.elsevier.com/S1478-4092(18)30241-3/sbref6" TargetMode="External"/><Relationship Id="rId37" Type="http://schemas.openxmlformats.org/officeDocument/2006/relationships/hyperlink" Target="http://refhub.elsevier.com/S1478-4092(18)30241-3/sbref7" TargetMode="External"/><Relationship Id="rId38" Type="http://schemas.openxmlformats.org/officeDocument/2006/relationships/hyperlink" Target="http://refhub.elsevier.com/S1478-4092(18)30241-3/sbref7" TargetMode="External"/><Relationship Id="rId39" Type="http://schemas.openxmlformats.org/officeDocument/2006/relationships/hyperlink" Target="http://refhub.elsevier.com/S1478-4092(18)30241-3/sbref8" TargetMode="External"/><Relationship Id="rId40" Type="http://schemas.openxmlformats.org/officeDocument/2006/relationships/hyperlink" Target="http://refhub.elsevier.com/S1478-4092(18)30241-3/sbref8" TargetMode="External"/><Relationship Id="rId41" Type="http://schemas.openxmlformats.org/officeDocument/2006/relationships/hyperlink" Target="http://refhub.elsevier.com/S1478-4092(18)30241-3/sbref9" TargetMode="External"/><Relationship Id="rId42" Type="http://schemas.openxmlformats.org/officeDocument/2006/relationships/hyperlink" Target="http://refhub.elsevier.com/S1478-4092(18)30241-3/sbref9" TargetMode="External"/><Relationship Id="rId43" Type="http://schemas.openxmlformats.org/officeDocument/2006/relationships/hyperlink" Target="http://refhub.elsevier.com/S1478-4092(18)30241-3/sbref10" TargetMode="External"/><Relationship Id="rId44" Type="http://schemas.openxmlformats.org/officeDocument/2006/relationships/hyperlink" Target="http://refhub.elsevier.com/S1478-4092(18)30241-3/sbref11" TargetMode="External"/><Relationship Id="rId45" Type="http://schemas.openxmlformats.org/officeDocument/2006/relationships/hyperlink" Target="http://refhub.elsevier.com/S1478-4092(18)30241-3/sbref11" TargetMode="External"/><Relationship Id="rId46" Type="http://schemas.openxmlformats.org/officeDocument/2006/relationships/hyperlink" Target="http://refhub.elsevier.com/S1478-4092(18)30241-3/sbref12" TargetMode="External"/><Relationship Id="rId47" Type="http://schemas.openxmlformats.org/officeDocument/2006/relationships/hyperlink" Target="http://refhub.elsevier.com/S1478-4092(18)30241-3/sbref12" TargetMode="External"/><Relationship Id="rId48" Type="http://schemas.openxmlformats.org/officeDocument/2006/relationships/hyperlink" Target="http://refhub.elsevier.com/S1478-4092(18)30241-3/sbref13" TargetMode="External"/><Relationship Id="rId49" Type="http://schemas.openxmlformats.org/officeDocument/2006/relationships/hyperlink" Target="http://refhub.elsevier.com/S1478-4092(18)30241-3/sbref13" TargetMode="External"/><Relationship Id="rId50" Type="http://schemas.openxmlformats.org/officeDocument/2006/relationships/hyperlink" Target="http://refhub.elsevier.com/S1478-4092(18)30241-3/sbref14" TargetMode="External"/><Relationship Id="rId51" Type="http://schemas.openxmlformats.org/officeDocument/2006/relationships/hyperlink" Target="http://refhub.elsevier.com/S1478-4092(18)30241-3/sbref15" TargetMode="External"/><Relationship Id="rId52" Type="http://schemas.openxmlformats.org/officeDocument/2006/relationships/hyperlink" Target="http://refhub.elsevier.com/S1478-4092(18)30241-3/sbref15" TargetMode="External"/><Relationship Id="rId53" Type="http://schemas.openxmlformats.org/officeDocument/2006/relationships/hyperlink" Target="http://refhub.elsevier.com/S1478-4092(18)30241-3/sbref16" TargetMode="External"/><Relationship Id="rId54" Type="http://schemas.openxmlformats.org/officeDocument/2006/relationships/hyperlink" Target="http://refhub.elsevier.com/S1478-4092(18)30241-3/sbref17" TargetMode="External"/><Relationship Id="rId55" Type="http://schemas.openxmlformats.org/officeDocument/2006/relationships/hyperlink" Target="http://refhub.elsevier.com/S1478-4092(18)30241-3/sbref17" TargetMode="External"/><Relationship Id="rId56" Type="http://schemas.openxmlformats.org/officeDocument/2006/relationships/hyperlink" Target="http://refhub.elsevier.com/S1478-4092(18)30241-3/sbref18" TargetMode="External"/><Relationship Id="rId57" Type="http://schemas.openxmlformats.org/officeDocument/2006/relationships/hyperlink" Target="http://refhub.elsevier.com/S1478-4092(18)30241-3/sbref18" TargetMode="External"/><Relationship Id="rId58" Type="http://schemas.openxmlformats.org/officeDocument/2006/relationships/hyperlink" Target="http://refhub.elsevier.com/S1478-4092(18)30241-3/sbref18" TargetMode="External"/><Relationship Id="rId59" Type="http://schemas.openxmlformats.org/officeDocument/2006/relationships/hyperlink" Target="http://refhub.elsevier.com/S1478-4092(18)30241-3/sbref19" TargetMode="External"/><Relationship Id="rId60" Type="http://schemas.openxmlformats.org/officeDocument/2006/relationships/hyperlink" Target="http://refhub.elsevier.com/S1478-4092(18)30241-3/sbref19" TargetMode="External"/><Relationship Id="rId61" Type="http://schemas.openxmlformats.org/officeDocument/2006/relationships/hyperlink" Target="http://refhub.elsevier.com/S1478-4092(18)30241-3/sbref19" TargetMode="External"/><Relationship Id="rId62" Type="http://schemas.openxmlformats.org/officeDocument/2006/relationships/hyperlink" Target="http://refhub.elsevier.com/S1478-4092(18)30241-3/sbref20" TargetMode="External"/><Relationship Id="rId63" Type="http://schemas.openxmlformats.org/officeDocument/2006/relationships/hyperlink" Target="http://refhub.elsevier.com/S1478-4092(18)30241-3/sbref20" TargetMode="External"/><Relationship Id="rId64" Type="http://schemas.openxmlformats.org/officeDocument/2006/relationships/hyperlink" Target="http://refhub.elsevier.com/S1478-4092(18)30241-3/sbref21" TargetMode="External"/><Relationship Id="rId65" Type="http://schemas.openxmlformats.org/officeDocument/2006/relationships/hyperlink" Target="http://refhub.elsevier.com/S1478-4092(18)30241-3/sbref21" TargetMode="External"/><Relationship Id="rId66" Type="http://schemas.openxmlformats.org/officeDocument/2006/relationships/hyperlink" Target="http://refhub.elsevier.com/S1478-4092(18)30241-3/sbref21" TargetMode="External"/><Relationship Id="rId67" Type="http://schemas.openxmlformats.org/officeDocument/2006/relationships/hyperlink" Target="http://refhub.elsevier.com/S1478-4092(18)30241-3/sbref21" TargetMode="External"/><Relationship Id="rId68" Type="http://schemas.openxmlformats.org/officeDocument/2006/relationships/hyperlink" Target="http://refhub.elsevier.com/S1478-4092(18)30241-3/sbref22" TargetMode="External"/><Relationship Id="rId69" Type="http://schemas.openxmlformats.org/officeDocument/2006/relationships/hyperlink" Target="http://refhub.elsevier.com/S1478-4092(18)30241-3/sbref22" TargetMode="External"/><Relationship Id="rId70" Type="http://schemas.openxmlformats.org/officeDocument/2006/relationships/hyperlink" Target="http://refhub.elsevier.com/S1478-4092(18)30241-3/sbref23" TargetMode="External"/><Relationship Id="rId71" Type="http://schemas.openxmlformats.org/officeDocument/2006/relationships/hyperlink" Target="http://refhub.elsevier.com/S1478-4092(18)30241-3/sbref23" TargetMode="External"/><Relationship Id="rId72" Type="http://schemas.openxmlformats.org/officeDocument/2006/relationships/hyperlink" Target="http://refhub.elsevier.com/S1478-4092(18)30241-3/sbref23" TargetMode="External"/><Relationship Id="rId73" Type="http://schemas.openxmlformats.org/officeDocument/2006/relationships/hyperlink" Target="http://refhub.elsevier.com/S1478-4092(18)30241-3/sbref24" TargetMode="External"/><Relationship Id="rId74" Type="http://schemas.openxmlformats.org/officeDocument/2006/relationships/hyperlink" Target="http://refhub.elsevier.com/S1478-4092(18)30241-3/sbref24" TargetMode="External"/><Relationship Id="rId75" Type="http://schemas.openxmlformats.org/officeDocument/2006/relationships/hyperlink" Target="http://refhub.elsevier.com/S1478-4092(18)30241-3/sbref24" TargetMode="External"/><Relationship Id="rId76" Type="http://schemas.openxmlformats.org/officeDocument/2006/relationships/hyperlink" Target="http://refhub.elsevier.com/S1478-4092(18)30241-3/sbref25" TargetMode="External"/><Relationship Id="rId77" Type="http://schemas.openxmlformats.org/officeDocument/2006/relationships/hyperlink" Target="http://refhub.elsevier.com/S1478-4092(18)30241-3/sbref25" TargetMode="External"/><Relationship Id="rId78" Type="http://schemas.openxmlformats.org/officeDocument/2006/relationships/hyperlink" Target="http://refhub.elsevier.com/S1478-4092(18)30241-3/sbref25" TargetMode="External"/><Relationship Id="rId79" Type="http://schemas.openxmlformats.org/officeDocument/2006/relationships/hyperlink" Target="http://refhub.elsevier.com/S1478-4092(18)30241-3/sbref26" TargetMode="External"/><Relationship Id="rId80" Type="http://schemas.openxmlformats.org/officeDocument/2006/relationships/hyperlink" Target="http://refhub.elsevier.com/S1478-4092(18)30241-3/sbref26" TargetMode="External"/><Relationship Id="rId81" Type="http://schemas.openxmlformats.org/officeDocument/2006/relationships/hyperlink" Target="http://refhub.elsevier.com/S1478-4092(18)30241-3/sbref26" TargetMode="External"/><Relationship Id="rId82" Type="http://schemas.openxmlformats.org/officeDocument/2006/relationships/hyperlink" Target="http://refhub.elsevier.com/S1478-4092(18)30241-3/sbref27" TargetMode="External"/><Relationship Id="rId83" Type="http://schemas.openxmlformats.org/officeDocument/2006/relationships/hyperlink" Target="http://refhub.elsevier.com/S1478-4092(18)30241-3/sbref27" TargetMode="External"/><Relationship Id="rId84" Type="http://schemas.openxmlformats.org/officeDocument/2006/relationships/hyperlink" Target="http://refhub.elsevier.com/S1478-4092(18)30241-3/sbref28" TargetMode="External"/><Relationship Id="rId85" Type="http://schemas.openxmlformats.org/officeDocument/2006/relationships/hyperlink" Target="http://refhub.elsevier.com/S1478-4092(18)30241-3/sbref28" TargetMode="External"/><Relationship Id="rId86" Type="http://schemas.openxmlformats.org/officeDocument/2006/relationships/hyperlink" Target="http://refhub.elsevier.com/S1478-4092(18)30241-3/sbref28" TargetMode="External"/><Relationship Id="rId87" Type="http://schemas.openxmlformats.org/officeDocument/2006/relationships/hyperlink" Target="http://refhub.elsevier.com/S1478-4092(18)30241-3/sbref29" TargetMode="External"/><Relationship Id="rId88" Type="http://schemas.openxmlformats.org/officeDocument/2006/relationships/hyperlink" Target="http://refhub.elsevier.com/S1478-4092(18)30241-3/sbref29" TargetMode="External"/><Relationship Id="rId89" Type="http://schemas.openxmlformats.org/officeDocument/2006/relationships/hyperlink" Target="http://refhub.elsevier.com/S1478-4092(18)30241-3/sbref30" TargetMode="External"/><Relationship Id="rId90" Type="http://schemas.openxmlformats.org/officeDocument/2006/relationships/hyperlink" Target="http://refhub.elsevier.com/S1478-4092(18)30241-3/sbref30" TargetMode="External"/><Relationship Id="rId91" Type="http://schemas.openxmlformats.org/officeDocument/2006/relationships/hyperlink" Target="http://refhub.elsevier.com/S1478-4092(18)30241-3/sbref31" TargetMode="External"/><Relationship Id="rId92" Type="http://schemas.openxmlformats.org/officeDocument/2006/relationships/hyperlink" Target="http://refhub.elsevier.com/S1478-4092(18)30241-3/sbref31" TargetMode="External"/><Relationship Id="rId93" Type="http://schemas.openxmlformats.org/officeDocument/2006/relationships/hyperlink" Target="http://www.autonews.com/article/20140217/OEM10/302179995/gm-squeezes-its-suppliers----gently" TargetMode="External"/><Relationship Id="rId94" Type="http://schemas.openxmlformats.org/officeDocument/2006/relationships/hyperlink" Target="http://www.autonews.com/article/20140217/OEM10/302179995/gm-squeezes-its-suppliers----gently" TargetMode="External"/><Relationship Id="rId95" Type="http://schemas.openxmlformats.org/officeDocument/2006/relationships/hyperlink" Target="http://refhub.elsevier.com/S1478-4092(18)30241-3/sbref32" TargetMode="External"/><Relationship Id="rId96" Type="http://schemas.openxmlformats.org/officeDocument/2006/relationships/hyperlink" Target="http://refhub.elsevier.com/S1478-4092(18)30241-3/sbref32" TargetMode="External"/><Relationship Id="rId97" Type="http://schemas.openxmlformats.org/officeDocument/2006/relationships/hyperlink" Target="http://refhub.elsevier.com/S1478-4092(18)30241-3/sbref33" TargetMode="External"/><Relationship Id="rId98" Type="http://schemas.openxmlformats.org/officeDocument/2006/relationships/hyperlink" Target="http://refhub.elsevier.com/S1478-4092(18)30241-3/sbref33" TargetMode="External"/><Relationship Id="rId99" Type="http://schemas.openxmlformats.org/officeDocument/2006/relationships/hyperlink" Target="http://refhub.elsevier.com/S1478-4092(18)30241-3/sbref34" TargetMode="External"/><Relationship Id="rId100" Type="http://schemas.openxmlformats.org/officeDocument/2006/relationships/hyperlink" Target="http://refhub.elsevier.com/S1478-4092(18)30241-3/sbref34" TargetMode="External"/><Relationship Id="rId101" Type="http://schemas.openxmlformats.org/officeDocument/2006/relationships/hyperlink" Target="http://refhub.elsevier.com/S1478-4092(18)30241-3/sbref35" TargetMode="External"/><Relationship Id="rId102" Type="http://schemas.openxmlformats.org/officeDocument/2006/relationships/hyperlink" Target="http://refhub.elsevier.com/S1478-4092(18)30241-3/sbref35" TargetMode="External"/><Relationship Id="rId103" Type="http://schemas.openxmlformats.org/officeDocument/2006/relationships/hyperlink" Target="http://refhub.elsevier.com/S1478-4092(18)30241-3/sbref35" TargetMode="External"/><Relationship Id="rId104" Type="http://schemas.openxmlformats.org/officeDocument/2006/relationships/hyperlink" Target="http://refhub.elsevier.com/S1478-4092(18)30241-3/sbref36" TargetMode="External"/><Relationship Id="rId105" Type="http://schemas.openxmlformats.org/officeDocument/2006/relationships/hyperlink" Target="http://refhub.elsevier.com/S1478-4092(18)30241-3/sbref36" TargetMode="External"/><Relationship Id="rId106" Type="http://schemas.openxmlformats.org/officeDocument/2006/relationships/hyperlink" Target="http://refhub.elsevier.com/S1478-4092(18)30241-3/sbref36" TargetMode="External"/><Relationship Id="rId107" Type="http://schemas.openxmlformats.org/officeDocument/2006/relationships/hyperlink" Target="http://refhub.elsevier.com/S1478-4092(18)30241-3/sbref37" TargetMode="External"/><Relationship Id="rId108" Type="http://schemas.openxmlformats.org/officeDocument/2006/relationships/hyperlink" Target="http://refhub.elsevier.com/S1478-4092(18)30241-3/sbref37" TargetMode="External"/><Relationship Id="rId109" Type="http://schemas.openxmlformats.org/officeDocument/2006/relationships/hyperlink" Target="http://refhub.elsevier.com/S1478-4092(18)30241-3/sbref38" TargetMode="External"/><Relationship Id="rId110" Type="http://schemas.openxmlformats.org/officeDocument/2006/relationships/hyperlink" Target="http://refhub.elsevier.com/S1478-4092(18)30241-3/sbref38" TargetMode="External"/><Relationship Id="rId111" Type="http://schemas.openxmlformats.org/officeDocument/2006/relationships/hyperlink" Target="http://refhub.elsevier.com/S1478-4092(18)30241-3/sbref39" TargetMode="External"/><Relationship Id="rId112" Type="http://schemas.openxmlformats.org/officeDocument/2006/relationships/hyperlink" Target="http://refhub.elsevier.com/S1478-4092(18)30241-3/sbref39" TargetMode="External"/><Relationship Id="rId113" Type="http://schemas.openxmlformats.org/officeDocument/2006/relationships/hyperlink" Target="http://refhub.elsevier.com/S1478-4092(18)30241-3/sbref40" TargetMode="External"/><Relationship Id="rId114" Type="http://schemas.openxmlformats.org/officeDocument/2006/relationships/hyperlink" Target="http://refhub.elsevier.com/S1478-4092(18)30241-3/sbref40" TargetMode="External"/><Relationship Id="rId115" Type="http://schemas.openxmlformats.org/officeDocument/2006/relationships/hyperlink" Target="http://refhub.elsevier.com/S1478-4092(18)30241-3/sbref40" TargetMode="External"/><Relationship Id="rId116" Type="http://schemas.openxmlformats.org/officeDocument/2006/relationships/hyperlink" Target="http://refhub.elsevier.com/S1478-4092(18)30241-3/sbref40" TargetMode="External"/><Relationship Id="rId117" Type="http://schemas.openxmlformats.org/officeDocument/2006/relationships/hyperlink" Target="http://refhub.elsevier.com/S1478-4092(18)30241-3/sbref40" TargetMode="External"/><Relationship Id="rId118" Type="http://schemas.openxmlformats.org/officeDocument/2006/relationships/hyperlink" Target="http://refhub.elsevier.com/S1478-4092(18)30241-3/sbref41" TargetMode="External"/><Relationship Id="rId119" Type="http://schemas.openxmlformats.org/officeDocument/2006/relationships/hyperlink" Target="http://refhub.elsevier.com/S1478-4092(18)30241-3/sbref42" TargetMode="External"/><Relationship Id="rId120" Type="http://schemas.openxmlformats.org/officeDocument/2006/relationships/hyperlink" Target="http://refhub.elsevier.com/S1478-4092(18)30241-3/sbref42" TargetMode="External"/><Relationship Id="rId121" Type="http://schemas.openxmlformats.org/officeDocument/2006/relationships/hyperlink" Target="http://refhub.elsevier.com/S1478-4092(18)30241-3/sbref43" TargetMode="External"/><Relationship Id="rId122" Type="http://schemas.openxmlformats.org/officeDocument/2006/relationships/hyperlink" Target="http://refhub.elsevier.com/S1478-4092(18)30241-3/sbref43" TargetMode="External"/><Relationship Id="rId123" Type="http://schemas.openxmlformats.org/officeDocument/2006/relationships/hyperlink" Target="http://refhub.elsevier.com/S1478-4092(18)30241-3/sbref44" TargetMode="External"/><Relationship Id="rId124" Type="http://schemas.openxmlformats.org/officeDocument/2006/relationships/hyperlink" Target="http://refhub.elsevier.com/S1478-4092(18)30241-3/sbref44" TargetMode="External"/><Relationship Id="rId125" Type="http://schemas.openxmlformats.org/officeDocument/2006/relationships/hyperlink" Target="http://refhub.elsevier.com/S1478-4092(18)30241-3/sbref45" TargetMode="External"/><Relationship Id="rId126" Type="http://schemas.openxmlformats.org/officeDocument/2006/relationships/hyperlink" Target="http://refhub.elsevier.com/S1478-4092(18)30241-3/sbref45" TargetMode="External"/><Relationship Id="rId127" Type="http://schemas.openxmlformats.org/officeDocument/2006/relationships/hyperlink" Target="http://refhub.elsevier.com/S1478-4092(18)30241-3/sbref45" TargetMode="External"/><Relationship Id="rId128" Type="http://schemas.openxmlformats.org/officeDocument/2006/relationships/hyperlink" Target="http://refhub.elsevier.com/S1478-4092(18)30241-3/sbref45" TargetMode="External"/><Relationship Id="rId129" Type="http://schemas.openxmlformats.org/officeDocument/2006/relationships/hyperlink" Target="http://refhub.elsevier.com/S1478-4092(18)30241-3/sbref46" TargetMode="External"/><Relationship Id="rId130" Type="http://schemas.openxmlformats.org/officeDocument/2006/relationships/hyperlink" Target="http://refhub.elsevier.com/S1478-4092(18)30241-3/sbref46" TargetMode="External"/><Relationship Id="rId131" Type="http://schemas.openxmlformats.org/officeDocument/2006/relationships/hyperlink" Target="http://refhub.elsevier.com/S1478-4092(18)30241-3/sbref46" TargetMode="External"/><Relationship Id="rId132" Type="http://schemas.openxmlformats.org/officeDocument/2006/relationships/hyperlink" Target="http://refhub.elsevier.com/S1478-4092(18)30241-3/sbref46" TargetMode="External"/><Relationship Id="rId133" Type="http://schemas.openxmlformats.org/officeDocument/2006/relationships/hyperlink" Target="http://refhub.elsevier.com/S1478-4092(18)30241-3/sbref47" TargetMode="External"/><Relationship Id="rId134" Type="http://schemas.openxmlformats.org/officeDocument/2006/relationships/hyperlink" Target="http://refhub.elsevier.com/S1478-4092(18)30241-3/sbref47" TargetMode="External"/><Relationship Id="rId135" Type="http://schemas.openxmlformats.org/officeDocument/2006/relationships/hyperlink" Target="http://refhub.elsevier.com/S1478-4092(18)30241-3/sbref47" TargetMode="External"/><Relationship Id="rId136" Type="http://schemas.openxmlformats.org/officeDocument/2006/relationships/hyperlink" Target="http://refhub.elsevier.com/S1478-4092(18)30241-3/sbref48" TargetMode="External"/><Relationship Id="rId137" Type="http://schemas.openxmlformats.org/officeDocument/2006/relationships/hyperlink" Target="http://refhub.elsevier.com/S1478-4092(18)30241-3/sbref48" TargetMode="External"/><Relationship Id="rId138" Type="http://schemas.openxmlformats.org/officeDocument/2006/relationships/hyperlink" Target="http://refhub.elsevier.com/S1478-4092(18)30241-3/sbref49" TargetMode="External"/><Relationship Id="rId139" Type="http://schemas.openxmlformats.org/officeDocument/2006/relationships/hyperlink" Target="http://refhub.elsevier.com/S1478-4092(18)30241-3/sbref49" TargetMode="External"/><Relationship Id="rId140" Type="http://schemas.openxmlformats.org/officeDocument/2006/relationships/hyperlink" Target="http://refhub.elsevier.com/S1478-4092(18)30241-3/sbref50" TargetMode="External"/><Relationship Id="rId141" Type="http://schemas.openxmlformats.org/officeDocument/2006/relationships/hyperlink" Target="http://refhub.elsevier.com/S1478-4092(18)30241-3/sbref50" TargetMode="External"/><Relationship Id="rId142" Type="http://schemas.openxmlformats.org/officeDocument/2006/relationships/hyperlink" Target="http://refhub.elsevier.com/S1478-4092(18)30241-3/sbref50" TargetMode="External"/><Relationship Id="rId143" Type="http://schemas.openxmlformats.org/officeDocument/2006/relationships/hyperlink" Target="http://refhub.elsevier.com/S1478-4092(18)30241-3/sbref50" TargetMode="External"/><Relationship Id="rId144" Type="http://schemas.openxmlformats.org/officeDocument/2006/relationships/hyperlink" Target="http://refhub.elsevier.com/S1478-4092(18)30241-3/sbref51" TargetMode="External"/><Relationship Id="rId145" Type="http://schemas.openxmlformats.org/officeDocument/2006/relationships/hyperlink" Target="http://refhub.elsevier.com/S1478-4092(18)30241-3/sbref51" TargetMode="External"/><Relationship Id="rId146" Type="http://schemas.openxmlformats.org/officeDocument/2006/relationships/hyperlink" Target="http://refhub.elsevier.com/S1478-4092(18)30241-3/sbref51" TargetMode="External"/><Relationship Id="rId147" Type="http://schemas.openxmlformats.org/officeDocument/2006/relationships/hyperlink" Target="http://refhub.elsevier.com/S1478-4092(18)30241-3/sbref52" TargetMode="External"/><Relationship Id="rId148" Type="http://schemas.openxmlformats.org/officeDocument/2006/relationships/hyperlink" Target="http://refhub.elsevier.com/S1478-4092(18)30241-3/sbref52" TargetMode="External"/><Relationship Id="rId149" Type="http://schemas.openxmlformats.org/officeDocument/2006/relationships/hyperlink" Target="http://refhub.elsevier.com/S1478-4092(18)30241-3/sbref53" TargetMode="External"/><Relationship Id="rId150" Type="http://schemas.openxmlformats.org/officeDocument/2006/relationships/hyperlink" Target="http://refhub.elsevier.com/S1478-4092(18)30241-3/sbref53" TargetMode="External"/><Relationship Id="rId151" Type="http://schemas.openxmlformats.org/officeDocument/2006/relationships/hyperlink" Target="http://refhub.elsevier.com/S1478-4092(18)30241-3/sbref54" TargetMode="External"/><Relationship Id="rId152" Type="http://schemas.openxmlformats.org/officeDocument/2006/relationships/hyperlink" Target="http://refhub.elsevier.com/S1478-4092(18)30241-3/sbref54" TargetMode="External"/><Relationship Id="rId153" Type="http://schemas.openxmlformats.org/officeDocument/2006/relationships/hyperlink" Target="http://refhub.elsevier.com/S1478-4092(18)30241-3/sbref54" TargetMode="External"/><Relationship Id="rId154" Type="http://schemas.openxmlformats.org/officeDocument/2006/relationships/hyperlink" Target="http://refhub.elsevier.com/S1478-4092(18)30241-3/sbref54" TargetMode="External"/><Relationship Id="rId155" Type="http://schemas.openxmlformats.org/officeDocument/2006/relationships/hyperlink" Target="http://refhub.elsevier.com/S1478-4092(18)30241-3/sbref54" TargetMode="External"/><Relationship Id="rId156" Type="http://schemas.openxmlformats.org/officeDocument/2006/relationships/hyperlink" Target="http://refhub.elsevier.com/S1478-4092(18)30241-3/sbref54" TargetMode="External"/><Relationship Id="rId157" Type="http://schemas.openxmlformats.org/officeDocument/2006/relationships/hyperlink" Target="http://refhub.elsevier.com/S1478-4092(18)30241-3/sbref55" TargetMode="External"/><Relationship Id="rId158" Type="http://schemas.openxmlformats.org/officeDocument/2006/relationships/hyperlink" Target="http://refhub.elsevier.com/S1478-4092(18)30241-3/sbref55" TargetMode="External"/><Relationship Id="rId159" Type="http://schemas.openxmlformats.org/officeDocument/2006/relationships/hyperlink" Target="http://refhub.elsevier.com/S1478-4092(18)30241-3/sbref56" TargetMode="External"/><Relationship Id="rId160" Type="http://schemas.openxmlformats.org/officeDocument/2006/relationships/hyperlink" Target="http://refhub.elsevier.com/S1478-4092(18)30241-3/sbref56" TargetMode="External"/><Relationship Id="rId161" Type="http://schemas.openxmlformats.org/officeDocument/2006/relationships/hyperlink" Target="http://refhub.elsevier.com/S1478-4092(18)30241-3/sbref56" TargetMode="External"/><Relationship Id="rId162" Type="http://schemas.openxmlformats.org/officeDocument/2006/relationships/hyperlink" Target="http://refhub.elsevier.com/S1478-4092(18)30241-3/sbref57" TargetMode="External"/><Relationship Id="rId163" Type="http://schemas.openxmlformats.org/officeDocument/2006/relationships/hyperlink" Target="http://refhub.elsevier.com/S1478-4092(18)30241-3/sbref57" TargetMode="External"/><Relationship Id="rId164" Type="http://schemas.openxmlformats.org/officeDocument/2006/relationships/hyperlink" Target="http://refhub.elsevier.com/S1478-4092(18)30241-3/sbref57" TargetMode="External"/><Relationship Id="rId165" Type="http://schemas.openxmlformats.org/officeDocument/2006/relationships/hyperlink" Target="http://refhub.elsevier.com/S1478-4092(18)30241-3/sbref57" TargetMode="External"/><Relationship Id="rId166" Type="http://schemas.openxmlformats.org/officeDocument/2006/relationships/hyperlink" Target="http://refhub.elsevier.com/S1478-4092(18)30241-3/sbref58" TargetMode="External"/><Relationship Id="rId167" Type="http://schemas.openxmlformats.org/officeDocument/2006/relationships/hyperlink" Target="http://refhub.elsevier.com/S1478-4092(18)30241-3/sbref58" TargetMode="External"/><Relationship Id="rId168" Type="http://schemas.openxmlformats.org/officeDocument/2006/relationships/hyperlink" Target="http://refhub.elsevier.com/S1478-4092(18)30241-3/sbref59" TargetMode="External"/><Relationship Id="rId169" Type="http://schemas.openxmlformats.org/officeDocument/2006/relationships/hyperlink" Target="http://refhub.elsevier.com/S1478-4092(18)30241-3/sbref59" TargetMode="External"/><Relationship Id="rId170" Type="http://schemas.openxmlformats.org/officeDocument/2006/relationships/hyperlink" Target="http://refhub.elsevier.com/S1478-4092(18)30241-3/sbref60" TargetMode="External"/><Relationship Id="rId171" Type="http://schemas.openxmlformats.org/officeDocument/2006/relationships/hyperlink" Target="http://refhub.elsevier.com/S1478-4092(18)30241-3/sbref60" TargetMode="External"/><Relationship Id="rId172" Type="http://schemas.openxmlformats.org/officeDocument/2006/relationships/hyperlink" Target="http://refhub.elsevier.com/S1478-4092(18)30241-3/sbref61" TargetMode="External"/><Relationship Id="rId173" Type="http://schemas.openxmlformats.org/officeDocument/2006/relationships/hyperlink" Target="http://refhub.elsevier.com/S1478-4092(18)30241-3/sbref61" TargetMode="External"/><Relationship Id="rId174" Type="http://schemas.openxmlformats.org/officeDocument/2006/relationships/hyperlink" Target="http://refhub.elsevier.com/S1478-4092(18)30241-3/sbref62" TargetMode="External"/><Relationship Id="rId175" Type="http://schemas.openxmlformats.org/officeDocument/2006/relationships/hyperlink" Target="http://refhub.elsevier.com/S1478-4092(18)30241-3/sbref62" TargetMode="External"/><Relationship Id="rId176" Type="http://schemas.openxmlformats.org/officeDocument/2006/relationships/hyperlink" Target="http://refhub.elsevier.com/S1478-4092(18)30241-3/sbref63" TargetMode="External"/><Relationship Id="rId177" Type="http://schemas.openxmlformats.org/officeDocument/2006/relationships/hyperlink" Target="http://refhub.elsevier.com/S1478-4092(18)30241-3/sbref63" TargetMode="External"/><Relationship Id="rId178" Type="http://schemas.openxmlformats.org/officeDocument/2006/relationships/hyperlink" Target="http://refhub.elsevier.com/S1478-4092(18)30241-3/sbref64" TargetMode="External"/><Relationship Id="rId179" Type="http://schemas.openxmlformats.org/officeDocument/2006/relationships/hyperlink" Target="http://refhub.elsevier.com/S1478-4092(18)30241-3/sbref64" TargetMode="External"/><Relationship Id="rId180" Type="http://schemas.openxmlformats.org/officeDocument/2006/relationships/hyperlink" Target="http://refhub.elsevier.com/S1478-4092(18)30241-3/sbref64" TargetMode="External"/><Relationship Id="rId181" Type="http://schemas.openxmlformats.org/officeDocument/2006/relationships/hyperlink" Target="http://refhub.elsevier.com/S1478-4092(18)30241-3/sbref65" TargetMode="External"/><Relationship Id="rId182" Type="http://schemas.openxmlformats.org/officeDocument/2006/relationships/hyperlink" Target="http://refhub.elsevier.com/S1478-4092(18)30241-3/sbref65" TargetMode="External"/><Relationship Id="rId183" Type="http://schemas.openxmlformats.org/officeDocument/2006/relationships/hyperlink" Target="http://refhub.elsevier.com/S1478-4092(18)30241-3/sbref66" TargetMode="External"/><Relationship Id="rId184" Type="http://schemas.openxmlformats.org/officeDocument/2006/relationships/hyperlink" Target="http://refhub.elsevier.com/S1478-4092(18)30241-3/sbref66" TargetMode="External"/><Relationship Id="rId185" Type="http://schemas.openxmlformats.org/officeDocument/2006/relationships/hyperlink" Target="http://refhub.elsevier.com/S1478-4092(18)30241-3/sbref66" TargetMode="External"/><Relationship Id="rId186" Type="http://schemas.openxmlformats.org/officeDocument/2006/relationships/hyperlink" Target="http://refhub.elsevier.com/S1478-4092(18)30241-3/sbref67" TargetMode="External"/><Relationship Id="rId187" Type="http://schemas.openxmlformats.org/officeDocument/2006/relationships/hyperlink" Target="http://refhub.elsevier.com/S1478-4092(18)30241-3/sbref67" TargetMode="External"/><Relationship Id="rId188" Type="http://schemas.openxmlformats.org/officeDocument/2006/relationships/hyperlink" Target="http://refhub.elsevier.com/S1478-4092(18)30241-3/sbref67" TargetMode="External"/><Relationship Id="rId189" Type="http://schemas.openxmlformats.org/officeDocument/2006/relationships/hyperlink" Target="http://refhub.elsevier.com/S1478-4092(18)30241-3/sbref68" TargetMode="External"/><Relationship Id="rId190" Type="http://schemas.openxmlformats.org/officeDocument/2006/relationships/hyperlink" Target="http://refhub.elsevier.com/S1478-4092(18)30241-3/sbref68" TargetMode="External"/><Relationship Id="rId191" Type="http://schemas.openxmlformats.org/officeDocument/2006/relationships/hyperlink" Target="http://refhub.elsevier.com/S1478-4092(18)30241-3/sbref68" TargetMode="External"/><Relationship Id="rId192" Type="http://schemas.openxmlformats.org/officeDocument/2006/relationships/hyperlink" Target="http://refhub.elsevier.com/S1478-4092(18)30241-3/sbref69" TargetMode="External"/><Relationship Id="rId193" Type="http://schemas.openxmlformats.org/officeDocument/2006/relationships/hyperlink" Target="http://refhub.elsevier.com/S1478-4092(18)30241-3/sbref69" TargetMode="External"/><Relationship Id="rId194" Type="http://schemas.openxmlformats.org/officeDocument/2006/relationships/hyperlink" Target="http://refhub.elsevier.com/S1478-4092(18)30241-3/sbref70" TargetMode="External"/><Relationship Id="rId195" Type="http://schemas.openxmlformats.org/officeDocument/2006/relationships/hyperlink" Target="http://refhub.elsevier.com/S1478-4092(18)30241-3/sbref70" TargetMode="External"/><Relationship Id="rId196" Type="http://schemas.openxmlformats.org/officeDocument/2006/relationships/hyperlink" Target="http://refhub.elsevier.com/S1478-4092(18)30241-3/sbref70" TargetMode="External"/><Relationship Id="rId197" Type="http://schemas.openxmlformats.org/officeDocument/2006/relationships/hyperlink" Target="http://refhub.elsevier.com/S1478-4092(18)30241-3/sbref71" TargetMode="External"/><Relationship Id="rId198" Type="http://schemas.openxmlformats.org/officeDocument/2006/relationships/hyperlink" Target="http://refhub.elsevier.com/S1478-4092(18)30241-3/sbref71" TargetMode="External"/><Relationship Id="rId199" Type="http://schemas.openxmlformats.org/officeDocument/2006/relationships/hyperlink" Target="http://refhub.elsevier.com/S1478-4092(18)30241-3/sbref71" TargetMode="External"/><Relationship Id="rId200" Type="http://schemas.openxmlformats.org/officeDocument/2006/relationships/hyperlink" Target="http://refhub.elsevier.com/S1478-4092(18)30241-3/sbref72" TargetMode="External"/><Relationship Id="rId201" Type="http://schemas.openxmlformats.org/officeDocument/2006/relationships/hyperlink" Target="http://refhub.elsevier.com/S1478-4092(18)30241-3/sbref72" TargetMode="External"/><Relationship Id="rId202" Type="http://schemas.openxmlformats.org/officeDocument/2006/relationships/hyperlink" Target="http://refhub.elsevier.com/S1478-4092(18)30241-3/sbref72" TargetMode="External"/><Relationship Id="rId203" Type="http://schemas.openxmlformats.org/officeDocument/2006/relationships/hyperlink" Target="http://refhub.elsevier.com/S1478-4092(18)30241-3/sbref73" TargetMode="External"/><Relationship Id="rId204" Type="http://schemas.openxmlformats.org/officeDocument/2006/relationships/hyperlink" Target="http://refhub.elsevier.com/S1478-4092(18)30241-3/sbref73" TargetMode="External"/><Relationship Id="rId205" Type="http://schemas.openxmlformats.org/officeDocument/2006/relationships/hyperlink" Target="http://refhub.elsevier.com/S1478-4092(18)30241-3/sbref73" TargetMode="External"/><Relationship Id="rId206" Type="http://schemas.openxmlformats.org/officeDocument/2006/relationships/hyperlink" Target="http://refhub.elsevier.com/S1478-4092(18)30241-3/sbref74" TargetMode="External"/><Relationship Id="rId207" Type="http://schemas.openxmlformats.org/officeDocument/2006/relationships/hyperlink" Target="http://refhub.elsevier.com/S1478-4092(18)30241-3/sbref74" TargetMode="External"/><Relationship Id="rId208" Type="http://schemas.openxmlformats.org/officeDocument/2006/relationships/hyperlink" Target="http://refhub.elsevier.com/S1478-4092(18)30241-3/sbref74" TargetMode="External"/><Relationship Id="rId209" Type="http://schemas.openxmlformats.org/officeDocument/2006/relationships/hyperlink" Target="http://refhub.elsevier.com/S1478-4092(18)30241-3/sbref75" TargetMode="External"/><Relationship Id="rId210" Type="http://schemas.openxmlformats.org/officeDocument/2006/relationships/hyperlink" Target="http://refhub.elsevier.com/S1478-4092(18)30241-3/sbref75" TargetMode="External"/><Relationship Id="rId211" Type="http://schemas.openxmlformats.org/officeDocument/2006/relationships/hyperlink" Target="http://refhub.elsevier.com/S1478-4092(18)30241-3/sbref75" TargetMode="External"/><Relationship Id="rId212" Type="http://schemas.openxmlformats.org/officeDocument/2006/relationships/hyperlink" Target="http://refhub.elsevier.com/S1478-4092(18)30241-3/sbref76" TargetMode="External"/><Relationship Id="rId213" Type="http://schemas.openxmlformats.org/officeDocument/2006/relationships/hyperlink" Target="http://refhub.elsevier.com/S1478-4092(18)30241-3/sbref76" TargetMode="External"/><Relationship Id="rId214" Type="http://schemas.openxmlformats.org/officeDocument/2006/relationships/hyperlink" Target="http://refhub.elsevier.com/S1478-4092(18)30241-3/sbref76" TargetMode="External"/><Relationship Id="rId215" Type="http://schemas.openxmlformats.org/officeDocument/2006/relationships/hyperlink" Target="http://refhub.elsevier.com/S1478-4092(18)30241-3/sbref76" TargetMode="External"/><Relationship Id="rId216" Type="http://schemas.openxmlformats.org/officeDocument/2006/relationships/hyperlink" Target="http://refhub.elsevier.com/S1478-4092(18)30241-3/sbref77" TargetMode="External"/><Relationship Id="rId217" Type="http://schemas.openxmlformats.org/officeDocument/2006/relationships/hyperlink" Target="http://refhub.elsevier.com/S1478-4092(18)30241-3/sbref77" TargetMode="External"/><Relationship Id="rId218" Type="http://schemas.openxmlformats.org/officeDocument/2006/relationships/hyperlink" Target="http://refhub.elsevier.com/S1478-4092(18)30241-3/sbref78" TargetMode="External"/><Relationship Id="rId219" Type="http://schemas.openxmlformats.org/officeDocument/2006/relationships/hyperlink" Target="http://refhub.elsevier.com/S1478-4092(18)30241-3/sbref78" TargetMode="External"/><Relationship Id="rId220" Type="http://schemas.openxmlformats.org/officeDocument/2006/relationships/hyperlink" Target="http://refhub.elsevier.com/S1478-4092(18)30241-3/sbref78" TargetMode="External"/><Relationship Id="rId221" Type="http://schemas.openxmlformats.org/officeDocument/2006/relationships/hyperlink" Target="http://refhub.elsevier.com/S1478-4092(18)30241-3/sbref78" TargetMode="External"/><Relationship Id="rId222" Type="http://schemas.openxmlformats.org/officeDocument/2006/relationships/hyperlink" Target="http://refhub.elsevier.com/S1478-4092(18)30241-3/sbref79" TargetMode="External"/><Relationship Id="rId223" Type="http://schemas.openxmlformats.org/officeDocument/2006/relationships/hyperlink" Target="http://refhub.elsevier.com/S1478-4092(18)30241-3/sbref79" TargetMode="External"/><Relationship Id="rId224" Type="http://schemas.openxmlformats.org/officeDocument/2006/relationships/hyperlink" Target="http://refhub.elsevier.com/S1478-4092(18)30241-3/sbref79" TargetMode="External"/><Relationship Id="rId225" Type="http://schemas.openxmlformats.org/officeDocument/2006/relationships/hyperlink" Target="http://refhub.elsevier.com/S1478-4092(18)30241-3/sbref79" TargetMode="External"/><Relationship Id="rId226" Type="http://schemas.openxmlformats.org/officeDocument/2006/relationships/hyperlink" Target="http://refhub.elsevier.com/S1478-4092(18)30241-3/sbref80" TargetMode="External"/><Relationship Id="rId227" Type="http://schemas.openxmlformats.org/officeDocument/2006/relationships/hyperlink" Target="http://refhub.elsevier.com/S1478-4092(18)30241-3/sbref81" TargetMode="External"/><Relationship Id="rId228" Type="http://schemas.openxmlformats.org/officeDocument/2006/relationships/hyperlink" Target="http://refhub.elsevier.com/S1478-4092(18)30241-3/sbref82" TargetMode="External"/><Relationship Id="rId229" Type="http://schemas.openxmlformats.org/officeDocument/2006/relationships/hyperlink" Target="http://refhub.elsevier.com/S1478-4092(18)30241-3/sbref82" TargetMode="External"/><Relationship Id="rId230" Type="http://schemas.openxmlformats.org/officeDocument/2006/relationships/hyperlink" Target="http://refhub.elsevier.com/S1478-4092(18)30241-3/sbref82" TargetMode="External"/><Relationship Id="rId231" Type="http://schemas.openxmlformats.org/officeDocument/2006/relationships/hyperlink" Target="http://refhub.elsevier.com/S1478-4092(18)30241-3/sbref83" TargetMode="External"/><Relationship Id="rId232" Type="http://schemas.openxmlformats.org/officeDocument/2006/relationships/hyperlink" Target="http://refhub.elsevier.com/S1478-4092(18)30241-3/sbref83" TargetMode="External"/><Relationship Id="rId233" Type="http://schemas.openxmlformats.org/officeDocument/2006/relationships/hyperlink" Target="http://refhub.elsevier.com/S1478-4092(18)30241-3/sbref84" TargetMode="External"/><Relationship Id="rId234" Type="http://schemas.openxmlformats.org/officeDocument/2006/relationships/hyperlink" Target="http://refhub.elsevier.com/S1478-4092(18)30241-3/sbref84" TargetMode="External"/><Relationship Id="rId235" Type="http://schemas.openxmlformats.org/officeDocument/2006/relationships/hyperlink" Target="http://refhub.elsevier.com/S1478-4092(18)30241-3/sbref85" TargetMode="External"/><Relationship Id="rId236" Type="http://schemas.openxmlformats.org/officeDocument/2006/relationships/hyperlink" Target="http://refhub.elsevier.com/S1478-4092(18)30241-3/sbref85" TargetMode="External"/><Relationship Id="rId237" Type="http://schemas.openxmlformats.org/officeDocument/2006/relationships/hyperlink" Target="http://refhub.elsevier.com/S1478-4092(18)30241-3/sbref85" TargetMode="External"/><Relationship Id="rId238" Type="http://schemas.openxmlformats.org/officeDocument/2006/relationships/hyperlink" Target="http://refhub.elsevier.com/S1478-4092(18)30241-3/sbref86" TargetMode="External"/><Relationship Id="rId239" Type="http://schemas.openxmlformats.org/officeDocument/2006/relationships/hyperlink" Target="http://refhub.elsevier.com/S1478-4092(18)30241-3/sbref86" TargetMode="External"/><Relationship Id="rId240" Type="http://schemas.openxmlformats.org/officeDocument/2006/relationships/hyperlink" Target="http://refhub.elsevier.com/S1478-4092(18)30241-3/sbref87" TargetMode="External"/><Relationship Id="rId241" Type="http://schemas.openxmlformats.org/officeDocument/2006/relationships/hyperlink" Target="http://refhub.elsevier.com/S1478-4092(18)30241-3/sbref87" TargetMode="External"/><Relationship Id="rId242" Type="http://schemas.openxmlformats.org/officeDocument/2006/relationships/hyperlink" Target="http://refhub.elsevier.com/S1478-4092(18)30241-3/sbref87" TargetMode="External"/><Relationship Id="rId243" Type="http://schemas.openxmlformats.org/officeDocument/2006/relationships/hyperlink" Target="http://refhub.elsevier.com/S1478-4092(18)30241-3/sbref87" TargetMode="External"/><Relationship Id="rId244" Type="http://schemas.openxmlformats.org/officeDocument/2006/relationships/hyperlink" Target="http://refhub.elsevier.com/S1478-4092(18)30241-3/sbref88" TargetMode="External"/><Relationship Id="rId245" Type="http://schemas.openxmlformats.org/officeDocument/2006/relationships/hyperlink" Target="http://refhub.elsevier.com/S1478-4092(18)30241-3/sbref88" TargetMode="External"/><Relationship Id="rId246" Type="http://schemas.openxmlformats.org/officeDocument/2006/relationships/hyperlink" Target="http://refhub.elsevier.com/S1478-4092(18)30241-3/sbref89" TargetMode="External"/><Relationship Id="rId247" Type="http://schemas.openxmlformats.org/officeDocument/2006/relationships/hyperlink" Target="http://refhub.elsevier.com/S1478-4092(18)30241-3/sbref89" TargetMode="External"/><Relationship Id="rId248" Type="http://schemas.openxmlformats.org/officeDocument/2006/relationships/hyperlink" Target="http://www.stata.com/manuals13/xtxtdpdsys.pdf" TargetMode="External"/><Relationship Id="rId249" Type="http://schemas.openxmlformats.org/officeDocument/2006/relationships/hyperlink" Target="http://refhub.elsevier.com/S1478-4092(18)30241-3/sbref90" TargetMode="External"/><Relationship Id="rId250" Type="http://schemas.openxmlformats.org/officeDocument/2006/relationships/hyperlink" Target="http://refhub.elsevier.com/S1478-4092(18)30241-3/sbref90" TargetMode="External"/><Relationship Id="rId251" Type="http://schemas.openxmlformats.org/officeDocument/2006/relationships/hyperlink" Target="http://refhub.elsevier.com/S1478-4092(18)30241-3/sbref91" TargetMode="External"/><Relationship Id="rId252" Type="http://schemas.openxmlformats.org/officeDocument/2006/relationships/hyperlink" Target="http://refhub.elsevier.com/S1478-4092(18)30241-3/sbref91" TargetMode="External"/><Relationship Id="rId253" Type="http://schemas.openxmlformats.org/officeDocument/2006/relationships/hyperlink" Target="http://refhub.elsevier.com/S1478-4092(18)30241-3/sbref91" TargetMode="External"/><Relationship Id="rId254" Type="http://schemas.openxmlformats.org/officeDocument/2006/relationships/hyperlink" Target="http://refhub.elsevier.com/S1478-4092(18)30241-3/sbref92" TargetMode="External"/><Relationship Id="rId255" Type="http://schemas.openxmlformats.org/officeDocument/2006/relationships/hyperlink" Target="http://refhub.elsevier.com/S1478-4092(18)30241-3/sbref92" TargetMode="External"/><Relationship Id="rId256" Type="http://schemas.openxmlformats.org/officeDocument/2006/relationships/hyperlink" Target="http://refhub.elsevier.com/S1478-4092(18)30241-3/sbref93" TargetMode="External"/><Relationship Id="rId257" Type="http://schemas.openxmlformats.org/officeDocument/2006/relationships/hyperlink" Target="http://refhub.elsevier.com/S1478-4092(18)30241-3/sbref93" TargetMode="External"/><Relationship Id="rId258" Type="http://schemas.openxmlformats.org/officeDocument/2006/relationships/hyperlink" Target="http://refhub.elsevier.com/S1478-4092(18)30241-3/sbref94" TargetMode="External"/><Relationship Id="rId259" Type="http://schemas.openxmlformats.org/officeDocument/2006/relationships/hyperlink" Target="http://refhub.elsevier.com/S1478-4092(18)30241-3/sbref94" TargetMode="External"/><Relationship Id="rId260" Type="http://schemas.openxmlformats.org/officeDocument/2006/relationships/hyperlink" Target="http://refhub.elsevier.com/S1478-4092(18)30241-3/sbref95" TargetMode="External"/><Relationship Id="rId261" Type="http://schemas.openxmlformats.org/officeDocument/2006/relationships/hyperlink" Target="http://refhub.elsevier.com/S1478-4092(18)30241-3/sbref95" TargetMode="External"/><Relationship Id="rId262" Type="http://schemas.openxmlformats.org/officeDocument/2006/relationships/hyperlink" Target="http://refhub.elsevier.com/S1478-4092(18)30241-3/sbref95" TargetMode="External"/><Relationship Id="rId263" Type="http://schemas.openxmlformats.org/officeDocument/2006/relationships/hyperlink" Target="https://www.seattletimes.com/business/fiat-agrees-33-billion-joint-venture-in-russia/" TargetMode="External"/><Relationship Id="rId264" Type="http://schemas.openxmlformats.org/officeDocument/2006/relationships/hyperlink" Target="https://www.seattletimes.com/business/fiat-agrees-33-billion-joint-venture-in-russia/" TargetMode="External"/><Relationship Id="rId265" Type="http://schemas.openxmlformats.org/officeDocument/2006/relationships/hyperlink" Target="https://www.seattletimes.com/business/fiat-agrees-33-billion-joint-venture-in-russia/" TargetMode="External"/><Relationship Id="rId266" Type="http://schemas.openxmlformats.org/officeDocument/2006/relationships/hyperlink" Target="http://refhub.elsevier.com/S1478-4092(18)30241-3/sbref96" TargetMode="External"/><Relationship Id="rId267" Type="http://schemas.openxmlformats.org/officeDocument/2006/relationships/hyperlink" Target="http://refhub.elsevier.com/S1478-4092(18)30241-3/sbref96" TargetMode="External"/><Relationship Id="rId268" Type="http://schemas.openxmlformats.org/officeDocument/2006/relationships/hyperlink" Target="http://refhub.elsevier.com/S1478-4092(18)30241-3/sbref97" TargetMode="External"/><Relationship Id="rId269" Type="http://schemas.openxmlformats.org/officeDocument/2006/relationships/hyperlink" Target="http://refhub.elsevier.com/S1478-4092(18)30241-3/sbref97" TargetMode="External"/><Relationship Id="rId270" Type="http://schemas.openxmlformats.org/officeDocument/2006/relationships/hyperlink" Target="http://refhub.elsevier.com/S1478-4092(18)30241-3/sbref97" TargetMode="External"/><Relationship Id="rId271" Type="http://schemas.openxmlformats.org/officeDocument/2006/relationships/hyperlink" Target="http://refhub.elsevier.com/S1478-4092(18)30241-3/sbref97" TargetMode="External"/><Relationship Id="rId272" Type="http://schemas.openxmlformats.org/officeDocument/2006/relationships/hyperlink" Target="http://refhub.elsevier.com/S1478-4092(18)30241-3/sbref98" TargetMode="External"/><Relationship Id="rId273" Type="http://schemas.openxmlformats.org/officeDocument/2006/relationships/hyperlink" Target="http://refhub.elsevier.com/S1478-4092(18)30241-3/sbref98" TargetMode="External"/><Relationship Id="rId274" Type="http://schemas.openxmlformats.org/officeDocument/2006/relationships/hyperlink" Target="http://refhub.elsevier.com/S1478-4092(18)30241-3/sbref99" TargetMode="External"/><Relationship Id="rId275" Type="http://schemas.openxmlformats.org/officeDocument/2006/relationships/hyperlink" Target="http://refhub.elsevier.com/S1478-4092(18)30241-3/sbref99" TargetMode="External"/><Relationship Id="rId276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7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8" Type="http://schemas.openxmlformats.org/officeDocument/2006/relationships/hyperlink" Target="https://wrds-web.wharton.upenn.edu/wrds/support/Data/_001Manuals%20and%20Overviews/_001Compustat/_001North%20America%20-%20Global%20-%20Bank/_000dataguide/ebitda.cfm" TargetMode="External"/><Relationship Id="rId279" Type="http://schemas.openxmlformats.org/officeDocument/2006/relationships/hyperlink" Target="http://refhub.elsevier.com/S1478-4092(18)30241-3/sbref100" TargetMode="External"/><Relationship Id="rId280" Type="http://schemas.openxmlformats.org/officeDocument/2006/relationships/hyperlink" Target="http://refhub.elsevier.com/S1478-4092(18)30241-3/sbref100" TargetMode="External"/><Relationship Id="rId281" Type="http://schemas.openxmlformats.org/officeDocument/2006/relationships/hyperlink" Target="http://refhub.elsevier.com/S1478-4092(18)30241-3/sbref100" TargetMode="External"/><Relationship Id="rId282" Type="http://schemas.openxmlformats.org/officeDocument/2006/relationships/hyperlink" Target="http://refhub.elsevier.com/S1478-4092(18)30241-3/sbref100" TargetMode="External"/><Relationship Id="rId283" Type="http://schemas.openxmlformats.org/officeDocument/2006/relationships/hyperlink" Target="http://refhub.elsevier.com/S1478-4092(18)30241-3/sbref101" TargetMode="External"/><Relationship Id="rId284" Type="http://schemas.openxmlformats.org/officeDocument/2006/relationships/hyperlink" Target="http://refhub.elsevier.com/S1478-4092(18)30241-3/sbref101" TargetMode="External"/><Relationship Id="rId285" Type="http://schemas.openxmlformats.org/officeDocument/2006/relationships/hyperlink" Target="http://refhub.elsevier.com/S1478-4092(18)30241-3/sbref101" TargetMode="External"/><Relationship Id="rId286" Type="http://schemas.openxmlformats.org/officeDocument/2006/relationships/hyperlink" Target="http://refhub.elsevier.com/S1478-4092(18)30241-3/sbref101" TargetMode="External"/><Relationship Id="rId287" Type="http://schemas.openxmlformats.org/officeDocument/2006/relationships/hyperlink" Target="http://refhub.elsevier.com/S1478-4092(18)30241-3/sbref101" TargetMode="External"/><Relationship Id="rId288" Type="http://schemas.openxmlformats.org/officeDocument/2006/relationships/hyperlink" Target="http://refhub.elsevier.com/S1478-4092(18)30241-3/sbref101" TargetMode="External"/><Relationship Id="rId289" Type="http://schemas.openxmlformats.org/officeDocument/2006/relationships/hyperlink" Target="http://refhub.elsevier.com/S1478-4092(18)30241-3/sbref102" TargetMode="External"/><Relationship Id="rId290" Type="http://schemas.openxmlformats.org/officeDocument/2006/relationships/hyperlink" Target="http://refhub.elsevier.com/S1478-4092(18)30241-3/sbref102" TargetMode="External"/><Relationship Id="rId291" Type="http://schemas.openxmlformats.org/officeDocument/2006/relationships/hyperlink" Target="http://refhub.elsevier.com/S1478-4092(18)30241-3/sbref102" TargetMode="External"/><Relationship Id="rId292" Type="http://schemas.openxmlformats.org/officeDocument/2006/relationships/hyperlink" Target="http://refhub.elsevier.com/S1478-4092(18)30241-3/sbref103" TargetMode="External"/><Relationship Id="rId293" Type="http://schemas.openxmlformats.org/officeDocument/2006/relationships/hyperlink" Target="http://refhub.elsevier.com/S1478-4092(18)30241-3/sbref103" TargetMode="External"/><Relationship Id="rId294" Type="http://schemas.openxmlformats.org/officeDocument/2006/relationships/hyperlink" Target="http://refhub.elsevier.com/S1478-4092(18)30241-3/sbref104" TargetMode="External"/><Relationship Id="rId295" Type="http://schemas.openxmlformats.org/officeDocument/2006/relationships/hyperlink" Target="http://refhub.elsevier.com/S1478-4092(18)30241-3/sbref104" TargetMode="External"/><Relationship Id="rId296" Type="http://schemas.openxmlformats.org/officeDocument/2006/relationships/hyperlink" Target="http://refhub.elsevier.com/S1478-4092(18)30241-3/sbref104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Carnovale</dc:creator>
  <cp:keywords>Supply chain finance; Supply network structure; Resource dependency; Network theory; </cp:keywords>
  <dc:subject>Journal of Purchasing and Supply Management,Corrected proof,doi:10.1016/j.pursup.2018.07.007</dc:subject>
  <dc:title>Broadening the perspective of supply chain finance_ The performance impacts of network power and cohesion</dc:title>
  <dcterms:created xsi:type="dcterms:W3CDTF">2018-11-28T23:37:22Z</dcterms:created>
  <dcterms:modified xsi:type="dcterms:W3CDTF">2018-11-28T23:37:22Z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LastSaved">
    <vt:filetime>2018-11-28T00:00:00Z</vt:filetime>
  </property>
</Properties>
</file>
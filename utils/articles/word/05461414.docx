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6" w:after="0" w:line="240" w:lineRule="auto"/>
        <w:ind w:left="122" w:right="111"/>
        <w:jc w:val="center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Empirical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Analysis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Influences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ctit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us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onomy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Real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ono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0" w:after="0" w:line="367" w:lineRule="exact"/>
        <w:ind w:left="4872" w:right="4863"/>
        <w:jc w:val="center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China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200" w:right="3193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Zhou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  <w:position w:val="1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Liu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uan-zhe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  <w:position w:val="1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Tang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0"/>
        </w:rPr>
        <w:t>Liang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3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833" w:right="1825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School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Management,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Chi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University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ining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Tech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Xuzhou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21116,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</w:rPr>
        <w:t>Chi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99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06" w:lineRule="exact"/>
        <w:ind w:left="4253" w:right="4243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E-mail: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 </w:t>
      </w:r>
      <w:hyperlink r:id="rId6"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99"/>
          </w:rPr>
          <w:t>zy</w:t>
        </w:r>
        <w:r>
          <w:rPr>
            <w:rFonts w:ascii="Times New Roman" w:hAnsi="Times New Roman" w:cs="Times New Roman" w:eastAsia="Times New Roman"/>
            <w:sz w:val="18"/>
            <w:szCs w:val="18"/>
            <w:spacing w:val="1"/>
            <w:w w:val="99"/>
          </w:rPr>
          <w:t>y</w:t>
        </w:r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99"/>
          </w:rPr>
          <w:t>98</w:t>
        </w:r>
        <w:r>
          <w:rPr>
            <w:rFonts w:ascii="Times New Roman" w:hAnsi="Times New Roman" w:cs="Times New Roman" w:eastAsia="Times New Roman"/>
            <w:sz w:val="18"/>
            <w:szCs w:val="18"/>
            <w:spacing w:val="-1"/>
            <w:w w:val="99"/>
          </w:rPr>
          <w:t>@</w:t>
        </w:r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99"/>
          </w:rPr>
          <w:t>hotmail.com</w:t>
        </w:r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100"/>
          </w:rPr>
        </w:r>
      </w:hyperlink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832" w:right="1824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School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Management,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Chi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University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ining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Tech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Xuzhou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21116,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</w:rPr>
        <w:t>Chi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99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" w:after="0" w:line="240" w:lineRule="auto"/>
        <w:ind w:left="4204" w:right="4194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E-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il: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 </w:t>
      </w:r>
      <w:hyperlink r:id="rId7"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  <w:t>rde</w:t>
        </w:r>
        <w:r>
          <w:rPr>
            <w:rFonts w:ascii="Times New Roman" w:hAnsi="Times New Roman" w:cs="Times New Roman" w:eastAsia="Times New Roman"/>
            <w:sz w:val="20"/>
            <w:szCs w:val="20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  <w:t>n@cu</w:t>
        </w:r>
        <w:r>
          <w:rPr>
            <w:rFonts w:ascii="Times New Roman" w:hAnsi="Times New Roman" w:cs="Times New Roman" w:eastAsia="Times New Roman"/>
            <w:sz w:val="20"/>
            <w:szCs w:val="20"/>
            <w:spacing w:val="-2"/>
            <w:w w:val="100"/>
          </w:rPr>
          <w:t>m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  <w:t>t.edu.cn</w:t>
        </w:r>
      </w:hyperlink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520" w:right="151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Chair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an’s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Assistant,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ina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Natio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Auto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Indust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Inte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atio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Cor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ijing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100080,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</w:rPr>
        <w:t>ina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06" w:lineRule="exact"/>
        <w:ind w:left="4448" w:right="4438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E-mail: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 </w:t>
      </w:r>
      <w:hyperlink r:id="rId8"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99"/>
          </w:rPr>
          <w:t>jing</w:t>
        </w:r>
        <w:r>
          <w:rPr>
            <w:rFonts w:ascii="Times New Roman" w:hAnsi="Times New Roman" w:cs="Times New Roman" w:eastAsia="Times New Roman"/>
            <w:sz w:val="18"/>
            <w:szCs w:val="18"/>
            <w:spacing w:val="-1"/>
            <w:w w:val="99"/>
          </w:rPr>
          <w:t>p</w:t>
        </w:r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99"/>
          </w:rPr>
          <w:t>i</w:t>
        </w:r>
        <w:r>
          <w:rPr>
            <w:rFonts w:ascii="Times New Roman" w:hAnsi="Times New Roman" w:cs="Times New Roman" w:eastAsia="Times New Roman"/>
            <w:sz w:val="18"/>
            <w:szCs w:val="18"/>
            <w:spacing w:val="-1"/>
            <w:w w:val="99"/>
          </w:rPr>
          <w:t>@</w:t>
        </w:r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99"/>
          </w:rPr>
          <w:t>263.net</w:t>
        </w:r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100"/>
          </w:rPr>
        </w:r>
      </w:hyperlink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8" w:right="634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ract: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Infl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nces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fictiti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econo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econo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appea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grad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lly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Chi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empirical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influe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ces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given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quarte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ly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April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1998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December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8.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show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cointegrati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relationship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China’s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fictitious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econo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econ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long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Granger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cause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represe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tati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varia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China’s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fictitious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economy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esentative</w:t>
      </w:r>
      <w:r>
        <w:rPr>
          <w:rFonts w:ascii="Times New Roman" w:hAnsi="Times New Roman" w:cs="Times New Roman" w:eastAsia="Times New Roman"/>
          <w:sz w:val="18"/>
          <w:szCs w:val="18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va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iable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econ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respecti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infl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nces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tur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over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tradin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turno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ign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nge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trans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ction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turn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odi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tures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econo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much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remarka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sed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least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sq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res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ana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consistent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conclusion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riance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decomposition;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market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econo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stron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China.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efo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icate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influe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ces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rk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gn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chan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rket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odi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futures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eco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velop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Chi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rk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</w:p>
    <w:p>
      <w:pPr>
        <w:spacing w:before="40" w:after="0" w:line="203" w:lineRule="exact"/>
        <w:ind w:left="678" w:right="2176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  <w:position w:val="-1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  <w:position w:val="-1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  <w:position w:val="-1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  <w:position w:val="-1"/>
        </w:rPr>
        <w:t>rds: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"/>
        </w:rPr>
        <w:t>Fictitious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"/>
        </w:rPr>
        <w:t>Econo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"/>
        </w:rPr>
        <w:t>y,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"/>
        </w:rPr>
        <w:t>Foreign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-1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"/>
        </w:rPr>
        <w:t>change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"/>
        </w:rPr>
        <w:t>Market,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"/>
        </w:rPr>
        <w:t>Fu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"/>
        </w:rPr>
        <w:t>ures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"/>
        </w:rPr>
        <w:t>Marke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"/>
        </w:rPr>
        <w:t>al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"/>
        </w:rPr>
        <w:t>Econo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"/>
        </w:rPr>
        <w:t>St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"/>
        </w:rPr>
        <w:t>Market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pgMar w:footer="734" w:top="1020" w:bottom="920" w:left="620" w:right="600"/>
          <w:footerReference w:type="default" r:id="rId5"/>
          <w:type w:val="continuous"/>
          <w:pgSz w:w="11900" w:h="16840"/>
        </w:sectPr>
      </w:pPr>
      <w:rPr/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675" w:right="1549"/>
        <w:jc w:val="center"/>
        <w:tabs>
          <w:tab w:pos="20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NTROD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CT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30" w:lineRule="exact"/>
        <w:ind w:left="111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Fictiti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tries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ewly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strialized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deve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since</w:t>
      </w:r>
    </w:p>
    <w:p>
      <w:pPr>
        <w:spacing w:before="0" w:after="0" w:line="230" w:lineRule="exact"/>
        <w:ind w:left="111" w:right="-5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eater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scale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econo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d’s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fictitious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econo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reached</w:t>
      </w:r>
    </w:p>
    <w:p>
      <w:pPr>
        <w:spacing w:before="0" w:after="0" w:line="226" w:lineRule="exact"/>
        <w:ind w:left="111" w:right="-4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$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160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trilli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</w:p>
    <w:p>
      <w:pPr>
        <w:spacing w:before="0" w:after="0" w:line="240" w:lineRule="auto"/>
        <w:ind w:left="111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duct.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fictiti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uall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arket,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arket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arket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elopi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et,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foreign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arket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vatives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arket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etc.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b-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ets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a’s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cial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ets;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scale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a’s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fictiti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arket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estate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arkets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econo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46" w:after="0" w:line="232" w:lineRule="auto"/>
        <w:ind w:left="111" w:right="-5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990)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deve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rtain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0"/>
          <w:position w:val="9"/>
        </w:rPr>
        <w:t>[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9"/>
        </w:rPr>
        <w:t>1]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(19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wealth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arket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dec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fictiti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0"/>
          <w:position w:val="9"/>
        </w:rPr>
        <w:t>[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9"/>
        </w:rPr>
        <w:t>2]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tho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les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ns,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cial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elopme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curr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ncy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manage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acroeconomic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policy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devel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cou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relati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ficti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econo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0"/>
          <w:position w:val="9"/>
        </w:rPr>
        <w:t>[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9"/>
        </w:rPr>
        <w:t>3]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fictiti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y’s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rtant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to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117" w:lineRule="exact"/>
        <w:ind w:left="312" w:right="-6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36.540001pt;margin-top:-4.410952pt;width:144pt;height:.1pt;mso-position-horizontal-relative:page;mso-position-vertical-relative:paragraph;z-index:-1943" coordorigin="731,-88" coordsize="2880,2">
            <v:shape style="position:absolute;left:731;top:-88;width:2880;height:2" coordorigin="731,-88" coordsize="2880,0" path="m731,-88l3611,-88e" filled="f" stroked="t" strokeweight=".580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6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-6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6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6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6"/>
        </w:rPr>
        <w:t>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6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6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6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-6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6"/>
        </w:rPr>
        <w:t>upported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6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6"/>
        </w:rPr>
        <w:t>Philosophy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6"/>
        </w:rPr>
        <w:t>&amp;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6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6"/>
        </w:rPr>
        <w:t>Social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6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6"/>
        </w:rPr>
        <w:t>Science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6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6"/>
        </w:rPr>
        <w:t>College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3" w:after="0" w:line="239" w:lineRule="auto"/>
        <w:ind w:right="6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national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econo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security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0"/>
          <w:position w:val="9"/>
        </w:rPr>
        <w:t>[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9"/>
        </w:rPr>
        <w:t>4]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eref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little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titati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fic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econo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</w:p>
    <w:p>
      <w:pPr>
        <w:spacing w:before="40" w:after="0" w:line="240" w:lineRule="auto"/>
        <w:ind w:right="6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fictiti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litative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quantitative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ethod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proceeds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follows.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reflecting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a’s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fictiti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alyze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irical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ina’s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fictiti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Finally,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41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II.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MET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LO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30" w:lineRule="exact"/>
        <w:ind w:right="6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rwar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uili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fictiti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0"/>
          <w:position w:val="9"/>
        </w:rPr>
        <w:t>[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9"/>
        </w:rPr>
        <w:t>5]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:</w:t>
      </w:r>
    </w:p>
    <w:p>
      <w:pPr>
        <w:spacing w:before="37" w:after="0" w:line="240" w:lineRule="auto"/>
        <w:ind w:right="6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econom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fictiti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croe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clos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portant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level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ility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econo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cost,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rice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level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ility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riables.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portant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econo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level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P*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erest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fictitious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econo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supported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ical,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rice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le;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terest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arket.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etween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fictiti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capital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restri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meet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alificati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Eq.(1)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fictiti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econo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expected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yield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econo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y’s.</w:t>
      </w:r>
    </w:p>
    <w:p>
      <w:pPr>
        <w:spacing w:before="83" w:after="0" w:line="157" w:lineRule="exact"/>
        <w:ind w:left="2481" w:right="1997"/>
        <w:jc w:val="center"/>
        <w:rPr>
          <w:rFonts w:ascii="Times New Roman" w:hAnsi="Times New Roman" w:cs="Times New Roman" w:eastAsia="Times New Roman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  <w:position w:val="-7"/>
        </w:rPr>
        <w:t>P</w:t>
      </w:r>
      <w:r>
        <w:rPr>
          <w:rFonts w:ascii="Times New Roman" w:hAnsi="Times New Roman" w:cs="Times New Roman" w:eastAsia="Times New Roman"/>
          <w:sz w:val="11"/>
          <w:szCs w:val="11"/>
          <w:spacing w:val="2"/>
          <w:w w:val="100"/>
          <w:position w:val="2"/>
        </w:rPr>
        <w:t>*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i/>
          <w:position w:val="2"/>
        </w:rPr>
        <w:t>e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9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7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  <w:position w:val="-7"/>
        </w:rPr>
        <w:t>P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5"/>
          <w:position w:val="2"/>
        </w:rPr>
        <w:t>*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00" w:h="16840"/>
          <w:pgMar w:top="1020" w:bottom="920" w:left="620" w:right="600"/>
          <w:cols w:num="2" w:equalWidth="0">
            <w:col w:w="5193" w:space="285"/>
            <w:col w:w="5202"/>
          </w:cols>
        </w:sectPr>
      </w:pPr>
      <w:rPr/>
    </w:p>
    <w:p>
      <w:pPr>
        <w:spacing w:before="68" w:after="0" w:line="240" w:lineRule="auto"/>
        <w:ind w:left="111"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Foundati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iangsu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Province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Education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Depar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under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Grant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72" w:lineRule="exact"/>
        <w:ind w:left="111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JD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7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6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</w:p>
    <w:p>
      <w:pPr>
        <w:spacing w:before="0" w:after="0" w:line="174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position w:val="-3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34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position w:val="-3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34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position w:val="-3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97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92" w:lineRule="exact"/>
        <w:ind w:right="-20"/>
        <w:jc w:val="right"/>
        <w:rPr>
          <w:rFonts w:ascii="Times New Roman" w:hAnsi="Times New Roman" w:cs="Times New Roman" w:eastAsia="Times New Roman"/>
          <w:sz w:val="11"/>
          <w:szCs w:val="11"/>
        </w:rPr>
      </w:pPr>
      <w:rPr/>
      <w:r>
        <w:rPr/>
        <w:pict>
          <v:group style="position:absolute;margin-left:429.839996pt;margin-top:-2.978581pt;width:33.840pt;height:.1pt;mso-position-horizontal-relative:page;mso-position-vertical-relative:paragraph;z-index:-1942" coordorigin="8597,-60" coordsize="677,2">
            <v:shape style="position:absolute;left:8597;top:-60;width:677;height:2" coordorigin="8597,-60" coordsize="677,0" path="m8597,-60l9274,-60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3"/>
          <w:i/>
        </w:rPr>
        <w:t>P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5"/>
          <w:position w:val="9"/>
        </w:rPr>
        <w:t>*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</w:r>
    </w:p>
    <w:p>
      <w:pPr>
        <w:spacing w:before="0" w:after="0" w:line="207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</w:p>
    <w:p>
      <w:pPr>
        <w:jc w:val="left"/>
        <w:spacing w:after="0"/>
        <w:sectPr>
          <w:type w:val="continuous"/>
          <w:pgSz w:w="11900" w:h="16840"/>
          <w:pgMar w:top="1020" w:bottom="920" w:left="620" w:right="600"/>
          <w:cols w:num="3" w:equalWidth="0">
            <w:col w:w="5191" w:space="1603"/>
            <w:col w:w="1610" w:space="1395"/>
            <w:col w:w="881"/>
          </w:cols>
        </w:sectPr>
      </w:pPr>
      <w:rPr/>
    </w:p>
    <w:p>
      <w:pPr>
        <w:spacing w:before="74" w:after="0" w:line="239" w:lineRule="auto"/>
        <w:ind w:left="111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Fictiti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y’s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rice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egree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affected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inves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ectedness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quati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expect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echanism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.(2).</w:t>
      </w:r>
    </w:p>
    <w:p>
      <w:pPr>
        <w:spacing w:before="16" w:after="0" w:line="240" w:lineRule="auto"/>
        <w:ind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ABLE</w:t>
      </w:r>
      <w:r>
        <w:rPr>
          <w:rFonts w:ascii="Batang" w:hAnsi="Batang" w:cs="Batang" w:eastAsia="Batang"/>
          <w:sz w:val="18"/>
          <w:szCs w:val="18"/>
          <w:spacing w:val="0"/>
          <w:w w:val="100"/>
        </w:rPr>
        <w:t>Ⅰ</w:t>
      </w:r>
      <w:r>
        <w:rPr>
          <w:rFonts w:ascii="Batang" w:hAnsi="Batang" w:cs="Batang" w:eastAsia="Batang"/>
          <w:sz w:val="18"/>
          <w:szCs w:val="18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8"/>
          <w:szCs w:val="18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VARIABLES’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8"/>
          <w:szCs w:val="18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ROOT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LTS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pgMar w:footer="734" w:header="0" w:top="1000" w:bottom="920" w:left="620" w:right="500"/>
          <w:footerReference w:type="default" r:id="rId9"/>
          <w:pgSz w:w="11900" w:h="16840"/>
          <w:cols w:num="2" w:equalWidth="0">
            <w:col w:w="5192" w:space="676"/>
            <w:col w:w="4912"/>
          </w:cols>
        </w:sectPr>
      </w:pPr>
      <w:rPr/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32" w:right="-58"/>
        <w:jc w:val="center"/>
        <w:rPr>
          <w:rFonts w:ascii="Times New Roman" w:hAnsi="Times New Roman" w:cs="Times New Roman" w:eastAsia="Times New Roman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  <w:position w:val="-9"/>
        </w:rPr>
        <w:t>P</w:t>
      </w:r>
      <w:r>
        <w:rPr>
          <w:rFonts w:ascii="Times New Roman" w:hAnsi="Times New Roman" w:cs="Times New Roman" w:eastAsia="Times New Roman"/>
          <w:sz w:val="11"/>
          <w:szCs w:val="11"/>
          <w:spacing w:val="1"/>
          <w:w w:val="100"/>
          <w:position w:val="0"/>
        </w:rPr>
        <w:t>*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9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99"/>
          <w:i/>
          <w:position w:val="-9"/>
        </w:rPr>
        <w:t>P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5"/>
          <w:position w:val="0"/>
        </w:rPr>
        <w:t>*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</w:r>
    </w:p>
    <w:p>
      <w:pPr>
        <w:spacing w:before="49" w:after="0" w:line="240" w:lineRule="auto"/>
        <w:ind w:right="204"/>
        <w:jc w:val="right"/>
        <w:rPr>
          <w:rFonts w:ascii="Times New Roman" w:hAnsi="Times New Roman" w:cs="Times New Roman" w:eastAsia="Times New Roman"/>
          <w:sz w:val="11"/>
          <w:szCs w:val="11"/>
        </w:rPr>
      </w:pPr>
      <w:rPr/>
      <w:r>
        <w:rPr/>
        <w:pict>
          <v:group style="position:absolute;margin-left:88.5pt;margin-top:1.705422pt;width:33.840pt;height:.1pt;mso-position-horizontal-relative:page;mso-position-vertical-relative:paragraph;z-index:-1941" coordorigin="1770,34" coordsize="677,2">
            <v:shape style="position:absolute;left:1770;top:34;width:677;height:2" coordorigin="1770,34" coordsize="677,0" path="m1770,34l2447,34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99"/>
          <w:i/>
          <w:position w:val="-9"/>
        </w:rPr>
        <w:t>P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5"/>
          <w:position w:val="0"/>
        </w:rPr>
        <w:t>*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86" w:lineRule="exact"/>
        <w:ind w:left="280" w:right="-20"/>
        <w:jc w:val="left"/>
        <w:rPr>
          <w:rFonts w:ascii="Times New Roman" w:hAnsi="Times New Roman" w:cs="Times New Roman" w:eastAsia="Times New Roman"/>
          <w:sz w:val="11"/>
          <w:szCs w:val="11"/>
        </w:rPr>
      </w:pPr>
      <w:rPr/>
      <w:r>
        <w:rPr/>
        <w:pict>
          <v:group style="position:absolute;margin-left:38.520pt;margin-top:2.915095pt;width:6.12pt;height:.1pt;mso-position-horizontal-relative:page;mso-position-vertical-relative:paragraph;z-index:-1938" coordorigin="770,58" coordsize="122,2">
            <v:shape style="position:absolute;left:770;top:58;width:122;height:2" coordorigin="770,58" coordsize="122,0" path="m770,58l893,58e" filled="f" stroked="t" strokeweight=".501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5"/>
          <w:position w:val="-3"/>
        </w:rPr>
        <w:t>*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191" w:lineRule="exact"/>
        <w:ind w:left="214" w:right="137"/>
        <w:jc w:val="center"/>
        <w:rPr>
          <w:rFonts w:ascii="Times New Roman" w:hAnsi="Times New Roman" w:cs="Times New Roman" w:eastAsia="Times New Roman"/>
          <w:sz w:val="11"/>
          <w:szCs w:val="11"/>
        </w:rPr>
      </w:pPr>
      <w:rPr/>
      <w:r>
        <w:rPr/>
        <w:pict>
          <v:group style="position:absolute;margin-left:137.580002pt;margin-top:.215085pt;width:6.12pt;height:.1pt;mso-position-horizontal-relative:page;mso-position-vertical-relative:paragraph;z-index:-1940" coordorigin="2752,4" coordsize="122,2">
            <v:shape style="position:absolute;left:2752;top:4;width:122;height:2" coordorigin="2752,4" coordsize="122,0" path="m2752,4l2874,4e" filled="f" stroked="t" strokeweight=".499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4pt;margin-top:-2.217114pt;width:2.89055pt;height:5.7811pt;mso-position-horizontal-relative:page;mso-position-vertical-relative:paragraph;z-index:-1928" type="#_x0000_t202" filled="f" stroked="f">
            <v:textbox inset="0,0,0,0">
              <w:txbxContent>
                <w:p>
                  <w:pPr>
                    <w:spacing w:before="0" w:after="0" w:line="116" w:lineRule="exact"/>
                    <w:ind w:right="-57"/>
                    <w:jc w:val="left"/>
                    <w:rPr>
                      <w:rFonts w:ascii="Times New Roman" w:hAnsi="Times New Roman" w:cs="Times New Roman" w:eastAsia="Times New Roman"/>
                      <w:sz w:val="11"/>
                      <w:szCs w:val="11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1"/>
                      <w:szCs w:val="11"/>
                      <w:spacing w:val="0"/>
                      <w:w w:val="105"/>
                    </w:rPr>
                    <w:t>*</w:t>
                  </w:r>
                  <w:r>
                    <w:rPr>
                      <w:rFonts w:ascii="Times New Roman" w:hAnsi="Times New Roman" w:cs="Times New Roman" w:eastAsia="Times New Roman"/>
                      <w:sz w:val="11"/>
                      <w:szCs w:val="11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4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99"/>
          <w:i/>
          <w:position w:val="-4"/>
        </w:rPr>
        <w:t>P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5"/>
          <w:position w:val="5"/>
        </w:rPr>
        <w:t>*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</w:r>
    </w:p>
    <w:p>
      <w:pPr>
        <w:spacing w:before="0" w:after="0" w:line="139" w:lineRule="exact"/>
        <w:ind w:left="-36" w:right="-56"/>
        <w:jc w:val="center"/>
        <w:tabs>
          <w:tab w:pos="82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/>
        <w:pict>
          <v:group style="position:absolute;margin-left:136.800003pt;margin-top:3.975235pt;width:30.9pt;height:.1pt;mso-position-horizontal-relative:page;mso-position-vertical-relative:paragraph;z-index:-1939" coordorigin="2736,80" coordsize="618,2">
            <v:shape style="position:absolute;left:2736;top:80;width:618;height:2" coordorigin="2736,80" coordsize="618,0" path="m2736,80l3354,80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(</w:t>
        <w:tab/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position w:val="-2"/>
        </w:rPr>
        <w:t>)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3"/>
          <w:position w:val="-2"/>
        </w:rPr>
        <w:t>θ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0"/>
        </w:rPr>
      </w:r>
    </w:p>
    <w:p>
      <w:pPr>
        <w:spacing w:before="0" w:after="0" w:line="191" w:lineRule="exact"/>
        <w:ind w:left="409" w:right="332"/>
        <w:jc w:val="center"/>
        <w:rPr>
          <w:rFonts w:ascii="Times New Roman" w:hAnsi="Times New Roman" w:cs="Times New Roman" w:eastAsia="Times New Roman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99"/>
          <w:i/>
          <w:position w:val="1"/>
        </w:rPr>
        <w:t>P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5"/>
          <w:position w:val="10"/>
        </w:rPr>
        <w:t>*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8.029999pt;margin-top:-39.433746pt;width:266.27pt;height:123.82pt;mso-position-horizontal-relative:page;mso-position-vertical-relative:paragraph;z-index:-1930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644" w:hRule="exact"/>
                    </w:trPr>
                    <w:tc>
                      <w:tcPr>
                        <w:tcW w:w="1068" w:type="dxa"/>
                        <w:tcBorders>
                          <w:top w:val="single" w:sz="12.32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2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23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Variable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single" w:sz="12.32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98" w:after="0" w:line="240" w:lineRule="auto"/>
                          <w:ind w:left="310" w:right="292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Inspection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503" w:right="485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99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2"/>
                            <w:w w:val="99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99"/>
                          </w:rPr>
                          <w:t>pe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12.32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2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25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ADF.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single" w:sz="12.32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2" w:lineRule="exact"/>
                          <w:ind w:left="264" w:right="243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0.10</w:t>
                        </w:r>
                      </w:p>
                      <w:p>
                        <w:pPr>
                          <w:spacing w:before="0" w:after="0" w:line="240" w:lineRule="auto"/>
                          <w:ind w:left="149" w:right="128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Criti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99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al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06" w:lineRule="exact"/>
                          <w:ind w:left="24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Value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12.32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02" w:lineRule="exact"/>
                          <w:ind w:left="264" w:right="253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0.05</w:t>
                        </w:r>
                      </w:p>
                      <w:p>
                        <w:pPr>
                          <w:spacing w:before="0" w:after="0" w:line="240" w:lineRule="auto"/>
                          <w:ind w:left="149" w:right="137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Criti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99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al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06" w:lineRule="exact"/>
                          <w:ind w:left="24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Value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106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24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LNGDP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45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(C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0)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269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17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26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19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32" w:after="0" w:line="240" w:lineRule="auto"/>
                          <w:ind w:left="26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52</w:t>
                        </w:r>
                      </w:p>
                    </w:tc>
                  </w:tr>
                  <w:tr>
                    <w:trPr>
                      <w:trHeight w:val="299" w:hRule="exact"/>
                    </w:trPr>
                    <w:tc>
                      <w:tcPr>
                        <w:tcW w:w="106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316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LNST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45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(C,T,0)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26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-2.32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26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-3.19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32" w:after="0" w:line="240" w:lineRule="auto"/>
                          <w:ind w:left="26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-3.52</w:t>
                        </w:r>
                      </w:p>
                    </w:tc>
                  </w:tr>
                  <w:tr>
                    <w:trPr>
                      <w:trHeight w:val="299" w:hRule="exact"/>
                    </w:trPr>
                    <w:tc>
                      <w:tcPr>
                        <w:tcW w:w="106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30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LNTD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45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(C,T,0)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26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-1.47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26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-3.19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32" w:after="0" w:line="240" w:lineRule="auto"/>
                          <w:ind w:left="26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-3.52</w:t>
                        </w:r>
                      </w:p>
                    </w:tc>
                  </w:tr>
                  <w:tr>
                    <w:trPr>
                      <w:trHeight w:val="299" w:hRule="exact"/>
                    </w:trPr>
                    <w:tc>
                      <w:tcPr>
                        <w:tcW w:w="106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316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LNFE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45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(C,T,0)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26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-2.46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26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-3.19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32" w:after="0" w:line="240" w:lineRule="auto"/>
                          <w:ind w:left="26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-3.52</w:t>
                        </w:r>
                      </w:p>
                    </w:tc>
                  </w:tr>
                  <w:tr>
                    <w:trPr>
                      <w:trHeight w:val="299" w:hRule="exact"/>
                    </w:trPr>
                    <w:tc>
                      <w:tcPr>
                        <w:tcW w:w="106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32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LNFS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45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(C,T,0)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26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-1.86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26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-3.19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32" w:after="0" w:line="240" w:lineRule="auto"/>
                          <w:ind w:left="26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-3.52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1068" w:type="dxa"/>
                        <w:tcBorders>
                          <w:top w:val="single" w:sz="7.04" w:space="0" w:color="000000"/>
                          <w:bottom w:val="single" w:sz="12.32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306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LNCT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single" w:sz="7.04" w:space="0" w:color="000000"/>
                          <w:bottom w:val="single" w:sz="12.32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456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(C,T,0)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7.04" w:space="0" w:color="000000"/>
                          <w:bottom w:val="single" w:sz="10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26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-2.99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single" w:sz="7.04" w:space="0" w:color="000000"/>
                          <w:bottom w:val="single" w:sz="10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26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-3.19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7.04" w:space="0" w:color="000000"/>
                          <w:bottom w:val="single" w:sz="10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32" w:after="0" w:line="240" w:lineRule="auto"/>
                          <w:ind w:left="26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-3.52</w:t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</w:p>
    <w:p>
      <w:pPr>
        <w:jc w:val="left"/>
        <w:spacing w:after="0"/>
        <w:sectPr>
          <w:type w:val="continuous"/>
          <w:pgSz w:w="11900" w:h="16840"/>
          <w:pgMar w:top="1020" w:bottom="920" w:left="620" w:right="500"/>
          <w:cols w:num="3" w:equalWidth="0">
            <w:col w:w="1801" w:space="83"/>
            <w:col w:w="1017" w:space="1670"/>
            <w:col w:w="6209"/>
          </w:cols>
        </w:sectPr>
      </w:pPr>
      <w:rPr/>
    </w:p>
    <w:p>
      <w:pPr>
        <w:spacing w:before="0" w:after="0" w:line="205" w:lineRule="exact"/>
        <w:ind w:left="15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fictiti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-run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ilibri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rice.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</w:p>
    <w:p>
      <w:pPr>
        <w:spacing w:before="0" w:after="0" w:line="240" w:lineRule="auto"/>
        <w:ind w:left="11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nthesis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).</w:t>
      </w:r>
    </w:p>
    <w:p>
      <w:pPr>
        <w:spacing w:before="73" w:after="0" w:line="79" w:lineRule="exact"/>
        <w:ind w:left="1096" w:right="-20"/>
        <w:jc w:val="left"/>
        <w:tabs>
          <w:tab w:pos="1480" w:val="left"/>
          <w:tab w:pos="2340" w:val="left"/>
          <w:tab w:pos="2460" w:val="left"/>
        </w:tabs>
        <w:rPr>
          <w:rFonts w:ascii="Times New Roman" w:hAnsi="Times New Roman" w:cs="Times New Roman" w:eastAsia="Times New Roman"/>
          <w:sz w:val="11"/>
          <w:szCs w:val="11"/>
        </w:rPr>
      </w:pPr>
      <w:rPr/>
      <w:r>
        <w:rPr/>
        <w:pict>
          <v:group style="position:absolute;margin-left:79.379997pt;margin-top:6.365064pt;width:6.12pt;height:.1pt;mso-position-horizontal-relative:page;mso-position-vertical-relative:paragraph;z-index:-1937" coordorigin="1588,127" coordsize="122,2">
            <v:shape style="position:absolute;left:1588;top:127;width:122;height:2" coordorigin="1588,127" coordsize="122,0" path="m1588,127l1710,127e" filled="f" stroked="t" strokeweight=".499pt" strokecolor="#000000">
              <v:path arrowok="t"/>
            </v:shape>
          </v:group>
          <w10:wrap type="none"/>
        </w:pict>
      </w:r>
      <w:r>
        <w:rPr/>
        <w:pict>
          <v:group style="position:absolute;margin-left:210.240005pt;margin-top:12.785064pt;width:5.94pt;height:.1pt;mso-position-horizontal-relative:page;mso-position-vertical-relative:paragraph;z-index:-1935" coordorigin="4205,256" coordsize="119,2">
            <v:shape style="position:absolute;left:4205;top:256;width:119;height:2" coordorigin="4205,256" coordsize="119,0" path="m4205,256l4324,256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1"/>
          <w:szCs w:val="11"/>
          <w:w w:val="105"/>
          <w:position w:val="-4"/>
        </w:rPr>
        <w:t>*</w:t>
      </w:r>
      <w:r>
        <w:rPr>
          <w:rFonts w:ascii="Times New Roman" w:hAnsi="Times New Roman" w:cs="Times New Roman" w:eastAsia="Times New Roman"/>
          <w:sz w:val="11"/>
          <w:szCs w:val="11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11"/>
          <w:szCs w:val="11"/>
          <w:w w:val="105"/>
          <w:position w:val="-9"/>
        </w:rPr>
        <w:t>*</w:t>
      </w:r>
      <w:r>
        <w:rPr>
          <w:rFonts w:ascii="Times New Roman" w:hAnsi="Times New Roman" w:cs="Times New Roman" w:eastAsia="Times New Roman"/>
          <w:sz w:val="11"/>
          <w:szCs w:val="11"/>
          <w:w w:val="100"/>
          <w:position w:val="-9"/>
        </w:rPr>
        <w:tab/>
      </w:r>
      <w:r>
        <w:rPr>
          <w:rFonts w:ascii="Times New Roman" w:hAnsi="Times New Roman" w:cs="Times New Roman" w:eastAsia="Times New Roman"/>
          <w:sz w:val="11"/>
          <w:szCs w:val="11"/>
          <w:w w:val="105"/>
          <w:position w:val="-9"/>
        </w:rPr>
      </w:r>
      <w:r>
        <w:rPr>
          <w:rFonts w:ascii="Times New Roman" w:hAnsi="Times New Roman" w:cs="Times New Roman" w:eastAsia="Times New Roman"/>
          <w:sz w:val="11"/>
          <w:szCs w:val="11"/>
          <w:w w:val="105"/>
          <w:u w:val="single" w:color="000000"/>
          <w:position w:val="-9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w w:val="100"/>
          <w:u w:val="single" w:color="000000"/>
          <w:position w:val="-9"/>
        </w:rPr>
        <w:tab/>
      </w:r>
      <w:r>
        <w:rPr>
          <w:rFonts w:ascii="Times New Roman" w:hAnsi="Times New Roman" w:cs="Times New Roman" w:eastAsia="Times New Roman"/>
          <w:sz w:val="11"/>
          <w:szCs w:val="11"/>
          <w:w w:val="100"/>
          <w:u w:val="single" w:color="000000"/>
          <w:position w:val="-9"/>
        </w:rPr>
      </w:r>
      <w:r>
        <w:rPr>
          <w:rFonts w:ascii="Times New Roman" w:hAnsi="Times New Roman" w:cs="Times New Roman" w:eastAsia="Times New Roman"/>
          <w:sz w:val="11"/>
          <w:szCs w:val="11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40"/>
          <w:pgMar w:top="1020" w:bottom="920" w:left="620" w:right="500"/>
        </w:sectPr>
      </w:pPr>
      <w:rPr/>
    </w:p>
    <w:p>
      <w:pPr>
        <w:spacing w:before="0" w:after="0" w:line="335" w:lineRule="exact"/>
        <w:ind w:left="348" w:right="-8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78.599998pt;margin-top:12.106592pt;width:30.9pt;height:.1pt;mso-position-horizontal-relative:page;mso-position-vertical-relative:paragraph;z-index:-1936" coordorigin="1572,242" coordsize="618,2">
            <v:shape style="position:absolute;left:1572;top:242;width:618;height:2" coordorigin="1572,242" coordsize="618,0" path="m1572,242l2190,242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position w:val="-2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97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65" w:lineRule="exact"/>
        <w:ind w:left="436" w:right="522"/>
        <w:jc w:val="center"/>
        <w:rPr>
          <w:rFonts w:ascii="Times New Roman" w:hAnsi="Times New Roman" w:cs="Times New Roman" w:eastAsia="Times New Roman"/>
          <w:sz w:val="11"/>
          <w:szCs w:val="11"/>
        </w:rPr>
      </w:pPr>
      <w:rPr/>
      <w:r>
        <w:rPr/>
        <w:pict>
          <v:group style="position:absolute;margin-left:47.759998pt;margin-top:2.975049pt;width:6.12pt;height:.1pt;mso-position-horizontal-relative:page;mso-position-vertical-relative:paragraph;z-index:-1934" coordorigin="955,60" coordsize="122,2">
            <v:shape style="position:absolute;left:955;top:60;width:122;height:2" coordorigin="955,60" coordsize="122,0" path="m955,60l1078,60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5"/>
          <w:position w:val="-5"/>
        </w:rPr>
        <w:t>*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</w:r>
    </w:p>
    <w:p>
      <w:pPr>
        <w:spacing w:before="0" w:after="0" w:line="301" w:lineRule="exact"/>
        <w:ind w:left="42" w:right="-9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8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8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position w:val="-5"/>
        </w:rPr>
        <w:t>)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5"/>
        </w:rPr>
        <w:t>θ</w:t>
      </w:r>
      <w:r>
        <w:rPr>
          <w:rFonts w:ascii="Times New Roman" w:hAnsi="Times New Roman" w:cs="Times New Roman" w:eastAsia="Times New Roman"/>
          <w:sz w:val="21"/>
          <w:szCs w:val="21"/>
          <w:spacing w:val="25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  <w:t>≈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3"/>
          <w:position w:val="-5"/>
        </w:rPr>
        <w:t>θ</w:t>
      </w:r>
      <w:r>
        <w:rPr>
          <w:rFonts w:ascii="Times New Roman" w:hAnsi="Times New Roman" w:cs="Times New Roman" w:eastAsia="Times New Roman"/>
          <w:sz w:val="21"/>
          <w:szCs w:val="21"/>
          <w:spacing w:val="-26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5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5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  <w:position w:val="-5"/>
        </w:rPr>
        <w:t>P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9"/>
        </w:rPr>
        <w:t>*</w:t>
      </w:r>
      <w:r>
        <w:rPr>
          <w:rFonts w:ascii="Times New Roman" w:hAnsi="Times New Roman" w:cs="Times New Roman" w:eastAsia="Times New Roman"/>
          <w:sz w:val="11"/>
          <w:szCs w:val="11"/>
          <w:spacing w:val="27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position w:val="-5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97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5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  <w:position w:val="-5"/>
        </w:rPr>
        <w:t>P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4"/>
        </w:rPr>
        <w:t>*</w:t>
      </w:r>
      <w:r>
        <w:rPr>
          <w:rFonts w:ascii="Times New Roman" w:hAnsi="Times New Roman" w:cs="Times New Roman" w:eastAsia="Times New Roman"/>
          <w:sz w:val="11"/>
          <w:szCs w:val="11"/>
          <w:spacing w:val="-4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position w:val="-5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97"/>
          <w:position w:val="-5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3"/>
          <w:position w:val="-5"/>
        </w:rPr>
        <w:t>θ</w:t>
      </w:r>
      <w:r>
        <w:rPr>
          <w:rFonts w:ascii="Times New Roman" w:hAnsi="Times New Roman" w:cs="Times New Roman" w:eastAsia="Times New Roman"/>
          <w:sz w:val="21"/>
          <w:szCs w:val="21"/>
          <w:spacing w:val="-25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  <w:position w:val="-5"/>
        </w:rPr>
        <w:t>p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9"/>
        </w:rPr>
        <w:t>*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1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  <w:position w:val="-5"/>
        </w:rPr>
        <w:t>p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4"/>
        </w:rPr>
        <w:t>*</w:t>
      </w:r>
      <w:r>
        <w:rPr>
          <w:rFonts w:ascii="Times New Roman" w:hAnsi="Times New Roman" w:cs="Times New Roman" w:eastAsia="Times New Roman"/>
          <w:sz w:val="11"/>
          <w:szCs w:val="11"/>
          <w:spacing w:val="-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91" w:lineRule="exact"/>
        <w:ind w:right="-20"/>
        <w:jc w:val="left"/>
        <w:rPr>
          <w:rFonts w:ascii="Times New Roman" w:hAnsi="Times New Roman" w:cs="Times New Roman" w:eastAsia="Times New Roman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4"/>
          <w:w w:val="99"/>
          <w:i/>
          <w:position w:val="1"/>
        </w:rPr>
        <w:t>P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5"/>
          <w:position w:val="10"/>
        </w:rPr>
        <w:t>*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</w:r>
    </w:p>
    <w:p>
      <w:pPr>
        <w:spacing w:before="71" w:after="0" w:line="65" w:lineRule="exact"/>
        <w:ind w:left="488" w:right="-20"/>
        <w:jc w:val="left"/>
        <w:rPr>
          <w:rFonts w:ascii="Times New Roman" w:hAnsi="Times New Roman" w:cs="Times New Roman" w:eastAsia="Times New Roman"/>
          <w:sz w:val="11"/>
          <w:szCs w:val="11"/>
        </w:rPr>
      </w:pPr>
      <w:rPr/>
      <w:r>
        <w:rPr/>
        <w:pict>
          <v:group style="position:absolute;margin-left:107.400002pt;margin-top:6.525049pt;width:5.94pt;height:.1pt;mso-position-horizontal-relative:page;mso-position-vertical-relative:paragraph;z-index:-1933" coordorigin="2148,131" coordsize="119,2">
            <v:shape style="position:absolute;left:2148;top:131;width:119;height:2" coordorigin="2148,131" coordsize="119,0" path="m2148,131l2267,131e" filled="f" stroked="t" strokeweight=".501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5"/>
          <w:position w:val="-5"/>
        </w:rPr>
        <w:t>*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</w:p>
    <w:p>
      <w:pPr>
        <w:jc w:val="left"/>
        <w:spacing w:after="0"/>
        <w:sectPr>
          <w:type w:val="continuous"/>
          <w:pgSz w:w="11900" w:h="16840"/>
          <w:pgMar w:top="1020" w:bottom="920" w:left="620" w:right="500"/>
          <w:cols w:num="3" w:equalWidth="0">
            <w:col w:w="1094" w:space="72"/>
            <w:col w:w="3076" w:space="350"/>
            <w:col w:w="6188"/>
          </w:cols>
        </w:sectPr>
      </w:pPr>
      <w:rPr/>
    </w:p>
    <w:p>
      <w:pPr>
        <w:spacing w:before="0" w:after="0" w:line="226" w:lineRule="exact"/>
        <w:ind w:left="144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</w:p>
    <w:p>
      <w:pPr>
        <w:spacing w:before="0" w:after="0" w:line="226" w:lineRule="exact"/>
        <w:ind w:right="-70"/>
        <w:jc w:val="left"/>
        <w:tabs>
          <w:tab w:pos="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</w:p>
    <w:p>
      <w:pPr>
        <w:spacing w:before="0" w:after="0" w:line="226" w:lineRule="exact"/>
        <w:ind w:right="-73"/>
        <w:jc w:val="left"/>
        <w:rPr>
          <w:rFonts w:ascii="Times New Roman" w:hAnsi="Times New Roman" w:cs="Times New Roman" w:eastAsia="Times New Roman"/>
          <w:sz w:val="11"/>
          <w:szCs w:val="11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P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5"/>
          <w:position w:val="9"/>
        </w:rPr>
        <w:t>*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</w:r>
    </w:p>
    <w:p>
      <w:pPr>
        <w:spacing w:before="0" w:after="0" w:line="226" w:lineRule="exact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</w:p>
    <w:p>
      <w:pPr>
        <w:spacing w:before="0" w:after="0" w:line="226" w:lineRule="exact"/>
        <w:ind w:right="-7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p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9"/>
        </w:rPr>
        <w:t>*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9"/>
        </w:rPr>
        <w:t>    </w:t>
      </w:r>
      <w:r>
        <w:rPr>
          <w:rFonts w:ascii="Times New Roman" w:hAnsi="Times New Roman" w:cs="Times New Roman" w:eastAsia="Times New Roman"/>
          <w:sz w:val="11"/>
          <w:szCs w:val="11"/>
          <w:spacing w:val="3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Eq.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</w:p>
    <w:p>
      <w:pPr>
        <w:spacing w:before="16" w:after="0" w:line="288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le</w:t>
      </w:r>
      <w:r>
        <w:rPr>
          <w:rFonts w:ascii="Batang" w:hAnsi="Batang" w:cs="Batang" w:eastAsia="Batang"/>
          <w:sz w:val="20"/>
          <w:szCs w:val="20"/>
          <w:spacing w:val="0"/>
          <w:w w:val="100"/>
          <w:position w:val="-4"/>
        </w:rPr>
        <w:t>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ria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4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LNGDP,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LNST,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40"/>
          <w:pgMar w:top="1020" w:bottom="920" w:left="620" w:right="500"/>
          <w:cols w:num="6" w:equalWidth="0">
            <w:col w:w="1389" w:space="160"/>
            <w:col w:w="590" w:space="131"/>
            <w:col w:w="379" w:space="130"/>
            <w:col w:w="837" w:space="161"/>
            <w:col w:w="1412" w:space="288"/>
            <w:col w:w="5303"/>
          </w:cols>
        </w:sectPr>
      </w:pPr>
      <w:rPr/>
    </w:p>
    <w:p>
      <w:pPr>
        <w:spacing w:before="0" w:after="0" w:line="205" w:lineRule="exact"/>
        <w:ind w:left="111" w:right="166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40" w:after="0" w:line="239" w:lineRule="auto"/>
        <w:ind w:left="111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42.440002pt;margin-top:53.316956pt;width:5.94pt;height:.1pt;mso-position-horizontal-relative:page;mso-position-vertical-relative:paragraph;z-index:-1932" coordorigin="2849,1066" coordsize="119,2">
            <v:shape style="position:absolute;left:2849;top:1066;width:119;height:2" coordorigin="2849,1066" coordsize="119,0" path="m2849,1066l2968,1066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-run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fictiti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-run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ween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fictiti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econo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Eq.(4).</w:t>
      </w:r>
    </w:p>
    <w:p>
      <w:pPr>
        <w:spacing w:before="36" w:after="0" w:line="240" w:lineRule="auto"/>
        <w:ind w:right="17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LNFS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</w:p>
    <w:p>
      <w:pPr>
        <w:spacing w:before="2" w:after="0" w:line="230" w:lineRule="exact"/>
        <w:ind w:right="16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level,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nary.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iffer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taken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series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ain.</w:t>
      </w:r>
    </w:p>
    <w:p>
      <w:pPr>
        <w:spacing w:before="0" w:after="0" w:line="226" w:lineRule="exact"/>
        <w:ind w:right="17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first-or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iffere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les’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</w:p>
    <w:p>
      <w:pPr>
        <w:spacing w:before="0" w:after="0" w:line="44" w:lineRule="exact"/>
        <w:ind w:left="38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Batang" w:hAnsi="Batang" w:cs="Batang" w:eastAsia="Batang"/>
          <w:sz w:val="20"/>
          <w:szCs w:val="20"/>
          <w:spacing w:val="0"/>
          <w:w w:val="100"/>
          <w:position w:val="-17"/>
        </w:rPr>
        <w:t>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7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40"/>
          <w:pgMar w:top="1020" w:bottom="920" w:left="620" w:right="500"/>
          <w:cols w:num="2" w:equalWidth="0">
            <w:col w:w="5190" w:space="288"/>
            <w:col w:w="5302"/>
          </w:cols>
        </w:sectPr>
      </w:pPr>
      <w:rPr/>
    </w:p>
    <w:p>
      <w:pPr>
        <w:spacing w:before="44" w:after="0" w:line="190" w:lineRule="exact"/>
        <w:ind w:right="276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i/>
          <w:position w:val="-3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position w:val="0"/>
        </w:rPr>
      </w:r>
    </w:p>
    <w:p>
      <w:pPr>
        <w:spacing w:before="0" w:after="0" w:line="167" w:lineRule="exact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33.5pt;margin-top:3.68415pt;width:17.580pt;height:.1pt;mso-position-horizontal-relative:page;mso-position-vertical-relative:paragraph;z-index:-1931" coordorigin="2670,74" coordsize="352,2">
            <v:shape style="position:absolute;left:2670;top:74;width:352;height:2" coordorigin="2670,74" coordsize="352,0" path="m2670,74l3022,74e" filled="f" stroked="t" strokeweight=".499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6.820007pt;margin-top:4.969134pt;width:2.8923pt;height:5.7846pt;mso-position-horizontal-relative:page;mso-position-vertical-relative:paragraph;z-index:-1927" type="#_x0000_t202" filled="f" stroked="f">
            <v:textbox inset="0,0,0,0">
              <w:txbxContent>
                <w:p>
                  <w:pPr>
                    <w:spacing w:before="0" w:after="0" w:line="116" w:lineRule="exact"/>
                    <w:ind w:right="-57"/>
                    <w:jc w:val="left"/>
                    <w:rPr>
                      <w:rFonts w:ascii="Times New Roman" w:hAnsi="Times New Roman" w:cs="Times New Roman" w:eastAsia="Times New Roman"/>
                      <w:sz w:val="11"/>
                      <w:szCs w:val="11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1"/>
                      <w:szCs w:val="11"/>
                      <w:spacing w:val="0"/>
                      <w:w w:val="105"/>
                    </w:rPr>
                    <w:t>*</w:t>
                  </w:r>
                  <w:r>
                    <w:rPr>
                      <w:rFonts w:ascii="Times New Roman" w:hAnsi="Times New Roman" w:cs="Times New Roman" w:eastAsia="Times New Roman"/>
                      <w:sz w:val="11"/>
                      <w:szCs w:val="11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w w:val="97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u w:val="single" w:color="000000"/>
          <w:position w:val="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position w:val="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12" w:lineRule="exact"/>
        <w:ind w:right="314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5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40" w:lineRule="auto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</w:p>
    <w:p>
      <w:pPr>
        <w:spacing w:before="0" w:after="0" w:line="205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</w:p>
    <w:p>
      <w:pPr>
        <w:spacing w:before="72" w:after="0" w:line="210" w:lineRule="atLeast"/>
        <w:ind w:left="1422" w:right="245" w:firstLine="-111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8.029999pt;margin-top:34.660046pt;width:266.27pt;height:123.82pt;mso-position-horizontal-relative:page;mso-position-vertical-relative:paragraph;z-index:-1929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645" w:hRule="exact"/>
                    </w:trPr>
                    <w:tc>
                      <w:tcPr>
                        <w:tcW w:w="1068" w:type="dxa"/>
                        <w:tcBorders>
                          <w:top w:val="single" w:sz="12.32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2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23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Variable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single" w:sz="12.32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98" w:after="0" w:line="240" w:lineRule="auto"/>
                          <w:ind w:left="310" w:right="292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Inspection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503" w:right="485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99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2"/>
                            <w:w w:val="99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99"/>
                          </w:rPr>
                          <w:t>pe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12.32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2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25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ADF.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single" w:sz="12.32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2" w:lineRule="exact"/>
                          <w:ind w:left="264" w:right="243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0.10</w:t>
                        </w:r>
                      </w:p>
                      <w:p>
                        <w:pPr>
                          <w:spacing w:before="0" w:after="0" w:line="240" w:lineRule="auto"/>
                          <w:ind w:left="149" w:right="128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Criti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99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al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06" w:lineRule="exact"/>
                          <w:ind w:left="24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Value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12.32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02" w:lineRule="exact"/>
                          <w:ind w:left="264" w:right="253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0.05</w:t>
                        </w:r>
                      </w:p>
                      <w:p>
                        <w:pPr>
                          <w:spacing w:before="0" w:after="0" w:line="240" w:lineRule="auto"/>
                          <w:ind w:left="144" w:right="132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Criti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99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al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06" w:lineRule="exact"/>
                          <w:ind w:left="24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Value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99" w:hRule="exact"/>
                    </w:trPr>
                    <w:tc>
                      <w:tcPr>
                        <w:tcW w:w="106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31" w:after="0" w:line="240" w:lineRule="auto"/>
                          <w:ind w:left="176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DLNGDP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1" w:after="0" w:line="240" w:lineRule="auto"/>
                          <w:ind w:left="45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(C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0)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1" w:after="0" w:line="240" w:lineRule="auto"/>
                          <w:ind w:left="26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-9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22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1" w:after="0" w:line="240" w:lineRule="auto"/>
                          <w:ind w:left="26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19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31" w:after="0" w:line="240" w:lineRule="auto"/>
                          <w:ind w:left="26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52</w:t>
                        </w:r>
                      </w:p>
                    </w:tc>
                  </w:tr>
                  <w:tr>
                    <w:trPr>
                      <w:trHeight w:val="299" w:hRule="exact"/>
                    </w:trPr>
                    <w:tc>
                      <w:tcPr>
                        <w:tcW w:w="106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25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DLNST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45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(C,T,0)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26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-8.62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26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-3.19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32" w:after="0" w:line="240" w:lineRule="auto"/>
                          <w:ind w:left="26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-3.52</w:t>
                        </w:r>
                      </w:p>
                    </w:tc>
                  </w:tr>
                  <w:tr>
                    <w:trPr>
                      <w:trHeight w:val="299" w:hRule="exact"/>
                    </w:trPr>
                    <w:tc>
                      <w:tcPr>
                        <w:tcW w:w="106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236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DLNTD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45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(C,T,0)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26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-5.98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26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-3.19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32" w:after="0" w:line="240" w:lineRule="auto"/>
                          <w:ind w:left="26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-3.52</w:t>
                        </w:r>
                      </w:p>
                    </w:tc>
                  </w:tr>
                  <w:tr>
                    <w:trPr>
                      <w:trHeight w:val="299" w:hRule="exact"/>
                    </w:trPr>
                    <w:tc>
                      <w:tcPr>
                        <w:tcW w:w="106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25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DLNFE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45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(C,T,0)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26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-7.72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26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-3.19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32" w:after="0" w:line="240" w:lineRule="auto"/>
                          <w:ind w:left="26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-3.52</w:t>
                        </w:r>
                      </w:p>
                    </w:tc>
                  </w:tr>
                  <w:tr>
                    <w:trPr>
                      <w:trHeight w:val="299" w:hRule="exact"/>
                    </w:trPr>
                    <w:tc>
                      <w:tcPr>
                        <w:tcW w:w="106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25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DLNFS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45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(C,T,0)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26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-7.83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26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-3.19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32" w:after="0" w:line="240" w:lineRule="auto"/>
                          <w:ind w:left="26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-3.52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1068" w:type="dxa"/>
                        <w:tcBorders>
                          <w:top w:val="single" w:sz="7.04" w:space="0" w:color="000000"/>
                          <w:bottom w:val="single" w:sz="12.32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24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DLNCT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single" w:sz="7.04" w:space="0" w:color="000000"/>
                          <w:bottom w:val="single" w:sz="12.32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45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(C,T,0)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7.04" w:space="0" w:color="000000"/>
                          <w:bottom w:val="single" w:sz="10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26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-5.28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single" w:sz="7.04" w:space="0" w:color="000000"/>
                          <w:bottom w:val="single" w:sz="10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26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-3.19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7.04" w:space="0" w:color="000000"/>
                          <w:bottom w:val="single" w:sz="10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32" w:after="0" w:line="240" w:lineRule="auto"/>
                          <w:ind w:left="26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-3.52</w:t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ABLE</w:t>
      </w:r>
      <w:r>
        <w:rPr>
          <w:rFonts w:ascii="Batang" w:hAnsi="Batang" w:cs="Batang" w:eastAsia="Batang"/>
          <w:sz w:val="18"/>
          <w:szCs w:val="18"/>
          <w:spacing w:val="0"/>
          <w:w w:val="100"/>
        </w:rPr>
        <w:t>Ⅱ</w:t>
      </w:r>
      <w:r>
        <w:rPr>
          <w:rFonts w:ascii="Batang" w:hAnsi="Batang" w:cs="Batang" w:eastAsia="Batang"/>
          <w:sz w:val="18"/>
          <w:szCs w:val="1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FIRST-ORDER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DIFFERENTI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VARIABLE’S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UNIT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ROOT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LTS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1020" w:bottom="920" w:left="620" w:right="500"/>
          <w:cols w:num="3" w:equalWidth="0">
            <w:col w:w="2698" w:space="1834"/>
            <w:col w:w="234" w:space="713"/>
            <w:col w:w="5301"/>
          </w:cols>
        </w:sectPr>
      </w:pPr>
      <w:rPr/>
    </w:p>
    <w:p>
      <w:pPr>
        <w:spacing w:before="0" w:after="0" w:line="150" w:lineRule="exact"/>
        <w:ind w:left="111" w:right="1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Infl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ces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’s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fictiti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econ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econ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my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auto"/>
        <w:ind w:left="111" w:right="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analyzed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retical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alysis.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fictiti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a’s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arket,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arket,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arket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ancial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vatives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rket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etc.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alysis,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choo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domesti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DP)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nove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turnover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(TD)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actions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tures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rities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tradi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(FS)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(CT)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represe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a’s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fictiti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901" w:right="1839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III.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b/>
          <w:bCs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1" w:right="427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1" w:right="1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statistic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turnover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trading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rities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April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ril</w:t>
      </w:r>
    </w:p>
    <w:p>
      <w:pPr>
        <w:spacing w:before="1" w:after="0" w:line="230" w:lineRule="exact"/>
        <w:ind w:left="111" w:right="1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electron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Natio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Bureau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China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People’s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Bank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ecause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ected</w:t>
      </w:r>
    </w:p>
    <w:p>
      <w:pPr>
        <w:spacing w:before="0" w:after="0" w:line="226" w:lineRule="exact"/>
        <w:ind w:left="111" w:right="1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ata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arterly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ata,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ata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sted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</w:p>
    <w:p>
      <w:pPr>
        <w:spacing w:before="0" w:after="0" w:line="240" w:lineRule="auto"/>
        <w:ind w:left="111" w:right="1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seaso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taken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pirical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analysis.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riables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broke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atural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garit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LNGDP,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LNST,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LNFE,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NCT.</w:t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1" w:right="337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B.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    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Unit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31" w:lineRule="auto"/>
        <w:ind w:left="111" w:right="-58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reg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996)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tegration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nary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serie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0"/>
          <w:position w:val="9"/>
        </w:rPr>
        <w:t>[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9"/>
        </w:rPr>
        <w:t>6-7]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aug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ented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Dickey-Fuller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(ADF)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sed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ascertain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rat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</w:p>
    <w:p>
      <w:pPr>
        <w:spacing w:before="0" w:after="0" w:line="250" w:lineRule="exact"/>
        <w:ind w:left="111" w:right="109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er.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lts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rted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tabl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e</w:t>
      </w:r>
      <w:r>
        <w:rPr>
          <w:rFonts w:ascii="Batang" w:hAnsi="Batang" w:cs="Batang" w:eastAsia="Batang"/>
          <w:sz w:val="20"/>
          <w:szCs w:val="20"/>
          <w:spacing w:val="0"/>
          <w:w w:val="100"/>
          <w:position w:val="-1"/>
        </w:rPr>
        <w:t>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3" w:lineRule="auto"/>
        <w:ind w:right="16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Batang" w:hAnsi="Batang" w:cs="Batang" w:eastAsia="Batang"/>
          <w:sz w:val="20"/>
          <w:szCs w:val="20"/>
          <w:spacing w:val="0"/>
          <w:w w:val="100"/>
        </w:rPr>
        <w:t>Ⅱ</w:t>
      </w:r>
      <w:r>
        <w:rPr>
          <w:rFonts w:ascii="Batang" w:hAnsi="Batang" w:cs="Batang" w:eastAsia="Batang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first-or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ifferential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NFE,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DLN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5%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evel,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series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I(1).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329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C.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inte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16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I(1),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take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alysis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rep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</w:p>
    <w:p>
      <w:pPr>
        <w:spacing w:before="0" w:after="0" w:line="248" w:lineRule="exact"/>
        <w:ind w:right="451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Batang" w:hAnsi="Batang" w:cs="Batang" w:eastAsia="Batang"/>
          <w:sz w:val="20"/>
          <w:szCs w:val="20"/>
          <w:spacing w:val="0"/>
          <w:w w:val="100"/>
          <w:position w:val="-1"/>
        </w:rPr>
        <w:t>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99" w:lineRule="exact"/>
        <w:ind w:right="17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 </w:t>
      </w:r>
      <w:r>
        <w:rPr>
          <w:rFonts w:ascii="Batang" w:hAnsi="Batang" w:cs="Batang" w:eastAsia="Batang"/>
          <w:sz w:val="20"/>
          <w:szCs w:val="20"/>
          <w:spacing w:val="0"/>
          <w:w w:val="100"/>
          <w:position w:val="-2"/>
        </w:rPr>
        <w:t>Ⅲ</w:t>
      </w:r>
      <w:r>
        <w:rPr>
          <w:rFonts w:ascii="Batang" w:hAnsi="Batang" w:cs="Batang" w:eastAsia="Batang"/>
          <w:sz w:val="20"/>
          <w:szCs w:val="20"/>
          <w:spacing w:val="3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2"/>
        </w:rPr>
        <w:t>sho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2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2"/>
        </w:rPr>
        <w:t>teg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2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2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2"/>
        </w:rPr>
        <w:t>uati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1" w:after="0" w:line="239" w:lineRule="auto"/>
        <w:ind w:right="16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5%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level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riable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LNS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resid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tegrati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test,</w:t>
      </w:r>
    </w:p>
    <w:p>
      <w:pPr>
        <w:spacing w:before="0" w:after="0" w:line="248" w:lineRule="exact"/>
        <w:ind w:right="170"/>
        <w:jc w:val="both"/>
        <w:rPr>
          <w:rFonts w:ascii="Batang" w:hAnsi="Batang" w:cs="Batang" w:eastAsia="Batang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Batang" w:hAnsi="Batang" w:cs="Batang" w:eastAsia="Batang"/>
          <w:sz w:val="20"/>
          <w:szCs w:val="20"/>
          <w:spacing w:val="-1"/>
          <w:w w:val="100"/>
          <w:position w:val="-1"/>
        </w:rPr>
        <w:t>Ⅳ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.I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Batang" w:hAnsi="Batang" w:cs="Batang" w:eastAsia="Batang"/>
          <w:sz w:val="20"/>
          <w:szCs w:val="20"/>
          <w:spacing w:val="0"/>
          <w:w w:val="100"/>
          <w:position w:val="-1"/>
        </w:rPr>
        <w:t>Ⅳ</w:t>
      </w:r>
      <w:r>
        <w:rPr>
          <w:rFonts w:ascii="Batang" w:hAnsi="Batang" w:cs="Batang" w:eastAsia="Batang"/>
          <w:sz w:val="20"/>
          <w:szCs w:val="20"/>
          <w:spacing w:val="0"/>
          <w:w w:val="100"/>
          <w:position w:val="0"/>
        </w:rPr>
      </w:r>
    </w:p>
    <w:p>
      <w:pPr>
        <w:spacing w:before="11" w:after="0" w:line="240" w:lineRule="auto"/>
        <w:ind w:right="16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resid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nary,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alidates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relati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twee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aria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a’s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fictiti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y.</w:t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right="40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lity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16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tegratio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sality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carried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on.</w:t>
      </w:r>
    </w:p>
    <w:p>
      <w:pPr>
        <w:spacing w:before="0" w:after="0" w:line="247" w:lineRule="exact"/>
        <w:ind w:right="45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Granger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sality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position w:val="-1"/>
        </w:rPr>
        <w:t> </w:t>
      </w:r>
      <w:r>
        <w:rPr>
          <w:rFonts w:ascii="Batang" w:hAnsi="Batang" w:cs="Batang" w:eastAsia="Batang"/>
          <w:sz w:val="20"/>
          <w:szCs w:val="20"/>
          <w:spacing w:val="0"/>
          <w:w w:val="100"/>
          <w:position w:val="-1"/>
        </w:rPr>
        <w:t>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1900" w:h="16840"/>
          <w:pgMar w:top="1020" w:bottom="920" w:left="620" w:right="500"/>
          <w:cols w:num="2" w:equalWidth="0">
            <w:col w:w="5257" w:space="221"/>
            <w:col w:w="5302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69" w:lineRule="exact"/>
        <w:ind w:right="-20"/>
        <w:jc w:val="righ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1"/>
        </w:rPr>
        <w:t>0.05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</w:r>
    </w:p>
    <w:p>
      <w:pPr>
        <w:spacing w:before="3" w:after="0" w:line="240" w:lineRule="auto"/>
        <w:ind w:left="1448" w:right="6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latter.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ign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transacti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E)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arkable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nal.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cause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esti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rod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rities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(FS)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odity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futures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T)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ectively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arkable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unilateral,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ver,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gross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estic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(TD)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sality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etween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448" w:right="271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65pt;margin-top:-126.373749pt;width:266.27pt;height:161.32pt;mso-position-horizontal-relative:page;mso-position-vertical-relative:paragraph;z-index:-1925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644" w:hRule="exact"/>
                    </w:trPr>
                    <w:tc>
                      <w:tcPr>
                        <w:tcW w:w="1589" w:type="dxa"/>
                        <w:tcBorders>
                          <w:top w:val="single" w:sz="12.32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2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49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Variable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sz="12.32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98" w:after="0" w:line="240" w:lineRule="auto"/>
                          <w:ind w:left="24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Tra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5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Statist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12.32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2" w:lineRule="exact"/>
                          <w:ind w:left="204" w:right="186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0.05</w:t>
                        </w:r>
                      </w:p>
                      <w:p>
                        <w:pPr>
                          <w:spacing w:before="0" w:after="0" w:line="240" w:lineRule="auto"/>
                          <w:ind w:left="91" w:right="69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Criti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99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al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06" w:lineRule="exact"/>
                          <w:ind w:left="18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Value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12.32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2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5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Prob.</w:t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single" w:sz="12.32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98" w:after="0" w:line="240" w:lineRule="auto"/>
                          <w:ind w:left="14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2"/>
                            <w:w w:val="100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2"/>
                            <w:w w:val="100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pothesized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7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No.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of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(s)</w:t>
                        </w:r>
                      </w:p>
                    </w:tc>
                  </w:tr>
                  <w:tr>
                    <w:trPr>
                      <w:trHeight w:val="636" w:hRule="exact"/>
                    </w:trPr>
                    <w:tc>
                      <w:tcPr>
                        <w:tcW w:w="1589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43" w:right="102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LNGDP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spacing w:val="0"/>
                            <w:w w:val="100"/>
                          </w:rPr>
                          <w:t>&amp;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spacing w:val="-2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LN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,</w:t>
                        </w:r>
                      </w:p>
                      <w:p>
                        <w:pPr>
                          <w:spacing w:before="4" w:after="0" w:line="206" w:lineRule="exact"/>
                          <w:ind w:left="253" w:right="211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LNTD,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99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LNCT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1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99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182.61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1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4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125.62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1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4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0.000</w:t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1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37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None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636" w:hRule="exact"/>
                    </w:trPr>
                    <w:tc>
                      <w:tcPr>
                        <w:tcW w:w="1589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43" w:right="102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LNGDP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spacing w:val="0"/>
                            <w:w w:val="100"/>
                          </w:rPr>
                          <w:t>&amp;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spacing w:val="-2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LN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,</w:t>
                        </w:r>
                      </w:p>
                      <w:p>
                        <w:pPr>
                          <w:spacing w:before="4" w:after="0" w:line="206" w:lineRule="exact"/>
                          <w:ind w:left="253" w:right="211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LNTD,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99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LNCT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1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99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124.81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1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9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95.75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1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4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0.000</w:t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1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21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At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most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636" w:hRule="exact"/>
                    </w:trPr>
                    <w:tc>
                      <w:tcPr>
                        <w:tcW w:w="1589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2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LNGDP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spacing w:val="0"/>
                            <w:w w:val="100"/>
                          </w:rPr>
                          <w:t>&amp;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LN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,</w:t>
                        </w:r>
                      </w:p>
                      <w:p>
                        <w:pPr>
                          <w:spacing w:before="4" w:after="0" w:line="206" w:lineRule="exact"/>
                          <w:ind w:left="301" w:right="227" w:firstLine="-179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LNTD,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LNCT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1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24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84.72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1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9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69.82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1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4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0.002</w:t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1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236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At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most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2*</w:t>
                        </w:r>
                      </w:p>
                    </w:tc>
                  </w:tr>
                  <w:tr>
                    <w:trPr>
                      <w:trHeight w:val="644" w:hRule="exact"/>
                    </w:trPr>
                    <w:tc>
                      <w:tcPr>
                        <w:tcW w:w="1589" w:type="dxa"/>
                        <w:tcBorders>
                          <w:top w:val="single" w:sz="7.04" w:space="0" w:color="000000"/>
                          <w:bottom w:val="single" w:sz="12.32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2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LNGDP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spacing w:val="0"/>
                            <w:w w:val="100"/>
                          </w:rPr>
                          <w:t>&amp;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LN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,</w:t>
                        </w:r>
                      </w:p>
                      <w:p>
                        <w:pPr>
                          <w:spacing w:before="4" w:after="0" w:line="206" w:lineRule="exact"/>
                          <w:ind w:left="301" w:right="227" w:firstLine="-179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LNTD,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LNCT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sz="7.04" w:space="0" w:color="000000"/>
                          <w:bottom w:val="single" w:sz="10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1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24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53.16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7.04" w:space="0" w:color="000000"/>
                          <w:bottom w:val="single" w:sz="10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1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9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47.86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7.04" w:space="0" w:color="000000"/>
                          <w:bottom w:val="single" w:sz="10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1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4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0.015</w:t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single" w:sz="7.04" w:space="0" w:color="000000"/>
                          <w:bottom w:val="single" w:sz="10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1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21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At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most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*</w:t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    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Least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Squar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448" w:right="6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uenc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representative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a’s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fictiti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een</w:t>
      </w:r>
    </w:p>
    <w:p>
      <w:pPr>
        <w:spacing w:before="0" w:after="0" w:line="229" w:lineRule="exact"/>
        <w:ind w:right="-20"/>
        <w:jc w:val="left"/>
        <w:tabs>
          <w:tab w:pos="12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0.370001pt;margin-top:7.965337pt;width:202.9pt;height:1.54pt;mso-position-horizontal-relative:page;mso-position-vertical-relative:paragraph;z-index:-1926" coordorigin="607,159" coordsize="4058,31">
            <v:group style="position:absolute;left:623;top:175;width:1567;height:2" coordorigin="623,175" coordsize="1567,2">
              <v:shape style="position:absolute;left:623;top:175;width:1567;height:2" coordorigin="623,175" coordsize="1567,0" path="m623,175l2190,175e" filled="f" stroked="t" strokeweight="1.54pt" strokecolor="#000000">
                <v:path arrowok="t"/>
              </v:shape>
            </v:group>
            <v:group style="position:absolute;left:2190;top:175;width:29;height:2" coordorigin="2190,175" coordsize="29,2">
              <v:shape style="position:absolute;left:2190;top:175;width:29;height:2" coordorigin="2190,175" coordsize="29,0" path="m2190,175l2219,175e" filled="f" stroked="t" strokeweight="1.54pt" strokecolor="#000000">
                <v:path arrowok="t"/>
              </v:shape>
            </v:group>
            <v:group style="position:absolute;left:2219;top:175;width:883;height:2" coordorigin="2219,175" coordsize="883,2">
              <v:shape style="position:absolute;left:2219;top:175;width:883;height:2" coordorigin="2219,175" coordsize="883,0" path="m2219,175l3102,175e" filled="f" stroked="t" strokeweight="1.54pt" strokecolor="#000000">
                <v:path arrowok="t"/>
              </v:shape>
            </v:group>
            <v:group style="position:absolute;left:3102;top:175;width:29;height:2" coordorigin="3102,175" coordsize="29,2">
              <v:shape style="position:absolute;left:3102;top:175;width:29;height:2" coordorigin="3102,175" coordsize="29,0" path="m3102,175l3131,175e" filled="f" stroked="t" strokeweight="1.54pt" strokecolor="#000000">
                <v:path arrowok="t"/>
              </v:shape>
            </v:group>
            <v:group style="position:absolute;left:3131;top:175;width:780;height:2" coordorigin="3131,175" coordsize="780,2">
              <v:shape style="position:absolute;left:3131;top:175;width:780;height:2" coordorigin="3131,175" coordsize="780,0" path="m3131,175l3911,175e" filled="f" stroked="t" strokeweight="1.54pt" strokecolor="#000000">
                <v:path arrowok="t"/>
              </v:shape>
            </v:group>
            <v:group style="position:absolute;left:3911;top:175;width:29;height:2" coordorigin="3911,175" coordsize="29,2">
              <v:shape style="position:absolute;left:3911;top:175;width:29;height:2" coordorigin="3911,175" coordsize="29,0" path="m3911,175l3940,175e" filled="f" stroked="t" strokeweight="1.54pt" strokecolor="#000000">
                <v:path arrowok="t"/>
              </v:shape>
            </v:group>
            <v:group style="position:absolute;left:3940;top:175;width:682;height:2" coordorigin="3940,175" coordsize="682,2">
              <v:shape style="position:absolute;left:3940;top:175;width:682;height:2" coordorigin="3940,175" coordsize="682,0" path="m3940,175l4621,175e" filled="f" stroked="t" strokeweight="1.54pt" strokecolor="#000000">
                <v:path arrowok="t"/>
              </v:shape>
            </v:group>
            <v:group style="position:absolute;left:4621;top:175;width:29;height:2" coordorigin="4621,175" coordsize="29,2">
              <v:shape style="position:absolute;left:4621;top:175;width:29;height:2" coordorigin="4621,175" coordsize="29,0" path="m4621,175l4650,175e" filled="f" stroked="t" strokeweight="1.5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  <w:r>
        <w:rPr>
          <w:rFonts w:ascii="Times New Roman" w:hAnsi="Times New Roman" w:cs="Times New Roman" w:eastAsia="Times New Roman"/>
          <w:sz w:val="20"/>
          <w:szCs w:val="20"/>
          <w:u w:val="thick" w:color="0000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u w:val="thick" w:color="0000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u w:val="thick" w:color="000000"/>
        </w:rPr>
      </w:r>
      <w:r>
        <w:rPr>
          <w:rFonts w:ascii="Times New Roman" w:hAnsi="Times New Roman" w:cs="Times New Roman" w:eastAsia="Times New Roman"/>
          <w:sz w:val="20"/>
          <w:szCs w:val="20"/>
        </w:rPr>
      </w:r>
      <w:r>
        <w:rPr>
          <w:rFonts w:ascii="Times New Roman" w:hAnsi="Times New Roman" w:cs="Times New Roman" w:eastAsia="Times New Roman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zed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ethod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least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squar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lts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</w:p>
    <w:p>
      <w:pPr>
        <w:jc w:val="left"/>
        <w:spacing w:after="0"/>
        <w:sectPr>
          <w:pgMar w:header="1100" w:footer="734" w:top="1300" w:bottom="920" w:left="500" w:right="600"/>
          <w:headerReference w:type="default" r:id="rId10"/>
          <w:footerReference w:type="default" r:id="rId11"/>
          <w:pgSz w:w="11900" w:h="16840"/>
          <w:cols w:num="2" w:equalWidth="0">
            <w:col w:w="3171" w:space="979"/>
            <w:col w:w="6650"/>
          </w:cols>
        </w:sectPr>
      </w:pPr>
      <w:rPr/>
    </w:p>
    <w:p>
      <w:pPr>
        <w:spacing w:before="37" w:after="0" w:line="267" w:lineRule="exact"/>
        <w:ind w:right="66"/>
        <w:jc w:val="right"/>
        <w:tabs>
          <w:tab w:pos="13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5"/>
        </w:rPr>
        <w:t>Variable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5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  <w:position w:val="5"/>
        </w:rPr>
        <w:t>Tra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99"/>
          <w:position w:val="5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  <w:position w:val="5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</w:r>
    </w:p>
    <w:p>
      <w:pPr>
        <w:spacing w:before="0" w:after="0" w:line="144" w:lineRule="exact"/>
        <w:ind w:right="-20"/>
        <w:jc w:val="righ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  <w:position w:val="1"/>
        </w:rPr>
        <w:t>Statist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99"/>
          <w:position w:val="1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  <w:position w:val="1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right="-71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Criti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128" w:lineRule="exact"/>
        <w:ind w:left="54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7"/>
        </w:rPr>
        <w:t>Value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</w:r>
    </w:p>
    <w:p>
      <w:pPr>
        <w:spacing w:before="34" w:after="0" w:line="269" w:lineRule="exact"/>
        <w:ind w:right="-82"/>
        <w:jc w:val="left"/>
        <w:tabs>
          <w:tab w:pos="6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6"/>
        </w:rPr>
        <w:t>Prob.</w:t>
        <w:tab/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5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5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5"/>
        </w:rPr>
        <w:t>pothesized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</w:r>
    </w:p>
    <w:p>
      <w:pPr>
        <w:spacing w:before="0" w:after="0" w:line="146" w:lineRule="exact"/>
        <w:ind w:left="73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1"/>
        </w:rPr>
        <w:t>No.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1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1"/>
        </w:rPr>
        <w:t>(s)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</w:r>
    </w:p>
    <w:p>
      <w:pPr>
        <w:spacing w:before="0" w:after="0" w:line="205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llowing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as:</w:t>
      </w:r>
    </w:p>
    <w:p>
      <w:pPr>
        <w:spacing w:before="55" w:after="0" w:line="213" w:lineRule="exact"/>
        <w:ind w:left="1043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  <w:position w:val="-2"/>
        </w:rPr>
        <w:t>LN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  <w:position w:val="-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13" w:lineRule="exact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2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13" w:lineRule="exact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2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2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2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-2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-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  <w:position w:val="-2"/>
        </w:rPr>
        <w:t>NST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13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2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40"/>
          <w:pgMar w:top="1020" w:bottom="920" w:left="500" w:right="600"/>
          <w:cols w:num="7" w:equalWidth="0">
            <w:col w:w="2444" w:space="299"/>
            <w:col w:w="542" w:space="294"/>
            <w:col w:w="1689" w:space="329"/>
            <w:col w:w="1863" w:space="157"/>
            <w:col w:w="250" w:space="108"/>
            <w:col w:w="1164" w:space="859"/>
            <w:col w:w="802"/>
          </w:cols>
        </w:sectPr>
      </w:pPr>
      <w:rPr/>
    </w:p>
    <w:p>
      <w:pPr>
        <w:spacing w:before="0" w:after="0" w:line="115" w:lineRule="exact"/>
        <w:ind w:right="1934"/>
        <w:jc w:val="right"/>
        <w:tabs>
          <w:tab w:pos="920" w:val="left"/>
        </w:tabs>
        <w:rPr>
          <w:rFonts w:ascii="Times New Roman" w:hAnsi="Times New Roman" w:cs="Times New Roman" w:eastAsia="Times New Roman"/>
          <w:sz w:val="11"/>
          <w:szCs w:val="11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65pt;margin-top:4.163692pt;width:266.27pt;height:64.9pt;mso-position-horizontal-relative:page;mso-position-vertical-relative:paragraph;z-index:-1924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634" w:hRule="exact"/>
                    </w:trPr>
                    <w:tc>
                      <w:tcPr>
                        <w:tcW w:w="1589" w:type="dxa"/>
                        <w:tcBorders>
                          <w:top w:val="single" w:sz="4.640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43" w:right="102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LNGDP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spacing w:val="0"/>
                            <w:w w:val="100"/>
                          </w:rPr>
                          <w:t>&amp;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spacing w:val="-2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LN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,</w:t>
                        </w:r>
                      </w:p>
                      <w:p>
                        <w:pPr>
                          <w:spacing w:before="1" w:after="0" w:line="208" w:lineRule="exact"/>
                          <w:ind w:left="253" w:right="211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LNTD,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99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LNCT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sz="4.640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2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24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30.99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.640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2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9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29.80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4.640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2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4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0.036</w:t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single" w:sz="4.640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2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21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At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most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tcW w:w="1589" w:type="dxa"/>
                        <w:tcBorders>
                          <w:top w:val="single" w:sz="7.04" w:space="0" w:color="000000"/>
                          <w:bottom w:val="single" w:sz="12.32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62" w:right="120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  <w:t>LNGDP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w w:val="99"/>
                          </w:rPr>
                          <w:t>&amp;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LN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,</w:t>
                        </w:r>
                      </w:p>
                      <w:p>
                        <w:pPr>
                          <w:spacing w:before="1" w:after="0" w:line="208" w:lineRule="exact"/>
                          <w:ind w:left="253" w:right="211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LNTD,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99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LNCT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sz="7.04" w:space="0" w:color="000000"/>
                          <w:bottom w:val="single" w:sz="10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1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24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15.86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7.04" w:space="0" w:color="000000"/>
                          <w:bottom w:val="single" w:sz="10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1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9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15.49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7.04" w:space="0" w:color="000000"/>
                          <w:bottom w:val="single" w:sz="10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1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4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0.044</w:t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single" w:sz="7.04" w:space="0" w:color="000000"/>
                          <w:bottom w:val="single" w:sz="10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1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21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At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most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*</w:t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1"/>
          <w:szCs w:val="11"/>
          <w:spacing w:val="-4"/>
          <w:w w:val="100"/>
        </w:rPr>
        <w:t>(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17.7797</w:t>
      </w:r>
      <w:r>
        <w:rPr>
          <w:rFonts w:ascii="Times New Roman" w:hAnsi="Times New Roman" w:cs="Times New Roman" w:eastAsia="Times New Roman"/>
          <w:sz w:val="11"/>
          <w:szCs w:val="1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4"/>
        </w:rPr>
        <w:t>)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4"/>
        </w:rPr>
        <w:t>(</w:t>
      </w:r>
      <w:r>
        <w:rPr>
          <w:rFonts w:ascii="Times New Roman" w:hAnsi="Times New Roman" w:cs="Times New Roman" w:eastAsia="Times New Roman"/>
          <w:sz w:val="11"/>
          <w:szCs w:val="11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11"/>
          <w:szCs w:val="11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7927</w:t>
      </w:r>
      <w:r>
        <w:rPr>
          <w:rFonts w:ascii="Times New Roman" w:hAnsi="Times New Roman" w:cs="Times New Roman" w:eastAsia="Times New Roman"/>
          <w:sz w:val="11"/>
          <w:szCs w:val="1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4"/>
        </w:rPr>
        <w:t>)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</w:p>
    <w:p>
      <w:pPr>
        <w:jc w:val="right"/>
        <w:spacing w:after="0"/>
        <w:sectPr>
          <w:type w:val="continuous"/>
          <w:pgSz w:w="11900" w:h="16840"/>
          <w:pgMar w:top="1020" w:bottom="920" w:left="500" w:right="600"/>
        </w:sectPr>
      </w:pPr>
      <w:rPr/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9"/>
        </w:rPr>
        <w:t>2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19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0.89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left="133" w:right="-20"/>
        <w:jc w:val="left"/>
        <w:rPr>
          <w:rFonts w:ascii="Times New Roman" w:hAnsi="Times New Roman" w:cs="Times New Roman" w:eastAsia="Times New Roman"/>
          <w:sz w:val="11"/>
          <w:szCs w:val="11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3.980011pt;margin-top:1.597582pt;width:6.10113pt;height:9.9881pt;mso-position-horizontal-relative:page;mso-position-vertical-relative:paragraph;z-index:-1921" type="#_x0000_t202" filled="f" stroked="f">
            <v:textbox inset="0,0,0,0">
              <w:txbxContent>
                <w:p>
                  <w:pPr>
                    <w:spacing w:before="0" w:after="0" w:line="200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  <w:i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4"/>
        </w:rPr>
        <w:t>2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</w:p>
    <w:p>
      <w:pPr>
        <w:spacing w:before="15" w:after="0" w:line="125" w:lineRule="exact"/>
        <w:ind w:left="116" w:right="-57"/>
        <w:jc w:val="left"/>
        <w:rPr>
          <w:rFonts w:ascii="Times New Roman" w:hAnsi="Times New Roman" w:cs="Times New Roman" w:eastAsia="Times New Roman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11"/>
          <w:szCs w:val="11"/>
          <w:spacing w:val="0"/>
          <w:w w:val="104"/>
          <w:i/>
        </w:rPr>
        <w:t>adj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871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264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DW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1020" w:bottom="920" w:left="500" w:right="600"/>
          <w:cols w:num="5" w:equalWidth="0">
            <w:col w:w="6792" w:space="188"/>
            <w:col w:w="264" w:space="79"/>
            <w:col w:w="706" w:space="171"/>
            <w:col w:w="997" w:space="181"/>
            <w:col w:w="1422"/>
          </w:cols>
        </w:sectPr>
      </w:pPr>
      <w:rPr/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8" w:lineRule="auto"/>
        <w:ind w:left="1803" w:right="-51" w:firstLine="-127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ABLE</w:t>
      </w:r>
      <w:r>
        <w:rPr>
          <w:rFonts w:ascii="Batang" w:hAnsi="Batang" w:cs="Batang" w:eastAsia="Batang"/>
          <w:sz w:val="18"/>
          <w:szCs w:val="18"/>
          <w:spacing w:val="0"/>
          <w:w w:val="100"/>
        </w:rPr>
        <w:t>Ⅳ</w:t>
      </w:r>
      <w:r>
        <w:rPr>
          <w:rFonts w:ascii="Batang" w:hAnsi="Batang" w:cs="Batang" w:eastAsia="Batang"/>
          <w:sz w:val="18"/>
          <w:szCs w:val="1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18"/>
          <w:szCs w:val="18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RESID</w:t>
      </w:r>
      <w:r>
        <w:rPr>
          <w:rFonts w:ascii="Times New Roman" w:hAnsi="Times New Roman" w:cs="Times New Roman" w:eastAsia="Times New Roman"/>
          <w:sz w:val="18"/>
          <w:szCs w:val="18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COINTEGRATION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82" w:after="0" w:line="240" w:lineRule="auto"/>
        <w:ind w:right="6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turnov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estic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P)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stro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statisti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efficien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332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tween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atistic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60.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statistic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le.</w:t>
      </w:r>
    </w:p>
    <w:p>
      <w:pPr>
        <w:jc w:val="both"/>
        <w:spacing w:after="0"/>
        <w:sectPr>
          <w:type w:val="continuous"/>
          <w:pgSz w:w="11900" w:h="16840"/>
          <w:pgMar w:top="1020" w:bottom="920" w:left="500" w:right="600"/>
          <w:cols w:num="2" w:equalWidth="0">
            <w:col w:w="5237" w:space="361"/>
            <w:col w:w="5202"/>
          </w:cols>
        </w:sectPr>
      </w:pPr>
      <w:rPr/>
    </w:p>
    <w:p>
      <w:pPr>
        <w:spacing w:before="57" w:after="0" w:line="220" w:lineRule="exact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65pt;margin-top:-7.003754pt;width:266.27pt;height:49.06pt;mso-position-horizontal-relative:page;mso-position-vertical-relative:paragraph;z-index:-1923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644" w:hRule="exact"/>
                    </w:trPr>
                    <w:tc>
                      <w:tcPr>
                        <w:tcW w:w="1068" w:type="dxa"/>
                        <w:tcBorders>
                          <w:top w:val="single" w:sz="12.32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2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23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Variable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single" w:sz="12.32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98" w:after="0" w:line="240" w:lineRule="auto"/>
                          <w:ind w:left="310" w:right="292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Inspection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06" w:lineRule="exact"/>
                          <w:ind w:left="503" w:right="485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99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2"/>
                            <w:w w:val="99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99"/>
                          </w:rPr>
                          <w:t>pe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12.32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2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25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ADF.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single" w:sz="12.32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2" w:lineRule="exact"/>
                          <w:ind w:left="309" w:right="289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0.5</w:t>
                        </w:r>
                      </w:p>
                      <w:p>
                        <w:pPr>
                          <w:spacing w:before="0" w:after="0" w:line="206" w:lineRule="exact"/>
                          <w:ind w:left="149" w:right="128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Criti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99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al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06" w:lineRule="exact"/>
                          <w:ind w:left="207" w:right="185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Value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12.32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02" w:lineRule="exact"/>
                          <w:ind w:left="306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DW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06" w:lineRule="exact"/>
                          <w:ind w:left="24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Value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1068" w:type="dxa"/>
                        <w:tcBorders>
                          <w:top w:val="single" w:sz="7.04" w:space="0" w:color="000000"/>
                          <w:bottom w:val="single" w:sz="12.32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443" w:right="400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  <w:i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single" w:sz="7.04" w:space="0" w:color="000000"/>
                          <w:bottom w:val="single" w:sz="10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456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(C,T,0)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7.04" w:space="0" w:color="000000"/>
                          <w:bottom w:val="single" w:sz="10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17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-5.7849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single" w:sz="7.04" w:space="0" w:color="000000"/>
                          <w:bottom w:val="single" w:sz="10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32" w:after="0" w:line="240" w:lineRule="auto"/>
                          <w:ind w:left="17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-3.5298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single" w:sz="7.04" w:space="0" w:color="000000"/>
                          <w:bottom w:val="single" w:sz="10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32" w:after="0" w:line="240" w:lineRule="auto"/>
                          <w:ind w:left="20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1.9300</w:t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-1"/>
        </w:rPr>
        <w:t>LN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DP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position w:val="-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position w:val="-1"/>
        </w:rPr>
        <w:t>11.5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  <w:position w:val="-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position w:val="-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8"/>
          <w:position w:val="-1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position w:val="-1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98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1"/>
        </w:rPr>
        <w:t>0.1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-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1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99"/>
          <w:position w:val="-1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9"/>
          <w:i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i/>
          <w:position w:val="-1"/>
        </w:rPr>
        <w:t>NTD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07" w:lineRule="exact"/>
        <w:ind w:right="276"/>
        <w:jc w:val="right"/>
        <w:tabs>
          <w:tab w:pos="980" w:val="left"/>
        </w:tabs>
        <w:rPr>
          <w:rFonts w:ascii="Times New Roman" w:hAnsi="Times New Roman" w:cs="Times New Roman" w:eastAsia="Times New Roman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11"/>
          <w:szCs w:val="11"/>
          <w:spacing w:val="-4"/>
          <w:w w:val="100"/>
        </w:rPr>
        <w:t>(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10.392</w:t>
      </w:r>
      <w:r>
        <w:rPr>
          <w:rFonts w:ascii="Times New Roman" w:hAnsi="Times New Roman" w:cs="Times New Roman" w:eastAsia="Times New Roman"/>
          <w:sz w:val="11"/>
          <w:szCs w:val="11"/>
          <w:spacing w:val="6"/>
          <w:w w:val="100"/>
        </w:rPr>
        <w:t>9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1"/>
          <w:szCs w:val="1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5"/>
        </w:rPr>
        <w:t>(</w:t>
      </w:r>
      <w:r>
        <w:rPr>
          <w:rFonts w:ascii="Times New Roman" w:hAnsi="Times New Roman" w:cs="Times New Roman" w:eastAsia="Times New Roman"/>
          <w:sz w:val="11"/>
          <w:szCs w:val="11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2"/>
        </w:rPr>
        <w:t>−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5"/>
        </w:rPr>
        <w:t>0.920</w:t>
      </w:r>
      <w:r>
        <w:rPr>
          <w:rFonts w:ascii="Times New Roman" w:hAnsi="Times New Roman" w:cs="Times New Roman" w:eastAsia="Times New Roman"/>
          <w:sz w:val="11"/>
          <w:szCs w:val="11"/>
          <w:spacing w:val="6"/>
          <w:w w:val="105"/>
        </w:rPr>
        <w:t>0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5"/>
        </w:rPr>
        <w:t>)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</w:p>
    <w:p>
      <w:pPr>
        <w:spacing w:before="55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</w:p>
    <w:p>
      <w:pPr>
        <w:jc w:val="left"/>
        <w:spacing w:after="0"/>
        <w:sectPr>
          <w:type w:val="continuous"/>
          <w:pgSz w:w="11900" w:h="16840"/>
          <w:pgMar w:top="1020" w:bottom="920" w:left="500" w:right="600"/>
          <w:cols w:num="2" w:equalWidth="0">
            <w:col w:w="9250" w:space="849"/>
            <w:col w:w="701"/>
          </w:cols>
        </w:sectPr>
      </w:pPr>
      <w:rPr/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33" w:lineRule="exact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  <w:position w:val="-1"/>
        </w:rPr>
        <w:t>R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8"/>
        </w:rPr>
        <w:t>2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19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1"/>
        </w:rPr>
        <w:t>0.02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-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1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left="133" w:right="-20"/>
        <w:jc w:val="left"/>
        <w:rPr>
          <w:rFonts w:ascii="Times New Roman" w:hAnsi="Times New Roman" w:cs="Times New Roman" w:eastAsia="Times New Roman"/>
          <w:sz w:val="11"/>
          <w:szCs w:val="11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5.100006pt;margin-top:1.626088pt;width:6.079506pt;height:9.9527pt;mso-position-horizontal-relative:page;mso-position-vertical-relative:paragraph;z-index:-1920" type="#_x0000_t202" filled="f" stroked="f">
            <v:textbox inset="0,0,0,0">
              <w:txbxContent>
                <w:p>
                  <w:pPr>
                    <w:spacing w:before="0" w:after="0" w:line="199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  <w:i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4"/>
        </w:rPr>
        <w:t>2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</w:p>
    <w:p>
      <w:pPr>
        <w:spacing w:before="15" w:after="0" w:line="240" w:lineRule="auto"/>
        <w:ind w:left="116" w:right="-57"/>
        <w:jc w:val="left"/>
        <w:rPr>
          <w:rFonts w:ascii="Times New Roman" w:hAnsi="Times New Roman" w:cs="Times New Roman" w:eastAsia="Times New Roman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11"/>
          <w:szCs w:val="11"/>
          <w:w w:val="104"/>
          <w:i/>
        </w:rPr>
        <w:t>a</w:t>
      </w:r>
      <w:r>
        <w:rPr>
          <w:rFonts w:ascii="Times New Roman" w:hAnsi="Times New Roman" w:cs="Times New Roman" w:eastAsia="Times New Roman"/>
          <w:sz w:val="11"/>
          <w:szCs w:val="11"/>
          <w:spacing w:val="-1"/>
          <w:w w:val="104"/>
          <w:i/>
        </w:rPr>
        <w:t>d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4"/>
          <w:i/>
        </w:rPr>
        <w:t>j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036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2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464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DW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0.0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52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40"/>
          <w:pgMar w:top="1020" w:bottom="920" w:left="500" w:right="600"/>
          <w:cols w:num="4" w:equalWidth="0">
            <w:col w:w="6613" w:space="189"/>
            <w:col w:w="263" w:space="79"/>
            <w:col w:w="819" w:space="178"/>
            <w:col w:w="2659"/>
          </w:cols>
        </w:sectPr>
      </w:pPr>
      <w:rPr/>
    </w:p>
    <w:p>
      <w:pPr>
        <w:spacing w:before="96" w:after="0" w:line="210" w:lineRule="atLeast"/>
        <w:ind w:left="2265" w:right="-51" w:firstLine="-168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ABLE</w:t>
      </w:r>
      <w:r>
        <w:rPr>
          <w:rFonts w:ascii="Batang" w:hAnsi="Batang" w:cs="Batang" w:eastAsia="Batang"/>
          <w:sz w:val="18"/>
          <w:szCs w:val="18"/>
          <w:spacing w:val="0"/>
          <w:w w:val="100"/>
        </w:rPr>
        <w:t>Ⅴ</w:t>
      </w:r>
      <w:r>
        <w:rPr>
          <w:rFonts w:ascii="Batang" w:hAnsi="Batang" w:cs="Batang" w:eastAsia="Batang"/>
          <w:sz w:val="18"/>
          <w:szCs w:val="1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NGER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CAU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ALITY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LTS</w:t>
      </w:r>
      <w:r>
        <w:rPr>
          <w:rFonts w:ascii="Times New Roman" w:hAnsi="Times New Roman" w:cs="Times New Roman" w:eastAsia="Times New Roman"/>
          <w:sz w:val="18"/>
          <w:szCs w:val="18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VARIABLES</w:t>
      </w:r>
    </w:p>
    <w:p>
      <w:pPr>
        <w:spacing w:before="57" w:after="0" w:line="240" w:lineRule="auto"/>
        <w:ind w:right="6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.(6)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statistic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easu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1020" w:bottom="920" w:left="500" w:right="600"/>
          <w:cols w:num="2" w:equalWidth="0">
            <w:col w:w="5186" w:space="413"/>
            <w:col w:w="5201"/>
          </w:cols>
        </w:sectPr>
      </w:pPr>
      <w:rPr/>
    </w:p>
    <w:p>
      <w:pPr>
        <w:spacing w:before="0" w:after="0" w:line="150" w:lineRule="exact"/>
        <w:ind w:left="3636" w:right="-20"/>
        <w:jc w:val="left"/>
        <w:tabs>
          <w:tab w:pos="5200" w:val="left"/>
          <w:tab w:pos="5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.25pt;margin-top:6.163508pt;width:247.01pt;height:230.86pt;mso-position-horizontal-relative:page;mso-position-vertical-relative:paragraph;z-index:-1922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89" w:hRule="exact"/>
                    </w:trPr>
                    <w:tc>
                      <w:tcPr>
                        <w:tcW w:w="2131" w:type="dxa"/>
                        <w:tcBorders>
                          <w:top w:val="single" w:sz="12.32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24" w:after="0" w:line="240" w:lineRule="auto"/>
                          <w:ind w:left="346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Original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6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2"/>
                            <w:w w:val="100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2"/>
                            <w:w w:val="100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esis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12.32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24" w:after="0" w:line="240" w:lineRule="auto"/>
                          <w:ind w:left="21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F-Statistic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610" w:type="dxa"/>
                        <w:tcBorders>
                          <w:top w:val="nil" w:sz="6" w:space="0" w:color="auto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428" w:hRule="exact"/>
                    </w:trPr>
                    <w:tc>
                      <w:tcPr>
                        <w:tcW w:w="2131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96" w:right="56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LNGDP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does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not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2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Granger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06" w:lineRule="exact"/>
                          <w:ind w:left="571" w:right="528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Cause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LNST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97" w:after="0" w:line="240" w:lineRule="auto"/>
                          <w:ind w:left="33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3.5398</w:t>
                        </w:r>
                      </w:p>
                    </w:tc>
                    <w:tc>
                      <w:tcPr>
                        <w:tcW w:w="161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97" w:after="0" w:line="240" w:lineRule="auto"/>
                          <w:ind w:left="515" w:right="505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0.0395</w:t>
                        </w:r>
                      </w:p>
                    </w:tc>
                  </w:tr>
                  <w:tr>
                    <w:trPr>
                      <w:trHeight w:val="430" w:hRule="exact"/>
                    </w:trPr>
                    <w:tc>
                      <w:tcPr>
                        <w:tcW w:w="2131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72" w:right="129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LNST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does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not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Granger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497" w:right="454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Cause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LNGDP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97" w:after="0" w:line="240" w:lineRule="auto"/>
                          <w:ind w:left="33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0.1863</w:t>
                        </w:r>
                      </w:p>
                    </w:tc>
                    <w:tc>
                      <w:tcPr>
                        <w:tcW w:w="161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97" w:after="0" w:line="240" w:lineRule="auto"/>
                          <w:ind w:left="515" w:right="505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0.8309</w:t>
                        </w:r>
                      </w:p>
                    </w:tc>
                  </w:tr>
                  <w:tr>
                    <w:trPr>
                      <w:trHeight w:val="428" w:hRule="exact"/>
                    </w:trPr>
                    <w:tc>
                      <w:tcPr>
                        <w:tcW w:w="2131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96" w:right="56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LNGDP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does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not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2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Granger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06" w:lineRule="exact"/>
                          <w:ind w:left="556" w:right="514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Cause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LNTD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97" w:after="0" w:line="240" w:lineRule="auto"/>
                          <w:ind w:left="33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0.0425</w:t>
                        </w:r>
                      </w:p>
                    </w:tc>
                    <w:tc>
                      <w:tcPr>
                        <w:tcW w:w="161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97" w:after="0" w:line="240" w:lineRule="auto"/>
                          <w:ind w:left="515" w:right="505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0.1484</w:t>
                        </w:r>
                      </w:p>
                    </w:tc>
                  </w:tr>
                  <w:tr>
                    <w:trPr>
                      <w:trHeight w:val="430" w:hRule="exact"/>
                    </w:trPr>
                    <w:tc>
                      <w:tcPr>
                        <w:tcW w:w="2131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56" w:right="114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LNTD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does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Granger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497" w:right="454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Cause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LNGDP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97" w:after="0" w:line="240" w:lineRule="auto"/>
                          <w:ind w:left="33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1.3794</w:t>
                        </w:r>
                      </w:p>
                    </w:tc>
                    <w:tc>
                      <w:tcPr>
                        <w:tcW w:w="161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97" w:after="0" w:line="240" w:lineRule="auto"/>
                          <w:ind w:left="515" w:right="505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0.2647</w:t>
                        </w:r>
                      </w:p>
                    </w:tc>
                  </w:tr>
                  <w:tr>
                    <w:trPr>
                      <w:trHeight w:val="428" w:hRule="exact"/>
                    </w:trPr>
                    <w:tc>
                      <w:tcPr>
                        <w:tcW w:w="2131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96" w:right="56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LNGDP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does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not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2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Granger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06" w:lineRule="exact"/>
                          <w:ind w:left="571" w:right="528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Cause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LNFE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97" w:after="0" w:line="240" w:lineRule="auto"/>
                          <w:ind w:left="33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3.7642</w:t>
                        </w:r>
                      </w:p>
                    </w:tc>
                    <w:tc>
                      <w:tcPr>
                        <w:tcW w:w="161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97" w:after="0" w:line="240" w:lineRule="auto"/>
                          <w:ind w:left="515" w:right="505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0.0328</w:t>
                        </w:r>
                      </w:p>
                    </w:tc>
                  </w:tr>
                  <w:tr>
                    <w:trPr>
                      <w:trHeight w:val="430" w:hRule="exact"/>
                    </w:trPr>
                    <w:tc>
                      <w:tcPr>
                        <w:tcW w:w="2131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72" w:right="129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LNFE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does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not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Granger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497" w:right="454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Cause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LNGDP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97" w:after="0" w:line="240" w:lineRule="auto"/>
                          <w:ind w:left="33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0.6525</w:t>
                        </w:r>
                      </w:p>
                    </w:tc>
                    <w:tc>
                      <w:tcPr>
                        <w:tcW w:w="161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97" w:after="0" w:line="240" w:lineRule="auto"/>
                          <w:ind w:left="507" w:right="497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0.0268</w:t>
                        </w:r>
                      </w:p>
                    </w:tc>
                  </w:tr>
                  <w:tr>
                    <w:trPr>
                      <w:trHeight w:val="428" w:hRule="exact"/>
                    </w:trPr>
                    <w:tc>
                      <w:tcPr>
                        <w:tcW w:w="2131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96" w:right="56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LNGDP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does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not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2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Granger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06" w:lineRule="exact"/>
                          <w:ind w:left="576" w:right="535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use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NFS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97" w:after="0" w:line="240" w:lineRule="auto"/>
                          <w:ind w:left="33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0.8595</w:t>
                        </w:r>
                      </w:p>
                    </w:tc>
                    <w:tc>
                      <w:tcPr>
                        <w:tcW w:w="161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97" w:after="0" w:line="240" w:lineRule="auto"/>
                          <w:ind w:left="515" w:right="505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0.0319</w:t>
                        </w:r>
                      </w:p>
                    </w:tc>
                  </w:tr>
                  <w:tr>
                    <w:trPr>
                      <w:trHeight w:val="430" w:hRule="exact"/>
                    </w:trPr>
                    <w:tc>
                      <w:tcPr>
                        <w:tcW w:w="2131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77" w:right="135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LNFS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does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not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Granger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497" w:right="454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Cause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LNGDP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97" w:after="0" w:line="240" w:lineRule="auto"/>
                          <w:ind w:left="33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0.5706</w:t>
                        </w:r>
                      </w:p>
                    </w:tc>
                    <w:tc>
                      <w:tcPr>
                        <w:tcW w:w="161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97" w:after="0" w:line="240" w:lineRule="auto"/>
                          <w:ind w:left="515" w:right="505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0.5702</w:t>
                        </w:r>
                      </w:p>
                    </w:tc>
                  </w:tr>
                  <w:tr>
                    <w:trPr>
                      <w:trHeight w:val="428" w:hRule="exact"/>
                    </w:trPr>
                    <w:tc>
                      <w:tcPr>
                        <w:tcW w:w="2131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96" w:right="56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LNGDP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does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not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2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Granger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06" w:lineRule="exact"/>
                          <w:ind w:left="560" w:right="519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Cause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LNCT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97" w:after="0" w:line="240" w:lineRule="auto"/>
                          <w:ind w:left="33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2.3086</w:t>
                        </w:r>
                      </w:p>
                    </w:tc>
                    <w:tc>
                      <w:tcPr>
                        <w:tcW w:w="161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97" w:after="0" w:line="240" w:lineRule="auto"/>
                          <w:ind w:left="515" w:right="505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0.0139</w:t>
                        </w:r>
                      </w:p>
                    </w:tc>
                  </w:tr>
                  <w:tr>
                    <w:trPr>
                      <w:trHeight w:val="437" w:hRule="exact"/>
                    </w:trPr>
                    <w:tc>
                      <w:tcPr>
                        <w:tcW w:w="2131" w:type="dxa"/>
                        <w:tcBorders>
                          <w:top w:val="single" w:sz="7.04" w:space="0" w:color="000000"/>
                          <w:bottom w:val="single" w:sz="12.32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61" w:right="119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LNCT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4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does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1"/>
                            <w:w w:val="100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99"/>
                          </w:rPr>
                          <w:t>Granger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497" w:right="454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Cause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LNGDP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7.04" w:space="0" w:color="000000"/>
                          <w:bottom w:val="single" w:sz="10.0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97" w:after="0" w:line="240" w:lineRule="auto"/>
                          <w:ind w:left="33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0.4818</w:t>
                        </w:r>
                      </w:p>
                    </w:tc>
                    <w:tc>
                      <w:tcPr>
                        <w:tcW w:w="1610" w:type="dxa"/>
                        <w:tcBorders>
                          <w:top w:val="single" w:sz="7.04" w:space="0" w:color="000000"/>
                          <w:bottom w:val="single" w:sz="10.0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97" w:after="0" w:line="240" w:lineRule="auto"/>
                          <w:ind w:left="515" w:right="505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0.6216</w:t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u w:val="thick" w:color="0000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u w:val="thick" w:color="0000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u w:val="thick" w:color="0000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arkable,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va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-s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uar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adj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ared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40"/>
          <w:pgMar w:top="1020" w:bottom="920" w:left="500" w:right="600"/>
        </w:sectPr>
      </w:pPr>
      <w:rPr/>
    </w:p>
    <w:p>
      <w:pPr>
        <w:spacing w:before="28" w:after="0" w:line="240" w:lineRule="auto"/>
        <w:ind w:right="-20"/>
        <w:jc w:val="righ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w w:val="99"/>
        </w:rPr>
        <w:t>Probabili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99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</w:p>
    <w:p>
      <w:pPr>
        <w:spacing w:before="3" w:after="0" w:line="240" w:lineRule="auto"/>
        <w:ind w:right="6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statistic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Durb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-Watson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statistic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consistent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cause</w:t>
      </w:r>
    </w:p>
    <w:p>
      <w:pPr>
        <w:spacing w:before="0" w:after="0" w:line="247" w:lineRule="exact"/>
        <w:ind w:right="7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betwe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DP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Batang" w:hAnsi="Batang" w:cs="Batang" w:eastAsia="Batang"/>
          <w:sz w:val="20"/>
          <w:szCs w:val="20"/>
          <w:spacing w:val="-1"/>
          <w:w w:val="100"/>
          <w:position w:val="-1"/>
        </w:rPr>
        <w:t>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Bec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turnov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1" w:after="0" w:line="240" w:lineRule="auto"/>
        <w:ind w:right="6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easu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D)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X)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leas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alysis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jc w:val="both"/>
        <w:spacing w:after="0"/>
        <w:sectPr>
          <w:type w:val="continuous"/>
          <w:pgSz w:w="11900" w:h="16840"/>
          <w:pgMar w:top="1020" w:bottom="920" w:left="500" w:right="600"/>
          <w:cols w:num="2" w:equalWidth="0">
            <w:col w:w="4823" w:space="775"/>
            <w:col w:w="5202"/>
          </w:cols>
        </w:sectPr>
      </w:pPr>
      <w:rPr/>
    </w:p>
    <w:p>
      <w:pPr>
        <w:spacing w:before="57" w:after="0" w:line="220" w:lineRule="exact"/>
        <w:ind w:left="5942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-1"/>
        </w:rPr>
        <w:t>LN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DP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position w:val="-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position w:val="-1"/>
        </w:rPr>
        <w:t>12.4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  <w:position w:val="-1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position w:val="-1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98"/>
          <w:position w:val="-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position w:val="-1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98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1"/>
        </w:rPr>
        <w:t>0.20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-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1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-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GH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48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-1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07" w:lineRule="exact"/>
        <w:ind w:right="316"/>
        <w:jc w:val="right"/>
        <w:tabs>
          <w:tab w:pos="1020" w:val="left"/>
          <w:tab w:pos="2180" w:val="left"/>
        </w:tabs>
        <w:rPr>
          <w:rFonts w:ascii="Times New Roman" w:hAnsi="Times New Roman" w:cs="Times New Roman" w:eastAsia="Times New Roman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11"/>
          <w:szCs w:val="11"/>
          <w:spacing w:val="-4"/>
          <w:w w:val="100"/>
        </w:rPr>
        <w:t>(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19.179</w:t>
      </w:r>
      <w:r>
        <w:rPr>
          <w:rFonts w:ascii="Times New Roman" w:hAnsi="Times New Roman" w:cs="Times New Roman" w:eastAsia="Times New Roman"/>
          <w:sz w:val="11"/>
          <w:szCs w:val="11"/>
          <w:spacing w:val="5"/>
          <w:w w:val="100"/>
        </w:rPr>
        <w:t>5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1"/>
          <w:szCs w:val="1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5"/>
        </w:rPr>
        <w:t>(</w:t>
      </w:r>
      <w:r>
        <w:rPr>
          <w:rFonts w:ascii="Times New Roman" w:hAnsi="Times New Roman" w:cs="Times New Roman" w:eastAsia="Times New Roman"/>
          <w:sz w:val="11"/>
          <w:szCs w:val="11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2.7150</w:t>
      </w:r>
      <w:r>
        <w:rPr>
          <w:rFonts w:ascii="Times New Roman" w:hAnsi="Times New Roman" w:cs="Times New Roman" w:eastAsia="Times New Roman"/>
          <w:sz w:val="11"/>
          <w:szCs w:val="1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5"/>
        </w:rPr>
        <w:t>)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5"/>
        </w:rPr>
        <w:t>(</w:t>
      </w:r>
      <w:r>
        <w:rPr>
          <w:rFonts w:ascii="Times New Roman" w:hAnsi="Times New Roman" w:cs="Times New Roman" w:eastAsia="Times New Roman"/>
          <w:sz w:val="11"/>
          <w:szCs w:val="11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−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11"/>
          <w:szCs w:val="11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6387</w:t>
      </w:r>
      <w:r>
        <w:rPr>
          <w:rFonts w:ascii="Times New Roman" w:hAnsi="Times New Roman" w:cs="Times New Roman" w:eastAsia="Times New Roman"/>
          <w:sz w:val="11"/>
          <w:szCs w:val="1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5"/>
        </w:rPr>
        <w:t>)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</w:p>
    <w:p>
      <w:pPr>
        <w:spacing w:before="55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</w:p>
    <w:p>
      <w:pPr>
        <w:jc w:val="left"/>
        <w:spacing w:after="0"/>
        <w:sectPr>
          <w:type w:val="continuous"/>
          <w:pgSz w:w="11900" w:h="16840"/>
          <w:pgMar w:top="1020" w:bottom="920" w:left="500" w:right="600"/>
          <w:cols w:num="2" w:equalWidth="0">
            <w:col w:w="9900" w:space="179"/>
            <w:col w:w="721"/>
          </w:cols>
        </w:sectPr>
      </w:pPr>
      <w:rPr/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</w:rPr>
        <w:t>R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9"/>
        </w:rPr>
        <w:t>2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20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0.8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11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left="133" w:right="-20"/>
        <w:jc w:val="left"/>
        <w:rPr>
          <w:rFonts w:ascii="Times New Roman" w:hAnsi="Times New Roman" w:cs="Times New Roman" w:eastAsia="Times New Roman"/>
          <w:sz w:val="11"/>
          <w:szCs w:val="11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3.019989pt;margin-top:1.626088pt;width:6.079506pt;height:9.9527pt;mso-position-horizontal-relative:page;mso-position-vertical-relative:paragraph;z-index:-1919" type="#_x0000_t202" filled="f" stroked="f">
            <v:textbox inset="0,0,0,0">
              <w:txbxContent>
                <w:p>
                  <w:pPr>
                    <w:spacing w:before="0" w:after="0" w:line="199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  <w:i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4"/>
        </w:rPr>
        <w:t>2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</w:p>
    <w:p>
      <w:pPr>
        <w:spacing w:before="15" w:after="0" w:line="125" w:lineRule="exact"/>
        <w:ind w:left="116" w:right="-57"/>
        <w:jc w:val="left"/>
        <w:rPr>
          <w:rFonts w:ascii="Times New Roman" w:hAnsi="Times New Roman" w:cs="Times New Roman" w:eastAsia="Times New Roman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11"/>
          <w:szCs w:val="11"/>
          <w:spacing w:val="0"/>
          <w:w w:val="104"/>
          <w:i/>
        </w:rPr>
        <w:t>adj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0.83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7.31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DW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1.69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</w:t>
      </w:r>
    </w:p>
    <w:p>
      <w:pPr>
        <w:jc w:val="left"/>
        <w:spacing w:after="0"/>
        <w:sectPr>
          <w:type w:val="continuous"/>
          <w:pgSz w:w="11900" w:h="16840"/>
          <w:pgMar w:top="1020" w:bottom="920" w:left="500" w:right="600"/>
          <w:cols w:num="5" w:equalWidth="0">
            <w:col w:w="6793" w:space="168"/>
            <w:col w:w="264" w:space="79"/>
            <w:col w:w="707" w:space="190"/>
            <w:col w:w="995" w:space="184"/>
            <w:col w:w="1420"/>
          </w:cols>
        </w:sectPr>
      </w:pPr>
      <w:rPr/>
    </w:p>
    <w:p>
      <w:pPr>
        <w:spacing w:before="82" w:after="0" w:line="240" w:lineRule="auto"/>
        <w:ind w:left="5598" w:right="6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.(7)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statistic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etween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GX,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GDP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respecti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-squ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.8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statisti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rka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le.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cie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</w:p>
    <w:p>
      <w:pPr>
        <w:spacing w:before="0" w:after="0" w:line="229" w:lineRule="exact"/>
        <w:ind w:left="5598" w:right="6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0.54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GH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</w:p>
    <w:p>
      <w:pPr>
        <w:spacing w:before="0" w:after="0" w:line="226" w:lineRule="exact"/>
        <w:ind w:left="5598" w:right="242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GDP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stro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GX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GDP.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1900" w:h="16840"/>
          <w:pgMar w:top="1020" w:bottom="920" w:left="500" w:right="600"/>
        </w:sectPr>
      </w:pPr>
      <w:rPr/>
    </w:p>
    <w:p>
      <w:pPr>
        <w:spacing w:before="61" w:after="0" w:line="221" w:lineRule="exact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-1"/>
        </w:rPr>
        <w:t>LN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DP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1"/>
        </w:rPr>
        <w:t>8.1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-1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1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-1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1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99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-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-1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1"/>
        </w:rPr>
        <w:t>89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99"/>
          <w:position w:val="-1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9"/>
          <w:i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i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  <w:i/>
          <w:position w:val="-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07" w:lineRule="exact"/>
        <w:ind w:right="270"/>
        <w:jc w:val="right"/>
        <w:tabs>
          <w:tab w:pos="940" w:val="left"/>
        </w:tabs>
        <w:rPr>
          <w:rFonts w:ascii="Times New Roman" w:hAnsi="Times New Roman" w:cs="Times New Roman" w:eastAsia="Times New Roman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11"/>
          <w:szCs w:val="11"/>
          <w:spacing w:val="-4"/>
          <w:w w:val="100"/>
        </w:rPr>
        <w:t>(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17.7797</w:t>
      </w:r>
      <w:r>
        <w:rPr>
          <w:rFonts w:ascii="Times New Roman" w:hAnsi="Times New Roman" w:cs="Times New Roman" w:eastAsia="Times New Roman"/>
          <w:sz w:val="11"/>
          <w:szCs w:val="1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4"/>
        </w:rPr>
        <w:t>)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1"/>
          <w:szCs w:val="11"/>
          <w:spacing w:val="-2"/>
          <w:w w:val="100"/>
        </w:rPr>
        <w:t>(</w:t>
      </w:r>
      <w:r>
        <w:rPr>
          <w:rFonts w:ascii="Times New Roman" w:hAnsi="Times New Roman" w:cs="Times New Roman" w:eastAsia="Times New Roman"/>
          <w:sz w:val="11"/>
          <w:szCs w:val="11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8.4057</w:t>
      </w:r>
      <w:r>
        <w:rPr>
          <w:rFonts w:ascii="Times New Roman" w:hAnsi="Times New Roman" w:cs="Times New Roman" w:eastAsia="Times New Roman"/>
          <w:sz w:val="11"/>
          <w:szCs w:val="1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4"/>
        </w:rPr>
        <w:t>)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</w:p>
    <w:p>
      <w:pPr>
        <w:spacing w:before="59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</w:p>
    <w:p>
      <w:pPr>
        <w:jc w:val="left"/>
        <w:spacing w:after="0"/>
        <w:sectPr>
          <w:type w:val="continuous"/>
          <w:pgSz w:w="11900" w:h="16840"/>
          <w:pgMar w:top="1020" w:bottom="920" w:left="500" w:right="600"/>
          <w:cols w:num="2" w:equalWidth="0">
            <w:col w:w="9144" w:space="854"/>
            <w:col w:w="802"/>
          </w:cols>
        </w:sectPr>
      </w:pPr>
      <w:rPr/>
    </w:p>
    <w:p>
      <w:pPr>
        <w:spacing w:before="24" w:after="0" w:line="248" w:lineRule="auto"/>
        <w:ind w:left="231" w:right="-5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Batang" w:hAnsi="Batang" w:cs="Batang" w:eastAsia="Batang"/>
          <w:sz w:val="20"/>
          <w:szCs w:val="20"/>
          <w:spacing w:val="0"/>
          <w:w w:val="100"/>
        </w:rPr>
        <w:t>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ger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cause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gross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esti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ck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right="-7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9"/>
        </w:rPr>
        <w:t>2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20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left="133" w:right="-20"/>
        <w:jc w:val="left"/>
        <w:rPr>
          <w:rFonts w:ascii="Times New Roman" w:hAnsi="Times New Roman" w:cs="Times New Roman" w:eastAsia="Times New Roman"/>
          <w:sz w:val="11"/>
          <w:szCs w:val="11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6.5pt;margin-top:1.596082pt;width:6.10229pt;height:9.99pt;mso-position-horizontal-relative:page;mso-position-vertical-relative:paragraph;z-index:-1918" type="#_x0000_t202" filled="f" stroked="f">
            <v:textbox inset="0,0,0,0">
              <w:txbxContent>
                <w:p>
                  <w:pPr>
                    <w:spacing w:before="0" w:after="0" w:line="200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  <w:i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5"/>
        </w:rPr>
        <w:t>2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</w:p>
    <w:p>
      <w:pPr>
        <w:spacing w:before="15" w:after="0" w:line="240" w:lineRule="auto"/>
        <w:ind w:left="116" w:right="-57"/>
        <w:jc w:val="left"/>
        <w:rPr>
          <w:rFonts w:ascii="Times New Roman" w:hAnsi="Times New Roman" w:cs="Times New Roman" w:eastAsia="Times New Roman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11"/>
          <w:szCs w:val="11"/>
          <w:spacing w:val="0"/>
          <w:w w:val="104"/>
          <w:i/>
        </w:rPr>
        <w:t>adj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0.88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DW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1.63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1020" w:bottom="920" w:left="500" w:right="600"/>
          <w:cols w:num="6" w:equalWidth="0">
            <w:col w:w="5311" w:space="561"/>
            <w:col w:w="970" w:space="188"/>
            <w:col w:w="264" w:space="79"/>
            <w:col w:w="707" w:space="190"/>
            <w:col w:w="896" w:space="184"/>
            <w:col w:w="1450"/>
          </w:cols>
        </w:sectPr>
      </w:pPr>
      <w:rPr/>
    </w:p>
    <w:p>
      <w:pPr>
        <w:spacing w:before="3" w:after="0" w:line="240" w:lineRule="auto"/>
        <w:ind w:left="251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ransact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(FE)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arkable,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statisti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cien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89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rrelati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GDP.</w:t>
      </w:r>
    </w:p>
    <w:p>
      <w:pPr>
        <w:spacing w:before="3" w:after="0" w:line="240" w:lineRule="auto"/>
        <w:ind w:right="4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edicti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err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ck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reign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sactions,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securities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rno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ity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</w:t>
      </w:r>
    </w:p>
    <w:p>
      <w:pPr>
        <w:spacing w:before="0" w:after="0" w:line="244" w:lineRule="exact"/>
        <w:ind w:right="50"/>
        <w:jc w:val="both"/>
        <w:rPr>
          <w:rFonts w:ascii="Batang" w:hAnsi="Batang" w:cs="Batang" w:eastAsia="Batang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estic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ct.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Batang" w:hAnsi="Batang" w:cs="Batang" w:eastAsia="Batang"/>
          <w:sz w:val="20"/>
          <w:szCs w:val="20"/>
          <w:spacing w:val="0"/>
          <w:w w:val="100"/>
          <w:position w:val="-1"/>
        </w:rPr>
        <w:t>Ⅵ</w:t>
      </w:r>
      <w:r>
        <w:rPr>
          <w:rFonts w:ascii="Batang" w:hAnsi="Batang" w:cs="Batang" w:eastAsia="Batang"/>
          <w:sz w:val="20"/>
          <w:szCs w:val="20"/>
          <w:spacing w:val="0"/>
          <w:w w:val="100"/>
          <w:position w:val="0"/>
        </w:rPr>
      </w:r>
    </w:p>
    <w:p>
      <w:pPr>
        <w:jc w:val="both"/>
        <w:spacing w:after="0"/>
        <w:sectPr>
          <w:pgNumType w:start="308"/>
          <w:pgMar w:header="1100" w:footer="713" w:top="1300" w:bottom="900" w:left="480" w:right="620"/>
          <w:headerReference w:type="default" r:id="rId12"/>
          <w:footerReference w:type="default" r:id="rId13"/>
          <w:pgSz w:w="11900" w:h="16840"/>
          <w:cols w:num="2" w:equalWidth="0">
            <w:col w:w="5332" w:space="286"/>
            <w:col w:w="5182"/>
          </w:cols>
        </w:sectPr>
      </w:pPr>
      <w:rPr/>
    </w:p>
    <w:p>
      <w:pPr>
        <w:spacing w:before="62" w:after="0" w:line="221" w:lineRule="exact"/>
        <w:ind w:left="794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-1"/>
        </w:rPr>
        <w:t>LN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9.27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position w:val="-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04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-1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  <w:position w:val="-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07" w:lineRule="exact"/>
        <w:ind w:left="1692" w:right="-20"/>
        <w:jc w:val="left"/>
        <w:tabs>
          <w:tab w:pos="2640" w:val="left"/>
        </w:tabs>
        <w:rPr>
          <w:rFonts w:ascii="Times New Roman" w:hAnsi="Times New Roman" w:cs="Times New Roman" w:eastAsia="Times New Roman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11"/>
          <w:szCs w:val="11"/>
          <w:w w:val="105"/>
        </w:rPr>
        <w:t>(</w:t>
      </w:r>
      <w:r>
        <w:rPr>
          <w:rFonts w:ascii="Times New Roman" w:hAnsi="Times New Roman" w:cs="Times New Roman" w:eastAsia="Times New Roman"/>
          <w:sz w:val="11"/>
          <w:szCs w:val="11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27.5152</w:t>
      </w:r>
      <w:r>
        <w:rPr>
          <w:rFonts w:ascii="Times New Roman" w:hAnsi="Times New Roman" w:cs="Times New Roman" w:eastAsia="Times New Roman"/>
          <w:sz w:val="11"/>
          <w:szCs w:val="1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1"/>
          <w:szCs w:val="11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1"/>
          <w:szCs w:val="11"/>
          <w:spacing w:val="6"/>
          <w:w w:val="100"/>
        </w:rPr>
        <w:t>(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3.6529</w:t>
      </w:r>
      <w:r>
        <w:rPr>
          <w:rFonts w:ascii="Times New Roman" w:hAnsi="Times New Roman" w:cs="Times New Roman" w:eastAsia="Times New Roman"/>
          <w:sz w:val="11"/>
          <w:szCs w:val="1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5"/>
        </w:rPr>
        <w:t>)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</w:p>
    <w:p>
      <w:pPr>
        <w:spacing w:before="61" w:after="0" w:line="240" w:lineRule="auto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</w:p>
    <w:p>
      <w:pPr>
        <w:spacing w:before="55" w:after="0" w:line="240" w:lineRule="auto"/>
        <w:ind w:right="-7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9"/>
        </w:rPr>
        <w:t>2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20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55</w:t>
      </w:r>
    </w:p>
    <w:p>
      <w:pPr>
        <w:spacing w:before="15" w:after="0" w:line="240" w:lineRule="auto"/>
        <w:ind w:right="5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err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a’s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fictiti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mestic</w:t>
      </w:r>
    </w:p>
    <w:p>
      <w:pPr>
        <w:jc w:val="left"/>
        <w:spacing w:after="0"/>
        <w:sectPr>
          <w:type w:val="continuous"/>
          <w:pgSz w:w="11900" w:h="16840"/>
          <w:pgMar w:top="1020" w:bottom="920" w:left="480" w:right="620"/>
          <w:cols w:num="4" w:equalWidth="0">
            <w:col w:w="3362" w:space="170"/>
            <w:col w:w="234" w:space="548"/>
            <w:col w:w="970" w:space="334"/>
            <w:col w:w="5182"/>
          </w:cols>
        </w:sectPr>
      </w:pPr>
      <w:rPr/>
    </w:p>
    <w:p>
      <w:pPr>
        <w:spacing w:before="0" w:after="0" w:line="125" w:lineRule="exact"/>
        <w:ind w:right="52"/>
        <w:jc w:val="right"/>
        <w:rPr>
          <w:rFonts w:ascii="Times New Roman" w:hAnsi="Times New Roman" w:cs="Times New Roman" w:eastAsia="Times New Roman"/>
          <w:sz w:val="11"/>
          <w:szCs w:val="11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.700001pt;margin-top:1.536061pt;width:6.10229pt;height:9.99pt;mso-position-horizontal-relative:page;mso-position-vertical-relative:paragraph;z-index:-1910" type="#_x0000_t202" filled="f" stroked="f">
            <v:textbox inset="0,0,0,0">
              <w:txbxContent>
                <w:p>
                  <w:pPr>
                    <w:spacing w:before="0" w:after="0" w:line="200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  <w:i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5"/>
        </w:rPr>
        <w:t>2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</w:p>
    <w:p>
      <w:pPr>
        <w:spacing w:before="15" w:after="0" w:line="114" w:lineRule="exact"/>
        <w:ind w:right="-20"/>
        <w:jc w:val="right"/>
        <w:rPr>
          <w:rFonts w:ascii="Times New Roman" w:hAnsi="Times New Roman" w:cs="Times New Roman" w:eastAsia="Times New Roman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11"/>
          <w:szCs w:val="11"/>
          <w:w w:val="104"/>
          <w:i/>
          <w:position w:val="-1"/>
        </w:rPr>
        <w:t>a</w:t>
      </w:r>
      <w:r>
        <w:rPr>
          <w:rFonts w:ascii="Times New Roman" w:hAnsi="Times New Roman" w:cs="Times New Roman" w:eastAsia="Times New Roman"/>
          <w:sz w:val="11"/>
          <w:szCs w:val="11"/>
          <w:spacing w:val="-1"/>
          <w:w w:val="104"/>
          <w:i/>
          <w:position w:val="-1"/>
        </w:rPr>
        <w:t>d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4"/>
          <w:i/>
          <w:position w:val="-1"/>
        </w:rPr>
        <w:t>j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</w:r>
    </w:p>
    <w:p>
      <w:pPr>
        <w:spacing w:before="4" w:after="0" w:line="240" w:lineRule="auto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0.8271</w:t>
      </w:r>
    </w:p>
    <w:p>
      <w:pPr>
        <w:spacing w:before="4" w:after="0" w:line="240" w:lineRule="auto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435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DW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9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</w:p>
    <w:p>
      <w:pPr>
        <w:jc w:val="left"/>
        <w:spacing w:after="0"/>
        <w:sectPr>
          <w:type w:val="continuous"/>
          <w:pgSz w:w="11900" w:h="16840"/>
          <w:pgMar w:top="1020" w:bottom="920" w:left="480" w:right="620"/>
          <w:cols w:num="4" w:equalWidth="0">
            <w:col w:w="557" w:space="79"/>
            <w:col w:w="706" w:space="171"/>
            <w:col w:w="2238" w:space="1867"/>
            <w:col w:w="5182"/>
          </w:cols>
        </w:sectPr>
      </w:pPr>
      <w:rPr/>
    </w:p>
    <w:p>
      <w:pPr>
        <w:spacing w:before="94" w:after="0" w:line="240" w:lineRule="auto"/>
        <w:ind w:left="251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.(9)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statistic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inves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ture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securitie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(FS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GDP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.8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statisti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icien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rrelati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05" w:lineRule="exact"/>
        <w:ind w:right="5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ore,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indicates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great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influ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nces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</w:p>
    <w:p>
      <w:pPr>
        <w:spacing w:before="0" w:after="0" w:line="239" w:lineRule="auto"/>
        <w:ind w:right="4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fictiti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econ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uct,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test.</w:t>
      </w:r>
    </w:p>
    <w:p>
      <w:pPr>
        <w:spacing w:before="22" w:after="0" w:line="240" w:lineRule="auto"/>
        <w:ind w:left="404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/>
        <w:pict>
          <v:group style="position:absolute;margin-left:339.699615pt;margin-top:4.345383pt;width:195.620422pt;height:92.330768pt;mso-position-horizontal-relative:page;mso-position-vertical-relative:paragraph;z-index:-1917" coordorigin="6794,87" coordsize="3912,1847">
            <v:group style="position:absolute;left:6797;top:1882;width:62;height:2" coordorigin="6797,1882" coordsize="62,2">
              <v:shape style="position:absolute;left:6797;top:1882;width:62;height:2" coordorigin="6797,1882" coordsize="62,0" path="m6797,1882l6859,1882e" filled="f" stroked="t" strokeweight=".28076pt" strokecolor="#000000">
                <v:path arrowok="t"/>
              </v:shape>
            </v:group>
            <v:group style="position:absolute;left:6797;top:1525;width:62;height:2" coordorigin="6797,1525" coordsize="62,2">
              <v:shape style="position:absolute;left:6797;top:1525;width:62;height:2" coordorigin="6797,1525" coordsize="62,0" path="m6797,1525l6859,1525e" filled="f" stroked="t" strokeweight=".28076pt" strokecolor="#000000">
                <v:path arrowok="t"/>
              </v:shape>
            </v:group>
            <v:group style="position:absolute;left:6797;top:1168;width:62;height:2" coordorigin="6797,1168" coordsize="62,2">
              <v:shape style="position:absolute;left:6797;top:1168;width:62;height:2" coordorigin="6797,1168" coordsize="62,0" path="m6797,1168l6859,1168e" filled="f" stroked="t" strokeweight=".28076pt" strokecolor="#000000">
                <v:path arrowok="t"/>
              </v:shape>
            </v:group>
            <v:group style="position:absolute;left:6797;top:811;width:62;height:2" coordorigin="6797,811" coordsize="62,2">
              <v:shape style="position:absolute;left:6797;top:811;width:62;height:2" coordorigin="6797,811" coordsize="62,0" path="m6797,811l6859,811e" filled="f" stroked="t" strokeweight=".28076pt" strokecolor="#000000">
                <v:path arrowok="t"/>
              </v:shape>
            </v:group>
            <v:group style="position:absolute;left:6797;top:453;width:62;height:2" coordorigin="6797,453" coordsize="62,2">
              <v:shape style="position:absolute;left:6797;top:453;width:62;height:2" coordorigin="6797,453" coordsize="62,0" path="m6797,453l6859,453e" filled="f" stroked="t" strokeweight=".28076pt" strokecolor="#000000">
                <v:path arrowok="t"/>
              </v:shape>
            </v:group>
            <v:group style="position:absolute;left:6797;top:97;width:62;height:2" coordorigin="6797,97" coordsize="62,2">
              <v:shape style="position:absolute;left:6797;top:97;width:62;height:2" coordorigin="6797,97" coordsize="62,0" path="m6797,97l6859,97e" filled="f" stroked="t" strokeweight=".28076pt" strokecolor="#000000">
                <v:path arrowok="t"/>
              </v:shape>
            </v:group>
            <v:group style="position:absolute;left:6865;top:1891;width:2;height:38" coordorigin="6865,1891" coordsize="2,38">
              <v:shape style="position:absolute;left:6865;top:1891;width:2;height:38" coordorigin="6865,1891" coordsize="0,38" path="m6865,1929l6865,1891e" filled="f" stroked="t" strokeweight=".451402pt" strokecolor="#000000">
                <v:path arrowok="t"/>
              </v:shape>
            </v:group>
            <v:group style="position:absolute;left:6865;top:1833;width:10;height:12" coordorigin="6865,1833" coordsize="10,12">
              <v:shape style="position:absolute;left:6865;top:1833;width:10;height:12" coordorigin="6865,1833" coordsize="10,12" path="m6875,1839l6890,1839e" filled="f" stroked="t" strokeweight="1.020989pt" strokecolor="#000000">
                <v:path arrowok="t"/>
              </v:shape>
            </v:group>
            <v:group style="position:absolute;left:6865;top:1840;width:19;height:2" coordorigin="6865,1840" coordsize="19,2">
              <v:shape style="position:absolute;left:6865;top:1840;width:19;height:2" coordorigin="6865,1840" coordsize="19,0" path="m6865,1840l6884,1840e" filled="f" stroked="t" strokeweight="1.299936pt" strokecolor="#000000">
                <v:path arrowok="t"/>
              </v:shape>
            </v:group>
            <v:group style="position:absolute;left:6865;top:1827;width:19;height:24" coordorigin="6865,1827" coordsize="19,24">
              <v:shape style="position:absolute;left:6865;top:1827;width:19;height:24" coordorigin="6865,1827" coordsize="19,24" path="m6884,1839l6907,1839e" filled="f" stroked="t" strokeweight="1.500253pt" strokecolor="#000000">
                <v:path arrowok="t"/>
              </v:shape>
            </v:group>
            <v:group style="position:absolute;left:7212;top:1891;width:2;height:38" coordorigin="7212,1891" coordsize="2,38">
              <v:shape style="position:absolute;left:7212;top:1891;width:2;height:38" coordorigin="7212,1891" coordsize="0,38" path="m7212,1929l7212,1891e" filled="f" stroked="t" strokeweight=".451402pt" strokecolor="#000000">
                <v:path arrowok="t"/>
              </v:shape>
            </v:group>
            <v:group style="position:absolute;left:6865;top:1839;width:347;height:6" coordorigin="6865,1839" coordsize="347,6">
              <v:shape style="position:absolute;left:6865;top:1839;width:347;height:6" coordorigin="6865,1839" coordsize="347,6" path="m6865,1839l7212,1845e" filled="f" stroked="t" strokeweight=".32104pt" strokecolor="#000000">
                <v:path arrowok="t"/>
              </v:shape>
            </v:group>
            <v:group style="position:absolute;left:6865;top:1833;width:10;height:12" coordorigin="6865,1833" coordsize="10,12">
              <v:shape style="position:absolute;left:6865;top:1833;width:10;height:12" coordorigin="6865,1833" coordsize="10,12" path="m6875,1839l6890,1839e" filled="f" stroked="t" strokeweight="1.020989pt" strokecolor="#000000">
                <v:path arrowok="t"/>
              </v:shape>
            </v:group>
            <v:group style="position:absolute;left:6865;top:1827;width:19;height:24" coordorigin="6865,1827" coordsize="19,24">
              <v:shape style="position:absolute;left:6865;top:1827;width:19;height:24" coordorigin="6865,1827" coordsize="19,24" path="m6884,1839l6907,1839e" filled="f" stroked="t" strokeweight="1.500253pt" strokecolor="#000000">
                <v:path arrowok="t"/>
              </v:shape>
            </v:group>
            <v:group style="position:absolute;left:7201;top:1838;width:19;height:13" coordorigin="7201,1838" coordsize="19,13">
              <v:shape style="position:absolute;left:7201;top:1838;width:19;height:13" coordorigin="7201,1838" coordsize="19,13" path="m7196,1844l7226,1844e" filled="f" stroked="t" strokeweight="1.080966pt" strokecolor="#000000">
                <v:path arrowok="t"/>
              </v:shape>
            </v:group>
            <v:group style="position:absolute;left:7193;top:1845;width:38;height:2" coordorigin="7193,1845" coordsize="38,2">
              <v:shape style="position:absolute;left:7193;top:1845;width:38;height:2" coordorigin="7193,1845" coordsize="38,0" path="m7193,1845l7231,1845e" filled="f" stroked="t" strokeweight="1.300014pt" strokecolor="#000000">
                <v:path arrowok="t"/>
              </v:shape>
            </v:group>
            <v:group style="position:absolute;left:7193;top:1833;width:38;height:24" coordorigin="7193,1833" coordsize="38,24">
              <v:shape style="position:absolute;left:7193;top:1833;width:38;height:24" coordorigin="7193,1833" coordsize="38,24" path="m7190,1845l7234,1845e" filled="f" stroked="t" strokeweight="1.500332pt" strokecolor="#000000">
                <v:path arrowok="t"/>
              </v:shape>
            </v:group>
            <v:group style="position:absolute;left:7212;top:1796;width:348;height:2" coordorigin="7212,1796" coordsize="348,2">
              <v:shape style="position:absolute;left:7212;top:1796;width:348;height:2" coordorigin="7212,1796" coordsize="348,0" path="m7212,1796l7560,1796e" filled="f" stroked="t" strokeweight="4.85968pt" strokecolor="#000000">
                <v:path arrowok="t"/>
              </v:shape>
            </v:group>
            <v:group style="position:absolute;left:7201;top:1838;width:19;height:13" coordorigin="7201,1838" coordsize="19,13">
              <v:shape style="position:absolute;left:7201;top:1838;width:19;height:13" coordorigin="7201,1838" coordsize="19,13" path="m7196,1844l7226,1844e" filled="f" stroked="t" strokeweight="1.080966pt" strokecolor="#000000">
                <v:path arrowok="t"/>
              </v:shape>
            </v:group>
            <v:group style="position:absolute;left:7193;top:1833;width:38;height:24" coordorigin="7193,1833" coordsize="38,24">
              <v:shape style="position:absolute;left:7193;top:1833;width:38;height:24" coordorigin="7193,1833" coordsize="38,24" path="m7190,1845l7234,1845e" filled="f" stroked="t" strokeweight="1.500332pt" strokecolor="#000000">
                <v:path arrowok="t"/>
              </v:shape>
            </v:group>
            <v:group style="position:absolute;left:7549;top:1741;width:19;height:12" coordorigin="7549,1741" coordsize="19,12">
              <v:shape style="position:absolute;left:7549;top:1741;width:19;height:12" coordorigin="7549,1741" coordsize="19,12" path="m7544,1747l7574,1747e" filled="f" stroked="t" strokeweight="1.020989pt" strokecolor="#000000">
                <v:path arrowok="t"/>
              </v:shape>
            </v:group>
            <v:group style="position:absolute;left:7541;top:1735;width:38;height:25" coordorigin="7541,1735" coordsize="38,25">
              <v:shape style="position:absolute;left:7541;top:1735;width:38;height:25" coordorigin="7541,1735" coordsize="38,25" path="m7541,1747l7579,1747e" filled="f" stroked="t" strokeweight="1.360031pt" strokecolor="#000000">
                <v:path arrowok="t"/>
              </v:shape>
            </v:group>
            <v:group style="position:absolute;left:7541;top:1735;width:38;height:25" coordorigin="7541,1735" coordsize="38,25">
              <v:shape style="position:absolute;left:7541;top:1735;width:38;height:25" coordorigin="7541,1735" coordsize="38,25" path="m7579,1735l7541,1735,7541,1760,7579,1760,7579,1735xe" filled="f" stroked="t" strokeweight=".236969pt" strokecolor="#000000">
                <v:path arrowok="t"/>
              </v:shape>
            </v:group>
            <v:group style="position:absolute;left:7541;top:1734;width:366;height:2" coordorigin="7541,1734" coordsize="366,2">
              <v:shape style="position:absolute;left:7541;top:1734;width:366;height:2" coordorigin="7541,1734" coordsize="366,0" path="m7541,1734l7907,1734e" filled="f" stroked="t" strokeweight="2.657015pt" strokecolor="#000000">
                <v:path arrowok="t"/>
              </v:shape>
            </v:group>
            <v:group style="position:absolute;left:7549;top:1741;width:19;height:12" coordorigin="7549,1741" coordsize="19,12">
              <v:shape style="position:absolute;left:7549;top:1741;width:19;height:12" coordorigin="7549,1741" coordsize="19,12" path="m7544,1747l7574,1747e" filled="f" stroked="t" strokeweight="1.020989pt" strokecolor="#000000">
                <v:path arrowok="t"/>
              </v:shape>
            </v:group>
            <v:group style="position:absolute;left:7541;top:1735;width:38;height:25" coordorigin="7541,1735" coordsize="38,25">
              <v:shape style="position:absolute;left:7541;top:1735;width:38;height:25" coordorigin="7541,1735" coordsize="38,25" path="m7579,1735l7541,1735,7541,1760,7579,1760,7579,1735xe" filled="f" stroked="t" strokeweight=".236969pt" strokecolor="#000000">
                <v:path arrowok="t"/>
              </v:shape>
            </v:group>
            <v:group style="position:absolute;left:7897;top:1697;width:19;height:12" coordorigin="7897,1697" coordsize="19,12">
              <v:shape style="position:absolute;left:7897;top:1697;width:19;height:12" coordorigin="7897,1697" coordsize="19,12" path="m7892,1703l7922,1703e" filled="f" stroked="t" strokeweight="1.020989pt" strokecolor="#000000">
                <v:path arrowok="t"/>
              </v:shape>
            </v:group>
            <v:group style="position:absolute;left:7888;top:1690;width:40;height:26" coordorigin="7888,1690" coordsize="40,26">
              <v:shape style="position:absolute;left:7888;top:1690;width:40;height:26" coordorigin="7888,1690" coordsize="40,26" path="m7888,1690l7927,1690,7927,1716,7888,1716,7888,1690xe" filled="t" fillcolor="#000000" stroked="f">
                <v:path arrowok="t"/>
                <v:fill/>
              </v:shape>
            </v:group>
            <v:group style="position:absolute;left:7888;top:1684;width:40;height:39" coordorigin="7888,1684" coordsize="40,39">
              <v:shape style="position:absolute;left:7888;top:1684;width:40;height:39" coordorigin="7888,1684" coordsize="40,39" path="m7888,1684l7927,1684,7927,1723,7888,1723,7888,1684xe" filled="t" fillcolor="#000000" stroked="f">
                <v:path arrowok="t"/>
                <v:fill/>
              </v:shape>
            </v:group>
            <v:group style="position:absolute;left:7907;top:1702;width:2780;height:2" coordorigin="7907,1702" coordsize="2780,2">
              <v:shape style="position:absolute;left:7907;top:1702;width:2780;height:2" coordorigin="7907,1702" coordsize="2780,0" path="m7907,1702l10687,1702e" filled="f" stroked="t" strokeweight=".501583pt" strokecolor="#000000">
                <v:path arrowok="t"/>
              </v:shape>
            </v:group>
            <v:group style="position:absolute;left:7897;top:1697;width:19;height:12" coordorigin="7897,1697" coordsize="19,12">
              <v:shape style="position:absolute;left:7897;top:1697;width:19;height:12" coordorigin="7897,1697" coordsize="19,12" path="m7892,1703l7922,1703e" filled="f" stroked="t" strokeweight="1.020989pt" strokecolor="#000000">
                <v:path arrowok="t"/>
              </v:shape>
            </v:group>
            <v:group style="position:absolute;left:8244;top:1697;width:19;height:12" coordorigin="8244,1697" coordsize="19,12">
              <v:shape style="position:absolute;left:8244;top:1697;width:19;height:12" coordorigin="8244,1697" coordsize="19,12" path="m8239,1703l8268,1703e" filled="f" stroked="t" strokeweight="1.020989pt" strokecolor="#000000">
                <v:path arrowok="t"/>
              </v:shape>
            </v:group>
            <v:group style="position:absolute;left:8234;top:1703;width:38;height:2" coordorigin="8234,1703" coordsize="38,2">
              <v:shape style="position:absolute;left:8234;top:1703;width:38;height:2" coordorigin="8234,1703" coordsize="38,0" path="m8234,1703l8273,1703e" filled="f" stroked="t" strokeweight="1.299936pt" strokecolor="#000000">
                <v:path arrowok="t"/>
              </v:shape>
            </v:group>
            <v:group style="position:absolute;left:8234;top:1691;width:38;height:24" coordorigin="8234,1691" coordsize="38,24">
              <v:shape style="position:absolute;left:8234;top:1691;width:38;height:24" coordorigin="8234,1691" coordsize="38,24" path="m8231,1703l8276,1703e" filled="f" stroked="t" strokeweight="1.500253pt" strokecolor="#000000">
                <v:path arrowok="t"/>
              </v:shape>
            </v:group>
            <v:group style="position:absolute;left:8244;top:1697;width:19;height:12" coordorigin="8244,1697" coordsize="19,12">
              <v:shape style="position:absolute;left:8244;top:1697;width:19;height:12" coordorigin="8244,1697" coordsize="19,12" path="m8239,1703l8268,1703e" filled="f" stroked="t" strokeweight="1.020989pt" strokecolor="#000000">
                <v:path arrowok="t"/>
              </v:shape>
            </v:group>
            <v:group style="position:absolute;left:8234;top:1691;width:38;height:24" coordorigin="8234,1691" coordsize="38,24">
              <v:shape style="position:absolute;left:8234;top:1691;width:38;height:24" coordorigin="8234,1691" coordsize="38,24" path="m8231,1703l8276,1703e" filled="f" stroked="t" strokeweight="1.500253pt" strokecolor="#000000">
                <v:path arrowok="t"/>
              </v:shape>
            </v:group>
            <v:group style="position:absolute;left:8591;top:1694;width:19;height:12" coordorigin="8591,1694" coordsize="19,12">
              <v:shape style="position:absolute;left:8591;top:1694;width:19;height:12" coordorigin="8591,1694" coordsize="19,12" path="m8586,1700l8615,1700e" filled="f" stroked="t" strokeweight="1.020942pt" strokecolor="#000000">
                <v:path arrowok="t"/>
              </v:shape>
            </v:group>
            <v:group style="position:absolute;left:8582;top:1701;width:38;height:2" coordorigin="8582,1701" coordsize="38,2">
              <v:shape style="position:absolute;left:8582;top:1701;width:38;height:2" coordorigin="8582,1701" coordsize="38,0" path="m8582,1701l8621,1701e" filled="f" stroked="t" strokeweight="1.299936pt" strokecolor="#000000">
                <v:path arrowok="t"/>
              </v:shape>
            </v:group>
            <v:group style="position:absolute;left:8582;top:1689;width:38;height:24" coordorigin="8582,1689" coordsize="38,24">
              <v:shape style="position:absolute;left:8582;top:1689;width:38;height:24" coordorigin="8582,1689" coordsize="38,24" path="m8579,1701l8624,1701e" filled="f" stroked="t" strokeweight="1.500253pt" strokecolor="#000000">
                <v:path arrowok="t"/>
              </v:shape>
            </v:group>
            <v:group style="position:absolute;left:8591;top:1694;width:19;height:12" coordorigin="8591,1694" coordsize="19,12">
              <v:shape style="position:absolute;left:8591;top:1694;width:19;height:12" coordorigin="8591,1694" coordsize="19,12" path="m8586,1700l8615,1700e" filled="f" stroked="t" strokeweight="1.020942pt" strokecolor="#000000">
                <v:path arrowok="t"/>
              </v:shape>
            </v:group>
            <v:group style="position:absolute;left:8582;top:1689;width:38;height:24" coordorigin="8582,1689" coordsize="38,24">
              <v:shape style="position:absolute;left:8582;top:1689;width:38;height:24" coordorigin="8582,1689" coordsize="38,24" path="m8579,1701l8624,1701e" filled="f" stroked="t" strokeweight="1.500253pt" strokecolor="#000000">
                <v:path arrowok="t"/>
              </v:shape>
            </v:group>
            <v:group style="position:absolute;left:8939;top:1694;width:19;height:12" coordorigin="8939,1694" coordsize="19,12">
              <v:shape style="position:absolute;left:8939;top:1694;width:19;height:12" coordorigin="8939,1694" coordsize="19,12" path="m8934,1700l8963,1700e" filled="f" stroked="t" strokeweight="1.020942pt" strokecolor="#000000">
                <v:path arrowok="t"/>
              </v:shape>
            </v:group>
            <v:group style="position:absolute;left:8930;top:1701;width:38;height:2" coordorigin="8930,1701" coordsize="38,2">
              <v:shape style="position:absolute;left:8930;top:1701;width:38;height:2" coordorigin="8930,1701" coordsize="38,0" path="m8930,1701l8969,1701e" filled="f" stroked="t" strokeweight="1.299936pt" strokecolor="#000000">
                <v:path arrowok="t"/>
              </v:shape>
            </v:group>
            <v:group style="position:absolute;left:8930;top:1689;width:38;height:24" coordorigin="8930,1689" coordsize="38,24">
              <v:shape style="position:absolute;left:8930;top:1689;width:38;height:24" coordorigin="8930,1689" coordsize="38,24" path="m8927,1701l8972,1701e" filled="f" stroked="t" strokeweight="1.500253pt" strokecolor="#000000">
                <v:path arrowok="t"/>
              </v:shape>
            </v:group>
            <v:group style="position:absolute;left:8939;top:1694;width:19;height:12" coordorigin="8939,1694" coordsize="19,12">
              <v:shape style="position:absolute;left:8939;top:1694;width:19;height:12" coordorigin="8939,1694" coordsize="19,12" path="m8934,1700l8963,1700e" filled="f" stroked="t" strokeweight="1.020942pt" strokecolor="#000000">
                <v:path arrowok="t"/>
              </v:shape>
            </v:group>
            <v:group style="position:absolute;left:8930;top:1689;width:38;height:24" coordorigin="8930,1689" coordsize="38,24">
              <v:shape style="position:absolute;left:8930;top:1689;width:38;height:24" coordorigin="8930,1689" coordsize="38,24" path="m8927,1701l8972,1701e" filled="f" stroked="t" strokeweight="1.500253pt" strokecolor="#000000">
                <v:path arrowok="t"/>
              </v:shape>
            </v:group>
            <v:group style="position:absolute;left:9287;top:1694;width:19;height:12" coordorigin="9287,1694" coordsize="19,12">
              <v:shape style="position:absolute;left:9287;top:1694;width:19;height:12" coordorigin="9287,1694" coordsize="19,12" path="m9282,1700l9311,1700e" filled="f" stroked="t" strokeweight="1.020942pt" strokecolor="#000000">
                <v:path arrowok="t"/>
              </v:shape>
            </v:group>
            <v:group style="position:absolute;left:9277;top:1688;width:40;height:26" coordorigin="9277,1688" coordsize="40,26">
              <v:shape style="position:absolute;left:9277;top:1688;width:40;height:26" coordorigin="9277,1688" coordsize="40,26" path="m9277,1688l9317,1688,9317,1714,9277,1714,9277,1688xe" filled="t" fillcolor="#000000" stroked="f">
                <v:path arrowok="t"/>
                <v:fill/>
              </v:shape>
            </v:group>
            <v:group style="position:absolute;left:9277;top:1682;width:40;height:39" coordorigin="9277,1682" coordsize="40,39">
              <v:shape style="position:absolute;left:9277;top:1682;width:40;height:39" coordorigin="9277,1682" coordsize="40,39" path="m9277,1682l9317,1682,9317,1720,9277,1720,9277,1682xe" filled="t" fillcolor="#000000" stroked="f">
                <v:path arrowok="t"/>
                <v:fill/>
              </v:shape>
            </v:group>
            <v:group style="position:absolute;left:9287;top:1694;width:19;height:12" coordorigin="9287,1694" coordsize="19,12">
              <v:shape style="position:absolute;left:9287;top:1694;width:19;height:12" coordorigin="9287,1694" coordsize="19,12" path="m9282,1700l9311,1700e" filled="f" stroked="t" strokeweight="1.020942pt" strokecolor="#000000">
                <v:path arrowok="t"/>
              </v:shape>
            </v:group>
            <v:group style="position:absolute;left:9634;top:1694;width:19;height:12" coordorigin="9634,1694" coordsize="19,12">
              <v:shape style="position:absolute;left:9634;top:1694;width:19;height:12" coordorigin="9634,1694" coordsize="19,12" path="m9628,1700l9658,1700e" filled="f" stroked="t" strokeweight="1.020942pt" strokecolor="#000000">
                <v:path arrowok="t"/>
              </v:shape>
            </v:group>
            <v:group style="position:absolute;left:9624;top:1700;width:38;height:2" coordorigin="9624,1700" coordsize="38,2">
              <v:shape style="position:absolute;left:9624;top:1700;width:38;height:2" coordorigin="9624,1700" coordsize="38,0" path="m9624,1700l9662,1700e" filled="f" stroked="t" strokeweight="1.300014pt" strokecolor="#000000">
                <v:path arrowok="t"/>
              </v:shape>
            </v:group>
            <v:group style="position:absolute;left:9624;top:1688;width:38;height:24" coordorigin="9624,1688" coordsize="38,24">
              <v:shape style="position:absolute;left:9624;top:1688;width:38;height:24" coordorigin="9624,1688" coordsize="38,24" path="m9621,1700l9666,1700e" filled="f" stroked="t" strokeweight="1.500332pt" strokecolor="#000000">
                <v:path arrowok="t"/>
              </v:shape>
            </v:group>
            <v:group style="position:absolute;left:9634;top:1694;width:19;height:12" coordorigin="9634,1694" coordsize="19,12">
              <v:shape style="position:absolute;left:9634;top:1694;width:19;height:12" coordorigin="9634,1694" coordsize="19,12" path="m9628,1700l9658,1700e" filled="f" stroked="t" strokeweight="1.020942pt" strokecolor="#000000">
                <v:path arrowok="t"/>
              </v:shape>
            </v:group>
            <v:group style="position:absolute;left:9624;top:1688;width:38;height:24" coordorigin="9624,1688" coordsize="38,24">
              <v:shape style="position:absolute;left:9624;top:1688;width:38;height:24" coordorigin="9624,1688" coordsize="38,24" path="m9621,1700l9666,1700e" filled="f" stroked="t" strokeweight="1.500332pt" strokecolor="#000000">
                <v:path arrowok="t"/>
              </v:shape>
            </v:group>
            <v:group style="position:absolute;left:9980;top:1694;width:19;height:12" coordorigin="9980,1694" coordsize="19,12">
              <v:shape style="position:absolute;left:9980;top:1694;width:19;height:12" coordorigin="9980,1694" coordsize="19,12" path="m9975,1700l10005,1700e" filled="f" stroked="t" strokeweight="1.020942pt" strokecolor="#000000">
                <v:path arrowok="t"/>
              </v:shape>
            </v:group>
            <v:group style="position:absolute;left:9972;top:1700;width:38;height:2" coordorigin="9972,1700" coordsize="38,2">
              <v:shape style="position:absolute;left:9972;top:1700;width:38;height:2" coordorigin="9972,1700" coordsize="38,0" path="m9972,1700l10010,1700e" filled="f" stroked="t" strokeweight="1.300014pt" strokecolor="#000000">
                <v:path arrowok="t"/>
              </v:shape>
            </v:group>
            <v:group style="position:absolute;left:9972;top:1688;width:38;height:24" coordorigin="9972,1688" coordsize="38,24">
              <v:shape style="position:absolute;left:9972;top:1688;width:38;height:24" coordorigin="9972,1688" coordsize="38,24" path="m9969,1700l10014,1700e" filled="f" stroked="t" strokeweight="1.500332pt" strokecolor="#000000">
                <v:path arrowok="t"/>
              </v:shape>
            </v:group>
            <v:group style="position:absolute;left:9980;top:1694;width:19;height:12" coordorigin="9980,1694" coordsize="19,12">
              <v:shape style="position:absolute;left:9980;top:1694;width:19;height:12" coordorigin="9980,1694" coordsize="19,12" path="m9975,1700l10005,1700e" filled="f" stroked="t" strokeweight="1.020942pt" strokecolor="#000000">
                <v:path arrowok="t"/>
              </v:shape>
            </v:group>
            <v:group style="position:absolute;left:9972;top:1688;width:38;height:24" coordorigin="9972,1688" coordsize="38,24">
              <v:shape style="position:absolute;left:9972;top:1688;width:38;height:24" coordorigin="9972,1688" coordsize="38,24" path="m9969,1700l10014,1700e" filled="f" stroked="t" strokeweight="1.500332pt" strokecolor="#000000">
                <v:path arrowok="t"/>
              </v:shape>
            </v:group>
            <v:group style="position:absolute;left:10328;top:1694;width:19;height:12" coordorigin="10328,1694" coordsize="19,12">
              <v:shape style="position:absolute;left:10328;top:1694;width:19;height:12" coordorigin="10328,1694" coordsize="19,12" path="m10323,1700l10353,1700e" filled="f" stroked="t" strokeweight="1.020942pt" strokecolor="#000000">
                <v:path arrowok="t"/>
              </v:shape>
            </v:group>
            <v:group style="position:absolute;left:10320;top:1700;width:38;height:2" coordorigin="10320,1700" coordsize="38,2">
              <v:shape style="position:absolute;left:10320;top:1700;width:38;height:2" coordorigin="10320,1700" coordsize="38,0" path="m10320,1700l10358,1700e" filled="f" stroked="t" strokeweight="1.300014pt" strokecolor="#000000">
                <v:path arrowok="t"/>
              </v:shape>
            </v:group>
            <v:group style="position:absolute;left:10320;top:1688;width:38;height:24" coordorigin="10320,1688" coordsize="38,24">
              <v:shape style="position:absolute;left:10320;top:1688;width:38;height:24" coordorigin="10320,1688" coordsize="38,24" path="m10317,1700l10362,1700e" filled="f" stroked="t" strokeweight="1.500332pt" strokecolor="#000000">
                <v:path arrowok="t"/>
              </v:shape>
            </v:group>
            <v:group style="position:absolute;left:10328;top:1694;width:19;height:12" coordorigin="10328,1694" coordsize="19,12">
              <v:shape style="position:absolute;left:10328;top:1694;width:19;height:12" coordorigin="10328,1694" coordsize="19,12" path="m10323,1700l10353,1700e" filled="f" stroked="t" strokeweight="1.020942pt" strokecolor="#000000">
                <v:path arrowok="t"/>
              </v:shape>
            </v:group>
            <v:group style="position:absolute;left:10320;top:1688;width:38;height:24" coordorigin="10320,1688" coordsize="38,24">
              <v:shape style="position:absolute;left:10320;top:1688;width:38;height:24" coordorigin="10320,1688" coordsize="38,24" path="m10317,1700l10362,1700e" filled="f" stroked="t" strokeweight="1.500332pt" strokecolor="#000000">
                <v:path arrowok="t"/>
              </v:shape>
            </v:group>
            <v:group style="position:absolute;left:10676;top:1694;width:13;height:12" coordorigin="10676,1694" coordsize="13,12">
              <v:shape style="position:absolute;left:10676;top:1694;width:13;height:12" coordorigin="10676,1694" coordsize="13,12" path="m10671,1700l10690,1700e" filled="f" stroked="t" strokeweight="1.020942pt" strokecolor="#000000">
                <v:path arrowok="t"/>
              </v:shape>
            </v:group>
            <v:group style="position:absolute;left:10667;top:1701;width:23;height:2" coordorigin="10667,1701" coordsize="23,2">
              <v:shape style="position:absolute;left:10667;top:1701;width:23;height:2" coordorigin="10667,1701" coordsize="23,0" path="m10667,1701l10690,1701e" filled="f" stroked="t" strokeweight="1.6801pt" strokecolor="#000000">
                <v:path arrowok="t"/>
              </v:shape>
            </v:group>
            <v:group style="position:absolute;left:7560;top:1891;width:2;height:38" coordorigin="7560,1891" coordsize="2,38">
              <v:shape style="position:absolute;left:7560;top:1891;width:2;height:38" coordorigin="7560,1891" coordsize="0,38" path="m7560,1929l7560,1891e" filled="f" stroked="t" strokeweight=".451402pt" strokecolor="#000000">
                <v:path arrowok="t"/>
              </v:shape>
            </v:group>
            <v:group style="position:absolute;left:7907;top:1891;width:2;height:38" coordorigin="7907,1891" coordsize="2,38">
              <v:shape style="position:absolute;left:7907;top:1891;width:2;height:38" coordorigin="7907,1891" coordsize="0,38" path="m7907,1929l7907,1891e" filled="f" stroked="t" strokeweight=".451402pt" strokecolor="#000000">
                <v:path arrowok="t"/>
              </v:shape>
            </v:group>
            <v:group style="position:absolute;left:8254;top:1891;width:2;height:38" coordorigin="8254,1891" coordsize="2,38">
              <v:shape style="position:absolute;left:8254;top:1891;width:2;height:38" coordorigin="8254,1891" coordsize="0,38" path="m8254,1929l8254,1891e" filled="f" stroked="t" strokeweight=".451402pt" strokecolor="#000000">
                <v:path arrowok="t"/>
              </v:shape>
            </v:group>
            <v:group style="position:absolute;left:8602;top:1891;width:2;height:38" coordorigin="8602,1891" coordsize="2,38">
              <v:shape style="position:absolute;left:8602;top:1891;width:2;height:38" coordorigin="8602,1891" coordsize="0,38" path="m8602,1929l8602,1891e" filled="f" stroked="t" strokeweight=".451402pt" strokecolor="#000000">
                <v:path arrowok="t"/>
              </v:shape>
            </v:group>
            <v:group style="position:absolute;left:8950;top:1891;width:2;height:38" coordorigin="8950,1891" coordsize="2,38">
              <v:shape style="position:absolute;left:8950;top:1891;width:2;height:38" coordorigin="8950,1891" coordsize="0,38" path="m8950,1929l8950,1891e" filled="f" stroked="t" strokeweight=".451402pt" strokecolor="#000000">
                <v:path arrowok="t"/>
              </v:shape>
            </v:group>
            <v:group style="position:absolute;left:9296;top:1891;width:2;height:38" coordorigin="9296,1891" coordsize="2,38">
              <v:shape style="position:absolute;left:9296;top:1891;width:2;height:38" coordorigin="9296,1891" coordsize="0,38" path="m9296,1929l9296,1891e" filled="f" stroked="t" strokeweight=".451402pt" strokecolor="#000000">
                <v:path arrowok="t"/>
              </v:shape>
            </v:group>
            <v:group style="position:absolute;left:9643;top:1891;width:2;height:38" coordorigin="9643,1891" coordsize="2,38">
              <v:shape style="position:absolute;left:9643;top:1891;width:2;height:38" coordorigin="9643,1891" coordsize="0,38" path="m9643,1929l9643,1891e" filled="f" stroked="t" strokeweight=".451402pt" strokecolor="#000000">
                <v:path arrowok="t"/>
              </v:shape>
            </v:group>
            <v:group style="position:absolute;left:9991;top:1891;width:2;height:38" coordorigin="9991,1891" coordsize="2,38">
              <v:shape style="position:absolute;left:9991;top:1891;width:2;height:38" coordorigin="9991,1891" coordsize="0,38" path="m9991,1929l9991,1891e" filled="f" stroked="t" strokeweight=".451402pt" strokecolor="#000000">
                <v:path arrowok="t"/>
              </v:shape>
            </v:group>
            <v:group style="position:absolute;left:10339;top:1891;width:2;height:38" coordorigin="10339,1891" coordsize="2,38">
              <v:shape style="position:absolute;left:10339;top:1891;width:2;height:38" coordorigin="10339,1891" coordsize="0,38" path="m10339,1929l10339,1891e" filled="f" stroked="t" strokeweight=".451402pt" strokecolor="#000000">
                <v:path arrowok="t"/>
              </v:shape>
            </v:group>
            <v:group style="position:absolute;left:10687;top:1891;width:2;height:38" coordorigin="10687,1891" coordsize="2,38">
              <v:shape style="position:absolute;left:10687;top:1891;width:2;height:38" coordorigin="10687,1891" coordsize="0,38" path="m10687,1929l10687,1891e" filled="f" stroked="t" strokeweight=".451402pt" strokecolor="#000000">
                <v:path arrowok="t"/>
              </v:shape>
            </v:group>
            <v:group style="position:absolute;left:6865;top:139;width:29;height:2" coordorigin="6865,139" coordsize="29,2">
              <v:shape style="position:absolute;left:6865;top:139;width:29;height:2" coordorigin="6865,139" coordsize="29,0" path="m6865,139l6894,139e" filled="f" stroked="t" strokeweight=".320982pt" strokecolor="#000000">
                <v:path arrowok="t"/>
              </v:shape>
            </v:group>
            <v:group style="position:absolute;left:6868;top:122;width:2;height:35" coordorigin="6868,122" coordsize="2,35">
              <v:shape style="position:absolute;left:6868;top:122;width:2;height:35" coordorigin="6868,122" coordsize="0,35" path="m6868,157l6868,122e" filled="f" stroked="t" strokeweight=".257796pt" strokecolor="#000000">
                <v:path arrowok="t"/>
              </v:shape>
            </v:group>
            <v:group style="position:absolute;left:6865;top:134;width:347;height:5" coordorigin="6865,134" coordsize="347,5">
              <v:shape style="position:absolute;left:6865;top:134;width:347;height:5" coordorigin="6865,134" coordsize="347,5" path="m6865,139l7212,134e" filled="f" stroked="t" strokeweight=".321019pt" strokecolor="#000000">
                <v:path arrowok="t"/>
              </v:shape>
            </v:group>
            <v:group style="position:absolute;left:7184;top:134;width:56;height:2" coordorigin="7184,134" coordsize="56,2">
              <v:shape style="position:absolute;left:7184;top:134;width:56;height:2" coordorigin="7184,134" coordsize="56,0" path="m7184,134l7241,134e" filled="f" stroked="t" strokeweight=".320982pt" strokecolor="#000000">
                <v:path arrowok="t"/>
              </v:shape>
            </v:group>
            <v:group style="position:absolute;left:7212;top:117;width:2;height:34" coordorigin="7212,117" coordsize="2,34">
              <v:shape style="position:absolute;left:7212;top:117;width:2;height:34" coordorigin="7212,117" coordsize="0,34" path="m7212,151l7212,117e" filled="f" stroked="t" strokeweight=".51607pt" strokecolor="#000000">
                <v:path arrowok="t"/>
              </v:shape>
            </v:group>
            <v:group style="position:absolute;left:7212;top:182;width:348;height:2" coordorigin="7212,182" coordsize="348,2">
              <v:shape style="position:absolute;left:7212;top:182;width:348;height:2" coordorigin="7212,182" coordsize="348,0" path="m7212,182l7560,182e" filled="f" stroked="t" strokeweight="4.860469pt" strokecolor="#000000">
                <v:path arrowok="t"/>
              </v:shape>
            </v:group>
            <v:group style="position:absolute;left:7532;top:231;width:55;height:2" coordorigin="7532,231" coordsize="55,2">
              <v:shape style="position:absolute;left:7532;top:231;width:55;height:2" coordorigin="7532,231" coordsize="55,0" path="m7532,231l7588,231e" filled="f" stroked="t" strokeweight=".320982pt" strokecolor="#000000">
                <v:path arrowok="t"/>
              </v:shape>
            </v:group>
            <v:group style="position:absolute;left:7560;top:214;width:2;height:35" coordorigin="7560,214" coordsize="2,35">
              <v:shape style="position:absolute;left:7560;top:214;width:2;height:35" coordorigin="7560,214" coordsize="0,35" path="m7560,249l7560,214e" filled="f" stroked="t" strokeweight=".51607pt" strokecolor="#000000">
                <v:path arrowok="t"/>
              </v:shape>
            </v:group>
            <v:group style="position:absolute;left:7560;top:253;width:347;height:2" coordorigin="7560,253" coordsize="347,2">
              <v:shape style="position:absolute;left:7560;top:253;width:347;height:2" coordorigin="7560,253" coordsize="347,0" path="m7560,253l7907,253e" filled="f" stroked="t" strokeweight="2.159332pt" strokecolor="#000000">
                <v:path arrowok="t"/>
              </v:shape>
            </v:group>
            <v:group style="position:absolute;left:7907;top:257;width:2;height:35" coordorigin="7907,257" coordsize="2,35">
              <v:shape style="position:absolute;left:7907;top:257;width:2;height:35" coordorigin="7907,257" coordsize="0,35" path="m7907,292l7907,257e" filled="f" stroked="t" strokeweight=".51607pt" strokecolor="#000000">
                <v:path arrowok="t"/>
              </v:shape>
            </v:group>
            <v:group style="position:absolute;left:8254;top:257;width:2;height:35" coordorigin="8254,257" coordsize="2,35">
              <v:shape style="position:absolute;left:8254;top:257;width:2;height:35" coordorigin="8254,257" coordsize="0,35" path="m8254,292l8254,257e" filled="f" stroked="t" strokeweight=".51607pt" strokecolor="#000000">
                <v:path arrowok="t"/>
              </v:shape>
            </v:group>
            <v:group style="position:absolute;left:7880;top:278;width:2809;height:2" coordorigin="7880,278" coordsize="2809,2">
              <v:shape style="position:absolute;left:7880;top:278;width:2809;height:2" coordorigin="7880,278" coordsize="2809,0" path="m7880,278l10690,278e" filled="f" stroked="t" strokeweight=".380919pt" strokecolor="#000000">
                <v:path arrowok="t"/>
              </v:shape>
            </v:group>
            <v:group style="position:absolute;left:8602;top:261;width:2;height:35" coordorigin="8602,261" coordsize="2,35">
              <v:shape style="position:absolute;left:8602;top:261;width:2;height:35" coordorigin="8602,261" coordsize="0,35" path="m8602,296l8602,261e" filled="f" stroked="t" strokeweight=".51607pt" strokecolor="#000000">
                <v:path arrowok="t"/>
              </v:shape>
            </v:group>
            <v:group style="position:absolute;left:8950;top:261;width:2;height:35" coordorigin="8950,261" coordsize="2,35">
              <v:shape style="position:absolute;left:8950;top:261;width:2;height:35" coordorigin="8950,261" coordsize="0,35" path="m8950,296l8950,261e" filled="f" stroked="t" strokeweight=".51607pt" strokecolor="#000000">
                <v:path arrowok="t"/>
              </v:shape>
            </v:group>
            <v:group style="position:absolute;left:9296;top:261;width:2;height:35" coordorigin="9296,261" coordsize="2,35">
              <v:shape style="position:absolute;left:9296;top:261;width:2;height:35" coordorigin="9296,261" coordsize="0,35" path="m9296,296l9296,261e" filled="f" stroked="t" strokeweight=".51607pt" strokecolor="#000000">
                <v:path arrowok="t"/>
              </v:shape>
            </v:group>
            <v:group style="position:absolute;left:9643;top:261;width:2;height:35" coordorigin="9643,261" coordsize="2,35">
              <v:shape style="position:absolute;left:9643;top:261;width:2;height:35" coordorigin="9643,261" coordsize="0,35" path="m9643,296l9643,261e" filled="f" stroked="t" strokeweight=".51607pt" strokecolor="#000000">
                <v:path arrowok="t"/>
              </v:shape>
            </v:group>
            <v:group style="position:absolute;left:9991;top:261;width:2;height:35" coordorigin="9991,261" coordsize="2,35">
              <v:shape style="position:absolute;left:9991;top:261;width:2;height:35" coordorigin="9991,261" coordsize="0,35" path="m9991,296l9991,261e" filled="f" stroked="t" strokeweight=".51607pt" strokecolor="#000000">
                <v:path arrowok="t"/>
              </v:shape>
            </v:group>
            <v:group style="position:absolute;left:10339;top:261;width:2;height:35" coordorigin="10339,261" coordsize="2,35">
              <v:shape style="position:absolute;left:10339;top:261;width:2;height:35" coordorigin="10339,261" coordsize="0,35" path="m10339,296l10339,261e" filled="f" stroked="t" strokeweight=".51607pt" strokecolor="#000000">
                <v:path arrowok="t"/>
              </v:shape>
            </v:group>
            <v:group style="position:absolute;left:10687;top:261;width:2;height:35" coordorigin="10687,261" coordsize="2,35">
              <v:shape style="position:absolute;left:10687;top:261;width:2;height:35" coordorigin="10687,261" coordsize="0,35" path="m10687,261l10687,296e" filled="f" stroked="t" strokeweight=".51607pt" strokecolor="#000000">
                <v:path arrowok="t"/>
              </v:shape>
            </v:group>
            <v:group style="position:absolute;left:6859;top:92;width:3835;height:1795" coordorigin="6859,92" coordsize="3835,1795">
              <v:shape style="position:absolute;left:6859;top:92;width:3835;height:1795" coordorigin="6859,92" coordsize="3835,1795" path="m6859,92l6859,1887,10694,1887,10694,92,6859,92e" filled="f" stroked="t" strokeweight=".444399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0"/>
          <w:szCs w:val="10"/>
          <w:spacing w:val="-19"/>
          <w:w w:val="190"/>
        </w:rPr>
        <w:t>1</w:t>
      </w:r>
      <w:r>
        <w:rPr>
          <w:rFonts w:ascii="Arial" w:hAnsi="Arial" w:cs="Arial" w:eastAsia="Arial"/>
          <w:sz w:val="10"/>
          <w:szCs w:val="10"/>
          <w:spacing w:val="-20"/>
          <w:w w:val="190"/>
        </w:rPr>
        <w:t>0</w:t>
      </w:r>
      <w:r>
        <w:rPr>
          <w:rFonts w:ascii="Arial" w:hAnsi="Arial" w:cs="Arial" w:eastAsia="Arial"/>
          <w:sz w:val="10"/>
          <w:szCs w:val="10"/>
          <w:spacing w:val="0"/>
          <w:w w:val="190"/>
        </w:rPr>
        <w:t>0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92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-17"/>
          <w:w w:val="190"/>
        </w:rPr>
        <w:t>80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1020" w:bottom="920" w:left="480" w:right="620"/>
          <w:cols w:num="2" w:equalWidth="0">
            <w:col w:w="5332" w:space="287"/>
            <w:col w:w="5181"/>
          </w:cols>
        </w:sectPr>
      </w:pPr>
      <w:rPr/>
    </w:p>
    <w:p>
      <w:pPr>
        <w:spacing w:before="57" w:after="0" w:line="221" w:lineRule="exact"/>
        <w:ind w:left="894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-1"/>
        </w:rPr>
        <w:t>LN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09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-1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-1"/>
        </w:rPr>
        <w:t>NCT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06" w:lineRule="exact"/>
        <w:ind w:left="1804" w:right="-20"/>
        <w:jc w:val="left"/>
        <w:tabs>
          <w:tab w:pos="2760" w:val="left"/>
        </w:tabs>
        <w:rPr>
          <w:rFonts w:ascii="Times New Roman" w:hAnsi="Times New Roman" w:cs="Times New Roman" w:eastAsia="Times New Roman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11"/>
          <w:szCs w:val="11"/>
          <w:spacing w:val="6"/>
          <w:w w:val="100"/>
        </w:rPr>
        <w:t>(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37.007</w:t>
      </w:r>
      <w:r>
        <w:rPr>
          <w:rFonts w:ascii="Times New Roman" w:hAnsi="Times New Roman" w:cs="Times New Roman" w:eastAsia="Times New Roman"/>
          <w:sz w:val="11"/>
          <w:szCs w:val="11"/>
          <w:spacing w:val="5"/>
          <w:w w:val="100"/>
        </w:rPr>
        <w:t>5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1"/>
          <w:szCs w:val="1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1"/>
          <w:szCs w:val="11"/>
          <w:spacing w:val="-4"/>
          <w:w w:val="105"/>
        </w:rPr>
        <w:t>(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5"/>
        </w:rPr>
        <w:t>15.56</w:t>
      </w:r>
      <w:r>
        <w:rPr>
          <w:rFonts w:ascii="Times New Roman" w:hAnsi="Times New Roman" w:cs="Times New Roman" w:eastAsia="Times New Roman"/>
          <w:sz w:val="11"/>
          <w:szCs w:val="11"/>
          <w:spacing w:val="-1"/>
          <w:w w:val="105"/>
        </w:rPr>
        <w:t>5</w:t>
      </w:r>
      <w:r>
        <w:rPr>
          <w:rFonts w:ascii="Times New Roman" w:hAnsi="Times New Roman" w:cs="Times New Roman" w:eastAsia="Times New Roman"/>
          <w:sz w:val="11"/>
          <w:szCs w:val="11"/>
          <w:spacing w:val="5"/>
          <w:w w:val="105"/>
        </w:rPr>
        <w:t>3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5"/>
        </w:rPr>
        <w:t>)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</w:p>
    <w:p>
      <w:pPr>
        <w:spacing w:before="54" w:after="0" w:line="240" w:lineRule="auto"/>
        <w:ind w:right="-20"/>
        <w:jc w:val="left"/>
        <w:tabs>
          <w:tab w:pos="1100" w:val="left"/>
        </w:tabs>
        <w:rPr>
          <w:rFonts w:ascii="Arial" w:hAnsi="Arial" w:cs="Arial" w:eastAsia="Arial"/>
          <w:sz w:val="10"/>
          <w:szCs w:val="1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)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</w:r>
      <w:r>
        <w:rPr>
          <w:rFonts w:ascii="Arial" w:hAnsi="Arial" w:cs="Arial" w:eastAsia="Arial"/>
          <w:sz w:val="10"/>
          <w:szCs w:val="10"/>
          <w:spacing w:val="-17"/>
          <w:w w:val="190"/>
          <w:position w:val="0"/>
        </w:rPr>
        <w:t>60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40"/>
          <w:pgMar w:top="1020" w:bottom="920" w:left="480" w:right="620"/>
          <w:cols w:num="2" w:equalWidth="0">
            <w:col w:w="3510" w:space="1487"/>
            <w:col w:w="5803"/>
          </w:cols>
        </w:sectPr>
      </w:pPr>
      <w:rPr/>
    </w:p>
    <w:p>
      <w:pPr>
        <w:spacing w:before="86" w:after="0" w:line="240" w:lineRule="auto"/>
        <w:ind w:left="294" w:right="-7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</w:rPr>
        <w:t>R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9"/>
        </w:rPr>
        <w:t>2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19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553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87" w:after="0" w:line="240" w:lineRule="auto"/>
        <w:ind w:left="133" w:right="-20"/>
        <w:jc w:val="left"/>
        <w:rPr>
          <w:rFonts w:ascii="Times New Roman" w:hAnsi="Times New Roman" w:cs="Times New Roman" w:eastAsia="Times New Roman"/>
          <w:sz w:val="11"/>
          <w:szCs w:val="11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4"/>
        </w:rPr>
        <w:t>2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</w:p>
    <w:p>
      <w:pPr>
        <w:spacing w:before="15" w:after="0" w:line="125" w:lineRule="exact"/>
        <w:ind w:left="116" w:right="-57"/>
        <w:jc w:val="left"/>
        <w:rPr>
          <w:rFonts w:ascii="Times New Roman" w:hAnsi="Times New Roman" w:cs="Times New Roman" w:eastAsia="Times New Roman"/>
          <w:sz w:val="11"/>
          <w:szCs w:val="11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5.699997pt;margin-top:-4.703929pt;width:6.079506pt;height:9.9527pt;mso-position-horizontal-relative:page;mso-position-vertical-relative:paragraph;z-index:-1909" type="#_x0000_t202" filled="f" stroked="f">
            <v:textbox inset="0,0,0,0">
              <w:txbxContent>
                <w:p>
                  <w:pPr>
                    <w:spacing w:before="0" w:after="0" w:line="199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  <w:i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4"/>
          <w:i/>
        </w:rPr>
        <w:t>adj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</w:p>
    <w:p>
      <w:pPr>
        <w:spacing w:before="93" w:after="0" w:line="240" w:lineRule="auto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0.85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2" w:after="0" w:line="240" w:lineRule="auto"/>
        <w:ind w:right="-20"/>
        <w:jc w:val="left"/>
        <w:tabs>
          <w:tab w:pos="3420" w:val="left"/>
        </w:tabs>
        <w:rPr>
          <w:rFonts w:ascii="Arial" w:hAnsi="Arial" w:cs="Arial" w:eastAsia="Arial"/>
          <w:sz w:val="10"/>
          <w:szCs w:val="1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782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DW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10"/>
          <w:szCs w:val="10"/>
          <w:spacing w:val="-17"/>
          <w:w w:val="190"/>
          <w:position w:val="5"/>
        </w:rPr>
        <w:t>40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40"/>
          <w:pgMar w:top="1020" w:bottom="920" w:left="480" w:right="620"/>
          <w:cols w:num="4" w:equalWidth="0">
            <w:col w:w="1265" w:space="169"/>
            <w:col w:w="264" w:space="79"/>
            <w:col w:w="707" w:space="192"/>
            <w:col w:w="8124"/>
          </w:cols>
        </w:sectPr>
      </w:pPr>
      <w:rPr/>
    </w:p>
    <w:p>
      <w:pPr>
        <w:spacing w:before="85" w:after="0" w:line="230" w:lineRule="exact"/>
        <w:ind w:left="251" w:right="-5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Eq.(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tur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(CT)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GDP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le,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-squ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red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</w:p>
    <w:p>
      <w:pPr>
        <w:spacing w:before="0" w:after="0" w:line="228" w:lineRule="exact"/>
        <w:ind w:left="251" w:right="-4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553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statistic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le.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efficient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</w:p>
    <w:p>
      <w:pPr>
        <w:spacing w:before="3" w:after="0" w:line="230" w:lineRule="exact"/>
        <w:ind w:left="251" w:right="-4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095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tween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P.</w:t>
      </w:r>
    </w:p>
    <w:p>
      <w:pPr>
        <w:spacing w:before="37" w:after="0" w:line="240" w:lineRule="auto"/>
        <w:ind w:left="251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uences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represe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a’s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fictiti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GH,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represe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DP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coefficie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Furt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DP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(ST)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GDP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51" w:right="257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F.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Decomp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siti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9" w:lineRule="auto"/>
        <w:ind w:left="251" w:right="-5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ooth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roots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racter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stic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circle,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first-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iffere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tial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VAR(2)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establish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optimal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according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ooth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2)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ows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reciprocal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roots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VAR(2)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2)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ooth.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2)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ported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</w:p>
    <w:p>
      <w:pPr>
        <w:spacing w:before="0" w:after="0" w:line="221" w:lineRule="exact"/>
        <w:ind w:left="251" w:right="354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Batang" w:hAnsi="Batang" w:cs="Batang" w:eastAsia="Batang"/>
          <w:sz w:val="20"/>
          <w:szCs w:val="20"/>
          <w:spacing w:val="0"/>
          <w:w w:val="100"/>
        </w:rPr>
        <w:t>Ⅵ</w:t>
      </w:r>
      <w:r>
        <w:rPr>
          <w:rFonts w:ascii="Batang" w:hAnsi="Batang" w:cs="Batang" w:eastAsia="Batang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Figu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Batang" w:hAnsi="Batang" w:cs="Batang" w:eastAsia="Batang"/>
          <w:sz w:val="18"/>
          <w:szCs w:val="18"/>
          <w:spacing w:val="0"/>
          <w:w w:val="100"/>
        </w:rPr>
        <w:t>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59" w:after="0" w:line="240" w:lineRule="auto"/>
        <w:ind w:left="802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ABLE</w:t>
      </w:r>
      <w:r>
        <w:rPr>
          <w:rFonts w:ascii="Batang" w:hAnsi="Batang" w:cs="Batang" w:eastAsia="Batang"/>
          <w:sz w:val="18"/>
          <w:szCs w:val="18"/>
          <w:spacing w:val="0"/>
          <w:w w:val="100"/>
        </w:rPr>
        <w:t>Ⅵ</w:t>
      </w:r>
      <w:r>
        <w:rPr>
          <w:rFonts w:ascii="Batang" w:hAnsi="Batang" w:cs="Batang" w:eastAsia="Batang"/>
          <w:sz w:val="18"/>
          <w:szCs w:val="1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VAR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ANCE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DECO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OSITION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DLNGDP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left="126" w:right="4465"/>
        <w:jc w:val="center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-17"/>
          <w:w w:val="190"/>
        </w:rPr>
        <w:t>20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40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90"/>
        </w:rPr>
        <w:t>0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6" w:after="0" w:line="240" w:lineRule="auto"/>
        <w:ind w:left="358" w:right="457"/>
        <w:jc w:val="center"/>
        <w:tabs>
          <w:tab w:pos="700" w:val="left"/>
          <w:tab w:pos="1040" w:val="left"/>
          <w:tab w:pos="1380" w:val="left"/>
          <w:tab w:pos="1740" w:val="left"/>
          <w:tab w:pos="2080" w:val="left"/>
          <w:tab w:pos="2440" w:val="left"/>
          <w:tab w:pos="2780" w:val="left"/>
          <w:tab w:pos="3120" w:val="left"/>
        </w:tabs>
        <w:rPr>
          <w:rFonts w:ascii="Arial" w:hAnsi="Arial" w:cs="Arial" w:eastAsia="Arial"/>
          <w:sz w:val="10"/>
          <w:szCs w:val="10"/>
        </w:rPr>
      </w:pPr>
      <w:rPr/>
      <w:r>
        <w:rPr/>
        <w:pict>
          <v:group style="position:absolute;margin-left:385.718597pt;margin-top:10.848725pt;width:106.002711pt;height:8.323592pt;mso-position-horizontal-relative:page;mso-position-vertical-relative:paragraph;z-index:-1916" coordorigin="7714,217" coordsize="2120,166">
            <v:group style="position:absolute;left:7717;top:220;width:2114;height:161" coordorigin="7717,220" coordsize="2114,161">
              <v:shape style="position:absolute;left:7717;top:220;width:2114;height:161" coordorigin="7717,220" coordsize="2114,161" path="m9832,220l7717,220,7717,381,9832,381,9832,220xe" filled="f" stroked="t" strokeweight=".281742pt" strokecolor="#000000">
                <v:path arrowok="t"/>
              </v:shape>
            </v:group>
            <v:group style="position:absolute;left:7788;top:303;width:278;height:2" coordorigin="7788,303" coordsize="278,2">
              <v:shape style="position:absolute;left:7788;top:303;width:278;height:2" coordorigin="7788,303" coordsize="278,0" path="m7788,303l8066,303e" filled="f" stroked="t" strokeweight=".320982pt" strokecolor="#000000">
                <v:path arrowok="t"/>
              </v:shape>
            </v:group>
            <v:group style="position:absolute;left:7920;top:297;width:19;height:12" coordorigin="7920,297" coordsize="19,12">
              <v:shape style="position:absolute;left:7920;top:297;width:19;height:12" coordorigin="7920,297" coordsize="19,12" path="m7915,303l7944,303e" filled="f" stroked="t" strokeweight="1.020942pt" strokecolor="#000000">
                <v:path arrowok="t"/>
              </v:shape>
            </v:group>
            <v:group style="position:absolute;left:7912;top:291;width:38;height:24" coordorigin="7912,291" coordsize="38,24">
              <v:shape style="position:absolute;left:7912;top:291;width:38;height:24" coordorigin="7912,291" coordsize="38,24" path="m7912,303l7950,303e" filled="f" stroked="t" strokeweight="1.300014pt" strokecolor="#000000">
                <v:path arrowok="t"/>
              </v:shape>
            </v:group>
            <v:group style="position:absolute;left:7912;top:291;width:38;height:24" coordorigin="7912,291" coordsize="38,24">
              <v:shape style="position:absolute;left:7912;top:291;width:38;height:24" coordorigin="7912,291" coordsize="38,24" path="m7908,303l7953,303e" filled="f" stroked="t" strokeweight="1.500332pt" strokecolor="#000000">
                <v:path arrowok="t"/>
              </v:shape>
            </v:group>
            <v:group style="position:absolute;left:8917;top:303;width:277;height:2" coordorigin="8917,303" coordsize="277,2">
              <v:shape style="position:absolute;left:8917;top:303;width:277;height:2" coordorigin="8917,303" coordsize="277,0" path="m8917,303l9194,303e" filled="f" stroked="t" strokeweight=".320982pt" strokecolor="#000000">
                <v:path arrowok="t"/>
              </v:shape>
            </v:group>
            <v:group style="position:absolute;left:9059;top:286;width:2;height:35" coordorigin="9059,286" coordsize="2,35">
              <v:shape style="position:absolute;left:9059;top:286;width:2;height:35" coordorigin="9059,286" coordsize="0,35" path="m9059,286l9059,321e" filled="f" stroked="t" strokeweight=".51607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0"/>
          <w:szCs w:val="10"/>
          <w:spacing w:val="0"/>
          <w:w w:val="193"/>
        </w:rPr>
        <w:t>1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93"/>
        </w:rPr>
        <w:t>2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93"/>
        </w:rPr>
        <w:t>3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93"/>
        </w:rPr>
        <w:t>4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93"/>
        </w:rPr>
        <w:t>5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93"/>
        </w:rPr>
        <w:t>6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93"/>
        </w:rPr>
        <w:t>7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93"/>
        </w:rPr>
        <w:t>8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93"/>
        </w:rPr>
        <w:t>9</w:t>
      </w:r>
      <w:r>
        <w:rPr>
          <w:rFonts w:ascii="Arial" w:hAnsi="Arial" w:cs="Arial" w:eastAsia="Arial"/>
          <w:sz w:val="10"/>
          <w:szCs w:val="10"/>
          <w:spacing w:val="0"/>
          <w:w w:val="193"/>
        </w:rPr>
        <w:t>  </w:t>
      </w:r>
      <w:r>
        <w:rPr>
          <w:rFonts w:ascii="Arial" w:hAnsi="Arial" w:cs="Arial" w:eastAsia="Arial"/>
          <w:sz w:val="10"/>
          <w:szCs w:val="10"/>
          <w:spacing w:val="36"/>
          <w:w w:val="193"/>
        </w:rPr>
        <w:t> </w:t>
      </w:r>
      <w:r>
        <w:rPr>
          <w:rFonts w:ascii="Arial" w:hAnsi="Arial" w:cs="Arial" w:eastAsia="Arial"/>
          <w:sz w:val="10"/>
          <w:szCs w:val="10"/>
          <w:spacing w:val="-33"/>
          <w:w w:val="193"/>
        </w:rPr>
        <w:t>1</w:t>
      </w:r>
      <w:r>
        <w:rPr>
          <w:rFonts w:ascii="Arial" w:hAnsi="Arial" w:cs="Arial" w:eastAsia="Arial"/>
          <w:sz w:val="10"/>
          <w:szCs w:val="10"/>
          <w:spacing w:val="0"/>
          <w:w w:val="193"/>
        </w:rPr>
        <w:t>0</w:t>
      </w:r>
      <w:r>
        <w:rPr>
          <w:rFonts w:ascii="Arial" w:hAnsi="Arial" w:cs="Arial" w:eastAsia="Arial"/>
          <w:sz w:val="10"/>
          <w:szCs w:val="10"/>
          <w:spacing w:val="0"/>
          <w:w w:val="193"/>
        </w:rPr>
        <w:t>  </w:t>
      </w:r>
      <w:r>
        <w:rPr>
          <w:rFonts w:ascii="Arial" w:hAnsi="Arial" w:cs="Arial" w:eastAsia="Arial"/>
          <w:sz w:val="10"/>
          <w:szCs w:val="10"/>
          <w:spacing w:val="4"/>
          <w:w w:val="193"/>
        </w:rPr>
        <w:t> </w:t>
      </w:r>
      <w:r>
        <w:rPr>
          <w:rFonts w:ascii="Arial" w:hAnsi="Arial" w:cs="Arial" w:eastAsia="Arial"/>
          <w:sz w:val="10"/>
          <w:szCs w:val="10"/>
          <w:spacing w:val="-37"/>
          <w:w w:val="193"/>
        </w:rPr>
        <w:t>1</w:t>
      </w:r>
      <w:r>
        <w:rPr>
          <w:rFonts w:ascii="Arial" w:hAnsi="Arial" w:cs="Arial" w:eastAsia="Arial"/>
          <w:sz w:val="10"/>
          <w:szCs w:val="10"/>
          <w:spacing w:val="0"/>
          <w:w w:val="193"/>
        </w:rPr>
        <w:t>1</w:t>
      </w:r>
      <w:r>
        <w:rPr>
          <w:rFonts w:ascii="Arial" w:hAnsi="Arial" w:cs="Arial" w:eastAsia="Arial"/>
          <w:sz w:val="10"/>
          <w:szCs w:val="10"/>
          <w:spacing w:val="0"/>
          <w:w w:val="193"/>
        </w:rPr>
        <w:t>  </w:t>
      </w:r>
      <w:r>
        <w:rPr>
          <w:rFonts w:ascii="Arial" w:hAnsi="Arial" w:cs="Arial" w:eastAsia="Arial"/>
          <w:sz w:val="10"/>
          <w:szCs w:val="10"/>
          <w:spacing w:val="7"/>
          <w:w w:val="193"/>
        </w:rPr>
        <w:t> </w:t>
      </w:r>
      <w:r>
        <w:rPr>
          <w:rFonts w:ascii="Arial" w:hAnsi="Arial" w:cs="Arial" w:eastAsia="Arial"/>
          <w:sz w:val="10"/>
          <w:szCs w:val="10"/>
          <w:spacing w:val="-19"/>
          <w:w w:val="190"/>
        </w:rPr>
        <w:t>12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691" w:right="-20"/>
        <w:jc w:val="left"/>
        <w:tabs>
          <w:tab w:pos="2820" w:val="left"/>
        </w:tabs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-48"/>
          <w:w w:val="227"/>
        </w:rPr>
        <w:t>D</w:t>
      </w:r>
      <w:r>
        <w:rPr>
          <w:rFonts w:ascii="Arial" w:hAnsi="Arial" w:cs="Arial" w:eastAsia="Arial"/>
          <w:sz w:val="10"/>
          <w:szCs w:val="10"/>
          <w:spacing w:val="-43"/>
          <w:w w:val="227"/>
        </w:rPr>
        <w:t>L</w:t>
      </w:r>
      <w:r>
        <w:rPr>
          <w:rFonts w:ascii="Arial" w:hAnsi="Arial" w:cs="Arial" w:eastAsia="Arial"/>
          <w:sz w:val="10"/>
          <w:szCs w:val="10"/>
          <w:spacing w:val="-68"/>
          <w:w w:val="227"/>
        </w:rPr>
        <w:t>N</w:t>
      </w:r>
      <w:r>
        <w:rPr>
          <w:rFonts w:ascii="Arial" w:hAnsi="Arial" w:cs="Arial" w:eastAsia="Arial"/>
          <w:sz w:val="10"/>
          <w:szCs w:val="10"/>
          <w:spacing w:val="-73"/>
          <w:w w:val="227"/>
        </w:rPr>
        <w:t>G</w:t>
      </w:r>
      <w:r>
        <w:rPr>
          <w:rFonts w:ascii="Arial" w:hAnsi="Arial" w:cs="Arial" w:eastAsia="Arial"/>
          <w:sz w:val="10"/>
          <w:szCs w:val="10"/>
          <w:spacing w:val="-48"/>
          <w:w w:val="227"/>
        </w:rPr>
        <w:t>D</w:t>
      </w:r>
      <w:r>
        <w:rPr>
          <w:rFonts w:ascii="Arial" w:hAnsi="Arial" w:cs="Arial" w:eastAsia="Arial"/>
          <w:sz w:val="10"/>
          <w:szCs w:val="10"/>
          <w:spacing w:val="0"/>
          <w:w w:val="227"/>
        </w:rPr>
        <w:t>P</w:t>
      </w:r>
      <w:r>
        <w:rPr>
          <w:rFonts w:ascii="Arial" w:hAnsi="Arial" w:cs="Arial" w:eastAsia="Arial"/>
          <w:sz w:val="10"/>
          <w:szCs w:val="10"/>
          <w:spacing w:val="-61"/>
          <w:w w:val="227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-23"/>
          <w:w w:val="190"/>
        </w:rPr>
        <w:t>D</w:t>
      </w:r>
      <w:r>
        <w:rPr>
          <w:rFonts w:ascii="Arial" w:hAnsi="Arial" w:cs="Arial" w:eastAsia="Arial"/>
          <w:sz w:val="10"/>
          <w:szCs w:val="10"/>
          <w:spacing w:val="-17"/>
          <w:w w:val="190"/>
        </w:rPr>
        <w:t>L</w:t>
      </w:r>
      <w:r>
        <w:rPr>
          <w:rFonts w:ascii="Arial" w:hAnsi="Arial" w:cs="Arial" w:eastAsia="Arial"/>
          <w:sz w:val="10"/>
          <w:szCs w:val="10"/>
          <w:spacing w:val="-31"/>
          <w:w w:val="190"/>
        </w:rPr>
        <w:t>N</w:t>
      </w:r>
      <w:r>
        <w:rPr>
          <w:rFonts w:ascii="Arial" w:hAnsi="Arial" w:cs="Arial" w:eastAsia="Arial"/>
          <w:sz w:val="10"/>
          <w:szCs w:val="10"/>
          <w:spacing w:val="-19"/>
          <w:w w:val="190"/>
        </w:rPr>
        <w:t>S</w:t>
      </w:r>
      <w:r>
        <w:rPr>
          <w:rFonts w:ascii="Arial" w:hAnsi="Arial" w:cs="Arial" w:eastAsia="Arial"/>
          <w:sz w:val="10"/>
          <w:szCs w:val="10"/>
          <w:spacing w:val="0"/>
          <w:w w:val="190"/>
        </w:rPr>
        <w:t>T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98" w:after="0" w:line="240" w:lineRule="auto"/>
        <w:ind w:left="750" w:right="1169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Variance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Decomposition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NST</w:t>
      </w:r>
    </w:p>
    <w:p>
      <w:pPr>
        <w:spacing w:before="50" w:after="0" w:line="240" w:lineRule="auto"/>
        <w:ind w:left="35" w:right="-20"/>
        <w:jc w:val="left"/>
        <w:tabs>
          <w:tab w:pos="4240" w:val="left"/>
        </w:tabs>
        <w:rPr>
          <w:rFonts w:ascii="Arial" w:hAnsi="Arial" w:cs="Arial" w:eastAsia="Arial"/>
          <w:sz w:val="11"/>
          <w:szCs w:val="11"/>
        </w:rPr>
      </w:pPr>
      <w:rPr/>
      <w:r>
        <w:rPr/>
        <w:pict>
          <v:group style="position:absolute;margin-left:333.46048pt;margin-top:6.010001pt;width:201.639514pt;height:106.880694pt;mso-position-horizontal-relative:page;mso-position-vertical-relative:paragraph;z-index:-1915" coordorigin="6669,120" coordsize="4033,2138">
            <v:group style="position:absolute;left:6684;top:1784;width:64;height:2" coordorigin="6684,1784" coordsize="64,2">
              <v:shape style="position:absolute;left:6684;top:1784;width:64;height:2" coordorigin="6684,1784" coordsize="64,0" path="m6684,1784l6748,1784e" filled="f" stroked="t" strokeweight=".326196pt" strokecolor="#000000">
                <v:path arrowok="t"/>
              </v:shape>
            </v:group>
            <v:group style="position:absolute;left:6684;top:1371;width:64;height:2" coordorigin="6684,1371" coordsize="64,2">
              <v:shape style="position:absolute;left:6684;top:1371;width:64;height:2" coordorigin="6684,1371" coordsize="64,0" path="m6684,1371l6748,1371e" filled="f" stroked="t" strokeweight=".326196pt" strokecolor="#000000">
                <v:path arrowok="t"/>
              </v:shape>
            </v:group>
            <v:group style="position:absolute;left:6684;top:957;width:64;height:2" coordorigin="6684,957" coordsize="64,2">
              <v:shape style="position:absolute;left:6684;top:957;width:64;height:2" coordorigin="6684,957" coordsize="64,0" path="m6684,957l6748,957e" filled="f" stroked="t" strokeweight=".326196pt" strokecolor="#000000">
                <v:path arrowok="t"/>
              </v:shape>
            </v:group>
            <v:group style="position:absolute;left:6684;top:543;width:64;height:2" coordorigin="6684,543" coordsize="64,2">
              <v:shape style="position:absolute;left:6684;top:543;width:64;height:2" coordorigin="6684,543" coordsize="64,0" path="m6684,543l6748,543e" filled="f" stroked="t" strokeweight=".326196pt" strokecolor="#000000">
                <v:path arrowok="t"/>
              </v:shape>
            </v:group>
            <v:group style="position:absolute;left:6684;top:138;width:100;height:2" coordorigin="6684,138" coordsize="100,2">
              <v:shape style="position:absolute;left:6684;top:138;width:100;height:2" coordorigin="6684,138" coordsize="100,0" path="m6684,138l6784,138e" filled="f" stroked="t" strokeweight="1.129528pt" strokecolor="#000000">
                <v:path arrowok="t"/>
              </v:shape>
            </v:group>
            <v:group style="position:absolute;left:6757;top:127;width:2;height:40" coordorigin="6757,127" coordsize="2,40">
              <v:shape style="position:absolute;left:6757;top:127;width:2;height:40" coordorigin="6757,127" coordsize="0,40" path="m6757,166l6757,127e" filled="f" stroked="t" strokeweight=".265269pt" strokecolor="#000000">
                <v:path arrowok="t"/>
              </v:shape>
            </v:group>
            <v:group style="position:absolute;left:6755;top:2208;width:2;height:46" coordorigin="6755,2208" coordsize="2,46">
              <v:shape style="position:absolute;left:6755;top:2208;width:2;height:46" coordorigin="6755,2208" coordsize="0,46" path="m6755,2253l6755,2208e" filled="f" stroked="t" strokeweight=".463896pt" strokecolor="#000000">
                <v:path arrowok="t"/>
              </v:shape>
            </v:group>
            <v:group style="position:absolute;left:6755;top:2174;width:8;height:14" coordorigin="6755,2174" coordsize="8,14">
              <v:shape style="position:absolute;left:6755;top:2174;width:8;height:14" coordorigin="6755,2174" coordsize="8,14" path="m6766,2181l6779,2181e" filled="f" stroked="t" strokeweight="1.193143pt" strokecolor="#000000">
                <v:path arrowok="t"/>
              </v:shape>
            </v:group>
            <v:group style="position:absolute;left:7111;top:2208;width:2;height:46" coordorigin="7111,2208" coordsize="2,46">
              <v:shape style="position:absolute;left:7111;top:2208;width:2;height:46" coordorigin="7111,2208" coordsize="0,46" path="m7111,2253l7111,2208e" filled="f" stroked="t" strokeweight=".463896pt" strokecolor="#000000">
                <v:path arrowok="t"/>
              </v:shape>
            </v:group>
            <v:group style="position:absolute;left:6684;top:2183;width:446;height:2" coordorigin="6684,2183" coordsize="446,2">
              <v:shape style="position:absolute;left:6684;top:2183;width:446;height:2" coordorigin="6684,2183" coordsize="446,0" path="m6684,2183l7130,2183e" filled="f" stroked="t" strokeweight="1.480003pt" strokecolor="#000000">
                <v:path arrowok="t"/>
              </v:shape>
            </v:group>
            <v:group style="position:absolute;left:6755;top:2168;width:19;height:28" coordorigin="6755,2168" coordsize="19,28">
              <v:shape style="position:absolute;left:6755;top:2168;width:19;height:28" coordorigin="6755,2168" coordsize="19,28" path="m6794,2168l6775,2168e" filled="f" stroked="t" strokeweight=".282321pt" strokecolor="#000000">
                <v:path arrowok="t"/>
              </v:shape>
              <v:shape style="position:absolute;left:6755;top:2168;width:19;height:28" coordorigin="6755,2168" coordsize="19,28" path="m6775,2196l6794,2196,6794,2168e" filled="f" stroked="t" strokeweight=".282321pt" strokecolor="#000000">
                <v:path arrowok="t"/>
              </v:shape>
            </v:group>
            <v:group style="position:absolute;left:6755;top:2174;width:8;height:14" coordorigin="6755,2174" coordsize="8,14">
              <v:shape style="position:absolute;left:6755;top:2174;width:8;height:14" coordorigin="6755,2174" coordsize="8,14" path="m6766,2181l6779,2181e" filled="f" stroked="t" strokeweight="1.193143pt" strokecolor="#000000">
                <v:path arrowok="t"/>
              </v:shape>
            </v:group>
            <v:group style="position:absolute;left:6755;top:2168;width:19;height:28" coordorigin="6755,2168" coordsize="19,28">
              <v:shape style="position:absolute;left:6755;top:2168;width:19;height:28" coordorigin="6755,2168" coordsize="19,28" path="m6794,2168l6775,2168e" filled="f" stroked="t" strokeweight=".282321pt" strokecolor="#000000">
                <v:path arrowok="t"/>
              </v:shape>
              <v:shape style="position:absolute;left:6755;top:2168;width:19;height:28" coordorigin="6755,2168" coordsize="19,28" path="m6775,2196l6794,2196,6794,2168e" filled="f" stroked="t" strokeweight=".282321pt" strokecolor="#000000">
                <v:path arrowok="t"/>
              </v:shape>
            </v:group>
            <v:group style="position:absolute;left:7100;top:2173;width:19;height:13" coordorigin="7100,2173" coordsize="19,13">
              <v:shape style="position:absolute;left:7100;top:2173;width:19;height:13" coordorigin="7100,2173" coordsize="19,13" path="m7095,2179l7125,2179e" filled="f" stroked="t" strokeweight="1.133162pt" strokecolor="#000000">
                <v:path arrowok="t"/>
              </v:shape>
            </v:group>
            <v:group style="position:absolute;left:7091;top:2166;width:40;height:29" coordorigin="7091,2166" coordsize="40,29">
              <v:shape style="position:absolute;left:7091;top:2166;width:40;height:29" coordorigin="7091,2166" coordsize="40,29" path="m7130,2166l7091,2166,7091,2194,7130,2194,7130,2166xe" filled="f" stroked="t" strokeweight=".267163pt" strokecolor="#000000">
                <v:path arrowok="t"/>
              </v:shape>
            </v:group>
            <v:group style="position:absolute;left:7469;top:2208;width:2;height:46" coordorigin="7469,2208" coordsize="2,46">
              <v:shape style="position:absolute;left:7469;top:2208;width:2;height:46" coordorigin="7469,2208" coordsize="0,46" path="m7469,2253l7469,2208e" filled="f" stroked="t" strokeweight=".463896pt" strokecolor="#000000">
                <v:path arrowok="t"/>
              </v:shape>
            </v:group>
            <v:group style="position:absolute;left:7826;top:2208;width:2;height:46" coordorigin="7826,2208" coordsize="2,46">
              <v:shape style="position:absolute;left:7826;top:2208;width:2;height:46" coordorigin="7826,2208" coordsize="0,46" path="m7826,2253l7826,2208e" filled="f" stroked="t" strokeweight=".463896pt" strokecolor="#000000">
                <v:path arrowok="t"/>
              </v:shape>
            </v:group>
            <v:group style="position:absolute;left:8183;top:2208;width:2;height:46" coordorigin="8183,2208" coordsize="2,46">
              <v:shape style="position:absolute;left:8183;top:2208;width:2;height:46" coordorigin="8183,2208" coordsize="0,46" path="m8183,2253l8183,2208e" filled="f" stroked="t" strokeweight=".463896pt" strokecolor="#000000">
                <v:path arrowok="t"/>
              </v:shape>
            </v:group>
            <v:group style="position:absolute;left:8540;top:2208;width:2;height:46" coordorigin="8540,2208" coordsize="2,46">
              <v:shape style="position:absolute;left:8540;top:2208;width:2;height:46" coordorigin="8540,2208" coordsize="0,46" path="m8540,2253l8540,2208e" filled="f" stroked="t" strokeweight=".463896pt" strokecolor="#000000">
                <v:path arrowok="t"/>
              </v:shape>
            </v:group>
            <v:group style="position:absolute;left:8898;top:2208;width:2;height:46" coordorigin="8898,2208" coordsize="2,46">
              <v:shape style="position:absolute;left:8898;top:2208;width:2;height:46" coordorigin="8898,2208" coordsize="0,46" path="m8898,2253l8898,2208e" filled="f" stroked="t" strokeweight=".463896pt" strokecolor="#000000">
                <v:path arrowok="t"/>
              </v:shape>
            </v:group>
            <v:group style="position:absolute;left:9256;top:2208;width:2;height:46" coordorigin="9256,2208" coordsize="2,46">
              <v:shape style="position:absolute;left:9256;top:2208;width:2;height:46" coordorigin="9256,2208" coordsize="0,46" path="m9256,2253l9256,2208e" filled="f" stroked="t" strokeweight=".463896pt" strokecolor="#000000">
                <v:path arrowok="t"/>
              </v:shape>
            </v:group>
            <v:group style="position:absolute;left:9612;top:2208;width:2;height:46" coordorigin="9612,2208" coordsize="2,46">
              <v:shape style="position:absolute;left:9612;top:2208;width:2;height:46" coordorigin="9612,2208" coordsize="0,46" path="m9612,2253l9612,2208e" filled="f" stroked="t" strokeweight=".463896pt" strokecolor="#000000">
                <v:path arrowok="t"/>
              </v:shape>
            </v:group>
            <v:group style="position:absolute;left:9970;top:2208;width:2;height:46" coordorigin="9970,2208" coordsize="2,46">
              <v:shape style="position:absolute;left:9970;top:2208;width:2;height:46" coordorigin="9970,2208" coordsize="0,46" path="m9970,2253l9970,2208e" filled="f" stroked="t" strokeweight=".463896pt" strokecolor="#000000">
                <v:path arrowok="t"/>
              </v:shape>
            </v:group>
            <v:group style="position:absolute;left:10327;top:2208;width:2;height:46" coordorigin="10327,2208" coordsize="2,46">
              <v:shape style="position:absolute;left:10327;top:2208;width:2;height:46" coordorigin="10327,2208" coordsize="0,46" path="m10327,2253l10327,2208e" filled="f" stroked="t" strokeweight=".463896pt" strokecolor="#000000">
                <v:path arrowok="t"/>
              </v:shape>
            </v:group>
            <v:group style="position:absolute;left:10685;top:2208;width:2;height:46" coordorigin="10685,2208" coordsize="2,46">
              <v:shape style="position:absolute;left:10685;top:2208;width:2;height:46" coordorigin="10685,2208" coordsize="0,46" path="m10685,2253l10685,2208e" filled="f" stroked="t" strokeweight=".463896pt" strokecolor="#000000">
                <v:path arrowok="t"/>
              </v:shape>
            </v:group>
            <v:group style="position:absolute;left:7111;top:2179;width:3574;height:2" coordorigin="7111,2179" coordsize="3574,2">
              <v:shape style="position:absolute;left:7111;top:2179;width:3574;height:2" coordorigin="7111,2179" coordsize="3574,0" path="m7111,2179l10685,2179e" filled="f" stroked="t" strokeweight=".402924pt" strokecolor="#000000">
                <v:path arrowok="t"/>
              </v:shape>
            </v:group>
            <v:group style="position:absolute;left:7100;top:2173;width:19;height:13" coordorigin="7100,2173" coordsize="19,13">
              <v:shape style="position:absolute;left:7100;top:2173;width:19;height:13" coordorigin="7100,2173" coordsize="19,13" path="m7095,2179l7125,2179e" filled="f" stroked="t" strokeweight="1.133162pt" strokecolor="#000000">
                <v:path arrowok="t"/>
              </v:shape>
            </v:group>
            <v:group style="position:absolute;left:7091;top:2166;width:40;height:29" coordorigin="7091,2166" coordsize="40,29">
              <v:shape style="position:absolute;left:7091;top:2166;width:40;height:29" coordorigin="7091,2166" coordsize="40,29" path="m7091,2180l7130,2180e" filled="f" stroked="t" strokeweight="1.540044pt" strokecolor="#000000">
                <v:path arrowok="t"/>
              </v:shape>
            </v:group>
            <v:group style="position:absolute;left:7091;top:2166;width:40;height:29" coordorigin="7091,2166" coordsize="40,29">
              <v:shape style="position:absolute;left:7091;top:2166;width:40;height:29" coordorigin="7091,2166" coordsize="40,29" path="m7130,2166l7091,2166,7091,2194,7130,2194,7130,2166xe" filled="f" stroked="t" strokeweight=".267163pt" strokecolor="#000000">
                <v:path arrowok="t"/>
              </v:shape>
            </v:group>
            <v:group style="position:absolute;left:7458;top:2172;width:19;height:14" coordorigin="7458,2172" coordsize="19,14">
              <v:shape style="position:absolute;left:7458;top:2172;width:19;height:14" coordorigin="7458,2172" coordsize="19,14" path="m7453,2179l7483,2179e" filled="f" stroked="t" strokeweight="1.193169pt" strokecolor="#000000">
                <v:path arrowok="t"/>
              </v:shape>
            </v:group>
            <v:group style="position:absolute;left:7448;top:2179;width:40;height:2" coordorigin="7448,2179" coordsize="40,2">
              <v:shape style="position:absolute;left:7448;top:2179;width:40;height:2" coordorigin="7448,2179" coordsize="40,0" path="m7448,2179l7488,2179e" filled="f" stroked="t" strokeweight="1.480003pt" strokecolor="#000000">
                <v:path arrowok="t"/>
              </v:shape>
            </v:group>
            <v:group style="position:absolute;left:7448;top:2166;width:40;height:28" coordorigin="7448,2166" coordsize="40,28">
              <v:shape style="position:absolute;left:7448;top:2166;width:40;height:28" coordorigin="7448,2166" coordsize="40,28" path="m7488,2166l7448,2166,7448,2193,7488,2193,7488,2166xe" filled="f" stroked="t" strokeweight=".265292pt" strokecolor="#000000">
                <v:path arrowok="t"/>
              </v:shape>
            </v:group>
            <v:group style="position:absolute;left:7458;top:2172;width:19;height:14" coordorigin="7458,2172" coordsize="19,14">
              <v:shape style="position:absolute;left:7458;top:2172;width:19;height:14" coordorigin="7458,2172" coordsize="19,14" path="m7453,2179l7483,2179e" filled="f" stroked="t" strokeweight="1.193169pt" strokecolor="#000000">
                <v:path arrowok="t"/>
              </v:shape>
            </v:group>
            <v:group style="position:absolute;left:7448;top:2166;width:40;height:28" coordorigin="7448,2166" coordsize="40,28">
              <v:shape style="position:absolute;left:7448;top:2166;width:40;height:28" coordorigin="7448,2166" coordsize="40,28" path="m7488,2166l7448,2166,7448,2193,7488,2193,7488,2166xe" filled="f" stroked="t" strokeweight=".265292pt" strokecolor="#000000">
                <v:path arrowok="t"/>
              </v:shape>
            </v:group>
            <v:group style="position:absolute;left:7816;top:2172;width:20;height:14" coordorigin="7816,2172" coordsize="20,14">
              <v:shape style="position:absolute;left:7816;top:2172;width:20;height:14" coordorigin="7816,2172" coordsize="20,14" path="m7810,2179l7841,2179e" filled="f" stroked="t" strokeweight="1.193169pt" strokecolor="#000000">
                <v:path arrowok="t"/>
              </v:shape>
            </v:group>
            <v:group style="position:absolute;left:7806;top:2179;width:40;height:2" coordorigin="7806,2179" coordsize="40,2">
              <v:shape style="position:absolute;left:7806;top:2179;width:40;height:2" coordorigin="7806,2179" coordsize="40,0" path="m7806,2179l7846,2179e" filled="f" stroked="t" strokeweight="1.480003pt" strokecolor="#000000">
                <v:path arrowok="t"/>
              </v:shape>
            </v:group>
            <v:group style="position:absolute;left:7806;top:2166;width:40;height:28" coordorigin="7806,2166" coordsize="40,28">
              <v:shape style="position:absolute;left:7806;top:2166;width:40;height:28" coordorigin="7806,2166" coordsize="40,28" path="m7846,2166l7806,2166,7806,2193,7846,2193,7846,2166xe" filled="f" stroked="t" strokeweight=".265292pt" strokecolor="#000000">
                <v:path arrowok="t"/>
              </v:shape>
            </v:group>
            <v:group style="position:absolute;left:7816;top:2172;width:20;height:14" coordorigin="7816,2172" coordsize="20,14">
              <v:shape style="position:absolute;left:7816;top:2172;width:20;height:14" coordorigin="7816,2172" coordsize="20,14" path="m7810,2179l7841,2179e" filled="f" stroked="t" strokeweight="1.193169pt" strokecolor="#000000">
                <v:path arrowok="t"/>
              </v:shape>
            </v:group>
            <v:group style="position:absolute;left:7806;top:2166;width:40;height:28" coordorigin="7806,2166" coordsize="40,28">
              <v:shape style="position:absolute;left:7806;top:2166;width:40;height:28" coordorigin="7806,2166" coordsize="40,28" path="m7846,2166l7806,2166,7806,2193,7846,2193,7846,2166xe" filled="f" stroked="t" strokeweight=".265292pt" strokecolor="#000000">
                <v:path arrowok="t"/>
              </v:shape>
            </v:group>
            <v:group style="position:absolute;left:8172;top:2172;width:19;height:14" coordorigin="8172,2172" coordsize="19,14">
              <v:shape style="position:absolute;left:8172;top:2172;width:19;height:14" coordorigin="8172,2172" coordsize="19,14" path="m8167,2179l8197,2179e" filled="f" stroked="t" strokeweight="1.193169pt" strokecolor="#000000">
                <v:path arrowok="t"/>
              </v:shape>
            </v:group>
            <v:group style="position:absolute;left:8162;top:2179;width:40;height:2" coordorigin="8162,2179" coordsize="40,2">
              <v:shape style="position:absolute;left:8162;top:2179;width:40;height:2" coordorigin="8162,2179" coordsize="40,0" path="m8162,2179l8202,2179e" filled="f" stroked="t" strokeweight="1.480003pt" strokecolor="#000000">
                <v:path arrowok="t"/>
              </v:shape>
            </v:group>
            <v:group style="position:absolute;left:8162;top:2166;width:40;height:28" coordorigin="8162,2166" coordsize="40,28">
              <v:shape style="position:absolute;left:8162;top:2166;width:40;height:28" coordorigin="8162,2166" coordsize="40,28" path="m8202,2166l8162,2166,8162,2193,8202,2193,8202,2166xe" filled="f" stroked="t" strokeweight=".265292pt" strokecolor="#000000">
                <v:path arrowok="t"/>
              </v:shape>
            </v:group>
            <v:group style="position:absolute;left:8172;top:2172;width:19;height:14" coordorigin="8172,2172" coordsize="19,14">
              <v:shape style="position:absolute;left:8172;top:2172;width:19;height:14" coordorigin="8172,2172" coordsize="19,14" path="m8167,2179l8197,2179e" filled="f" stroked="t" strokeweight="1.193169pt" strokecolor="#000000">
                <v:path arrowok="t"/>
              </v:shape>
            </v:group>
            <v:group style="position:absolute;left:8162;top:2166;width:40;height:28" coordorigin="8162,2166" coordsize="40,28">
              <v:shape style="position:absolute;left:8162;top:2166;width:40;height:28" coordorigin="8162,2166" coordsize="40,28" path="m8202,2166l8162,2166,8162,2193,8202,2193,8202,2166xe" filled="f" stroked="t" strokeweight=".265292pt" strokecolor="#000000">
                <v:path arrowok="t"/>
              </v:shape>
            </v:group>
            <v:group style="position:absolute;left:8530;top:2172;width:20;height:14" coordorigin="8530,2172" coordsize="20,14">
              <v:shape style="position:absolute;left:8530;top:2172;width:20;height:14" coordorigin="8530,2172" coordsize="20,14" path="m8524,2179l8555,2179e" filled="f" stroked="t" strokeweight="1.193169pt" strokecolor="#000000">
                <v:path arrowok="t"/>
              </v:shape>
            </v:group>
            <v:group style="position:absolute;left:8520;top:2179;width:40;height:2" coordorigin="8520,2179" coordsize="40,2">
              <v:shape style="position:absolute;left:8520;top:2179;width:40;height:2" coordorigin="8520,2179" coordsize="40,0" path="m8520,2179l8560,2179e" filled="f" stroked="t" strokeweight="1.480003pt" strokecolor="#000000">
                <v:path arrowok="t"/>
              </v:shape>
            </v:group>
            <v:group style="position:absolute;left:8520;top:2166;width:40;height:28" coordorigin="8520,2166" coordsize="40,28">
              <v:shape style="position:absolute;left:8520;top:2166;width:40;height:28" coordorigin="8520,2166" coordsize="40,28" path="m8560,2166l8520,2166,8520,2193,8560,2193,8560,2166xe" filled="f" stroked="t" strokeweight=".265292pt" strokecolor="#000000">
                <v:path arrowok="t"/>
              </v:shape>
            </v:group>
            <v:group style="position:absolute;left:8530;top:2172;width:20;height:14" coordorigin="8530,2172" coordsize="20,14">
              <v:shape style="position:absolute;left:8530;top:2172;width:20;height:14" coordorigin="8530,2172" coordsize="20,14" path="m8524,2179l8555,2179e" filled="f" stroked="t" strokeweight="1.193169pt" strokecolor="#000000">
                <v:path arrowok="t"/>
              </v:shape>
            </v:group>
            <v:group style="position:absolute;left:8520;top:2166;width:40;height:28" coordorigin="8520,2166" coordsize="40,28">
              <v:shape style="position:absolute;left:8520;top:2166;width:40;height:28" coordorigin="8520,2166" coordsize="40,28" path="m8560,2166l8520,2166,8520,2193,8560,2193,8560,2166xe" filled="f" stroked="t" strokeweight=".265292pt" strokecolor="#000000">
                <v:path arrowok="t"/>
              </v:shape>
            </v:group>
            <v:group style="position:absolute;left:8887;top:2172;width:20;height:14" coordorigin="8887,2172" coordsize="20,14">
              <v:shape style="position:absolute;left:8887;top:2172;width:20;height:14" coordorigin="8887,2172" coordsize="20,14" path="m8882,2179l8913,2179e" filled="f" stroked="t" strokeweight="1.193169pt" strokecolor="#000000">
                <v:path arrowok="t"/>
              </v:shape>
            </v:group>
            <v:group style="position:absolute;left:8878;top:2179;width:40;height:2" coordorigin="8878,2179" coordsize="40,2">
              <v:shape style="position:absolute;left:8878;top:2179;width:40;height:2" coordorigin="8878,2179" coordsize="40,0" path="m8878,2179l8917,2179e" filled="f" stroked="t" strokeweight="1.480003pt" strokecolor="#000000">
                <v:path arrowok="t"/>
              </v:shape>
            </v:group>
            <v:group style="position:absolute;left:8878;top:2166;width:40;height:28" coordorigin="8878,2166" coordsize="40,28">
              <v:shape style="position:absolute;left:8878;top:2166;width:40;height:28" coordorigin="8878,2166" coordsize="40,28" path="m8917,2166l8878,2166,8878,2193,8917,2193,8917,2166xe" filled="f" stroked="t" strokeweight=".265292pt" strokecolor="#000000">
                <v:path arrowok="t"/>
              </v:shape>
            </v:group>
            <v:group style="position:absolute;left:8887;top:2172;width:20;height:14" coordorigin="8887,2172" coordsize="20,14">
              <v:shape style="position:absolute;left:8887;top:2172;width:20;height:14" coordorigin="8887,2172" coordsize="20,14" path="m8882,2179l8913,2179e" filled="f" stroked="t" strokeweight="1.193169pt" strokecolor="#000000">
                <v:path arrowok="t"/>
              </v:shape>
            </v:group>
            <v:group style="position:absolute;left:8878;top:2166;width:40;height:28" coordorigin="8878,2166" coordsize="40,28">
              <v:shape style="position:absolute;left:8878;top:2166;width:40;height:28" coordorigin="8878,2166" coordsize="40,28" path="m8917,2166l8878,2166,8878,2193,8917,2193,8917,2166xe" filled="f" stroked="t" strokeweight=".265292pt" strokecolor="#000000">
                <v:path arrowok="t"/>
              </v:shape>
            </v:group>
            <v:group style="position:absolute;left:9245;top:2172;width:20;height:14" coordorigin="9245,2172" coordsize="20,14">
              <v:shape style="position:absolute;left:9245;top:2172;width:20;height:14" coordorigin="9245,2172" coordsize="20,14" path="m9239,2179l9271,2179e" filled="f" stroked="t" strokeweight="1.193169pt" strokecolor="#000000">
                <v:path arrowok="t"/>
              </v:shape>
            </v:group>
            <v:group style="position:absolute;left:9235;top:2179;width:41;height:2" coordorigin="9235,2179" coordsize="41,2">
              <v:shape style="position:absolute;left:9235;top:2179;width:41;height:2" coordorigin="9235,2179" coordsize="41,0" path="m9235,2179l9276,2179e" filled="f" stroked="t" strokeweight="1.480003pt" strokecolor="#000000">
                <v:path arrowok="t"/>
              </v:shape>
            </v:group>
            <v:group style="position:absolute;left:9235;top:2166;width:41;height:28" coordorigin="9235,2166" coordsize="41,28">
              <v:shape style="position:absolute;left:9235;top:2166;width:41;height:28" coordorigin="9235,2166" coordsize="41,28" path="m9276,2166l9235,2166,9235,2193,9276,2193,9276,2166xe" filled="f" stroked="t" strokeweight=".264013pt" strokecolor="#000000">
                <v:path arrowok="t"/>
              </v:shape>
            </v:group>
            <v:group style="position:absolute;left:9245;top:2172;width:20;height:14" coordorigin="9245,2172" coordsize="20,14">
              <v:shape style="position:absolute;left:9245;top:2172;width:20;height:14" coordorigin="9245,2172" coordsize="20,14" path="m9239,2179l9271,2179e" filled="f" stroked="t" strokeweight="1.193169pt" strokecolor="#000000">
                <v:path arrowok="t"/>
              </v:shape>
            </v:group>
            <v:group style="position:absolute;left:9235;top:2166;width:41;height:28" coordorigin="9235,2166" coordsize="41,28">
              <v:shape style="position:absolute;left:9235;top:2166;width:41;height:28" coordorigin="9235,2166" coordsize="41,28" path="m9276,2166l9235,2166,9235,2193,9276,2193,9276,2166xe" filled="f" stroked="t" strokeweight=".264013pt" strokecolor="#000000">
                <v:path arrowok="t"/>
              </v:shape>
            </v:group>
            <v:group style="position:absolute;left:9601;top:2172;width:20;height:14" coordorigin="9601,2172" coordsize="20,14">
              <v:shape style="position:absolute;left:9601;top:2172;width:20;height:14" coordorigin="9601,2172" coordsize="20,14" path="m9596,2179l9627,2179e" filled="f" stroked="t" strokeweight="1.193169pt" strokecolor="#000000">
                <v:path arrowok="t"/>
              </v:shape>
            </v:group>
            <v:group style="position:absolute;left:9592;top:2179;width:41;height:2" coordorigin="9592,2179" coordsize="41,2">
              <v:shape style="position:absolute;left:9592;top:2179;width:41;height:2" coordorigin="9592,2179" coordsize="41,0" path="m9592,2179l9632,2179e" filled="f" stroked="t" strokeweight="1.480003pt" strokecolor="#000000">
                <v:path arrowok="t"/>
              </v:shape>
            </v:group>
            <v:group style="position:absolute;left:9592;top:2166;width:41;height:28" coordorigin="9592,2166" coordsize="41,28">
              <v:shape style="position:absolute;left:9592;top:2166;width:41;height:28" coordorigin="9592,2166" coordsize="41,28" path="m9632,2166l9592,2166,9592,2193,9632,2193,9632,2166xe" filled="f" stroked="t" strokeweight=".264010pt" strokecolor="#000000">
                <v:path arrowok="t"/>
              </v:shape>
            </v:group>
            <v:group style="position:absolute;left:9601;top:2172;width:20;height:14" coordorigin="9601,2172" coordsize="20,14">
              <v:shape style="position:absolute;left:9601;top:2172;width:20;height:14" coordorigin="9601,2172" coordsize="20,14" path="m9596,2179l9627,2179e" filled="f" stroked="t" strokeweight="1.193169pt" strokecolor="#000000">
                <v:path arrowok="t"/>
              </v:shape>
            </v:group>
            <v:group style="position:absolute;left:9592;top:2166;width:41;height:28" coordorigin="9592,2166" coordsize="41,28">
              <v:shape style="position:absolute;left:9592;top:2166;width:41;height:28" coordorigin="9592,2166" coordsize="41,28" path="m9632,2166l9592,2166,9592,2193,9632,2193,9632,2166xe" filled="f" stroked="t" strokeweight=".264010pt" strokecolor="#000000">
                <v:path arrowok="t"/>
              </v:shape>
            </v:group>
            <v:group style="position:absolute;left:9959;top:2172;width:20;height:14" coordorigin="9959,2172" coordsize="20,14">
              <v:shape style="position:absolute;left:9959;top:2172;width:20;height:14" coordorigin="9959,2172" coordsize="20,14" path="m9953,2179l9985,2179e" filled="f" stroked="t" strokeweight="1.193169pt" strokecolor="#000000">
                <v:path arrowok="t"/>
              </v:shape>
            </v:group>
            <v:group style="position:absolute;left:9949;top:2179;width:41;height:2" coordorigin="9949,2179" coordsize="41,2">
              <v:shape style="position:absolute;left:9949;top:2179;width:41;height:2" coordorigin="9949,2179" coordsize="41,0" path="m9949,2179l9990,2179e" filled="f" stroked="t" strokeweight="1.480233pt" strokecolor="#000000">
                <v:path arrowok="t"/>
              </v:shape>
            </v:group>
            <v:group style="position:absolute;left:9949;top:2166;width:41;height:28" coordorigin="9949,2166" coordsize="41,28">
              <v:shape style="position:absolute;left:9949;top:2166;width:41;height:28" coordorigin="9949,2166" coordsize="41,28" path="m9990,2166l9949,2166,9949,2193,9990,2193,9990,2166xe" filled="f" stroked="t" strokeweight=".264010pt" strokecolor="#000000">
                <v:path arrowok="t"/>
              </v:shape>
            </v:group>
            <v:group style="position:absolute;left:9959;top:2172;width:20;height:14" coordorigin="9959,2172" coordsize="20,14">
              <v:shape style="position:absolute;left:9959;top:2172;width:20;height:14" coordorigin="9959,2172" coordsize="20,14" path="m9953,2179l9985,2179e" filled="f" stroked="t" strokeweight="1.193169pt" strokecolor="#000000">
                <v:path arrowok="t"/>
              </v:shape>
            </v:group>
            <v:group style="position:absolute;left:9949;top:2166;width:41;height:28" coordorigin="9949,2166" coordsize="41,28">
              <v:shape style="position:absolute;left:9949;top:2166;width:41;height:28" coordorigin="9949,2166" coordsize="41,28" path="m9990,2166l9949,2166,9949,2193,9990,2193,9990,2166xe" filled="f" stroked="t" strokeweight=".264010pt" strokecolor="#000000">
                <v:path arrowok="t"/>
              </v:shape>
            </v:group>
            <v:group style="position:absolute;left:10316;top:2172;width:20;height:14" coordorigin="10316,2172" coordsize="20,14">
              <v:shape style="position:absolute;left:10316;top:2172;width:20;height:14" coordorigin="10316,2172" coordsize="20,14" path="m10311,2179l10342,2179e" filled="f" stroked="t" strokeweight="1.193169pt" strokecolor="#000000">
                <v:path arrowok="t"/>
              </v:shape>
            </v:group>
            <v:group style="position:absolute;left:10307;top:2179;width:41;height:2" coordorigin="10307,2179" coordsize="41,2">
              <v:shape style="position:absolute;left:10307;top:2179;width:41;height:2" coordorigin="10307,2179" coordsize="41,0" path="m10307,2179l10348,2179e" filled="f" stroked="t" strokeweight="1.480003pt" strokecolor="#000000">
                <v:path arrowok="t"/>
              </v:shape>
            </v:group>
            <v:group style="position:absolute;left:10307;top:2166;width:41;height:28" coordorigin="10307,2166" coordsize="41,28">
              <v:shape style="position:absolute;left:10307;top:2166;width:41;height:28" coordorigin="10307,2166" coordsize="41,28" path="m10348,2166l10307,2166,10307,2193,10348,2193,10348,2166xe" filled="f" stroked="t" strokeweight=".264010pt" strokecolor="#000000">
                <v:path arrowok="t"/>
              </v:shape>
            </v:group>
            <v:group style="position:absolute;left:10316;top:2172;width:20;height:14" coordorigin="10316,2172" coordsize="20,14">
              <v:shape style="position:absolute;left:10316;top:2172;width:20;height:14" coordorigin="10316,2172" coordsize="20,14" path="m10311,2179l10342,2179e" filled="f" stroked="t" strokeweight="1.193169pt" strokecolor="#000000">
                <v:path arrowok="t"/>
              </v:shape>
            </v:group>
            <v:group style="position:absolute;left:10307;top:2166;width:41;height:28" coordorigin="10307,2166" coordsize="41,28">
              <v:shape style="position:absolute;left:10307;top:2166;width:41;height:28" coordorigin="10307,2166" coordsize="41,28" path="m10348,2166l10307,2166,10307,2193,10348,2193,10348,2166xe" filled="f" stroked="t" strokeweight=".264010pt" strokecolor="#000000">
                <v:path arrowok="t"/>
              </v:shape>
            </v:group>
            <v:group style="position:absolute;left:10674;top:2172;width:13;height:14" coordorigin="10674,2172" coordsize="13,14">
              <v:shape style="position:absolute;left:10674;top:2172;width:13;height:14" coordorigin="10674,2172" coordsize="13,14" path="m10669,2179l10687,2179e" filled="f" stroked="t" strokeweight="1.193169pt" strokecolor="#000000">
                <v:path arrowok="t"/>
              </v:shape>
            </v:group>
            <v:group style="position:absolute;left:10664;top:2166;width:23;height:28" coordorigin="10664,2166" coordsize="23,28">
              <v:shape style="position:absolute;left:10664;top:2166;width:23;height:28" coordorigin="10664,2166" coordsize="23,28" path="m10664,2179l10687,2179e" filled="f" stroked="t" strokeweight="1.480003pt" strokecolor="#000000">
                <v:path arrowok="t"/>
              </v:shape>
            </v:group>
            <v:group style="position:absolute;left:10664;top:2166;width:23;height:28" coordorigin="10664,2166" coordsize="23,28">
              <v:shape style="position:absolute;left:10664;top:2166;width:23;height:28" coordorigin="10664,2166" coordsize="23,28" path="m10687,2166l10664,2166,10664,2193,10687,2193e" filled="f" stroked="t" strokeweight=".291628pt" strokecolor="#000000">
                <v:path arrowok="t"/>
              </v:shape>
            </v:group>
            <v:group style="position:absolute;left:7111;top:128;width:2;height:41" coordorigin="7111,128" coordsize="2,41">
              <v:shape style="position:absolute;left:7111;top:128;width:2;height:41" coordorigin="7111,128" coordsize="0,41" path="m7111,169l7111,128e" filled="f" stroked="t" strokeweight=".530678pt" strokecolor="#000000">
                <v:path arrowok="t"/>
              </v:shape>
            </v:group>
            <v:group style="position:absolute;left:7469;top:129;width:2;height:40" coordorigin="7469,129" coordsize="2,40">
              <v:shape style="position:absolute;left:7469;top:129;width:2;height:40" coordorigin="7469,129" coordsize="0,40" path="m7469,169l7469,129e" filled="f" stroked="t" strokeweight=".530678pt" strokecolor="#000000">
                <v:path arrowok="t"/>
              </v:shape>
            </v:group>
            <v:group style="position:absolute;left:7826;top:129;width:2;height:40" coordorigin="7826,129" coordsize="2,40">
              <v:shape style="position:absolute;left:7826;top:129;width:2;height:40" coordorigin="7826,129" coordsize="0,40" path="m7826,169l7826,129e" filled="f" stroked="t" strokeweight=".530678pt" strokecolor="#000000">
                <v:path arrowok="t"/>
              </v:shape>
            </v:group>
            <v:group style="position:absolute;left:8183;top:129;width:2;height:40" coordorigin="8183,129" coordsize="2,40">
              <v:shape style="position:absolute;left:8183;top:129;width:2;height:40" coordorigin="8183,129" coordsize="0,40" path="m8183,169l8183,129e" filled="f" stroked="t" strokeweight=".530678pt" strokecolor="#000000">
                <v:path arrowok="t"/>
              </v:shape>
            </v:group>
            <v:group style="position:absolute;left:8540;top:129;width:2;height:40" coordorigin="8540,129" coordsize="2,40">
              <v:shape style="position:absolute;left:8540;top:129;width:2;height:40" coordorigin="8540,129" coordsize="0,40" path="m8540,169l8540,129e" filled="f" stroked="t" strokeweight=".530678pt" strokecolor="#000000">
                <v:path arrowok="t"/>
              </v:shape>
            </v:group>
            <v:group style="position:absolute;left:8898;top:129;width:2;height:40" coordorigin="8898,129" coordsize="2,40">
              <v:shape style="position:absolute;left:8898;top:129;width:2;height:40" coordorigin="8898,129" coordsize="0,40" path="m8898,169l8898,129e" filled="f" stroked="t" strokeweight=".530678pt" strokecolor="#000000">
                <v:path arrowok="t"/>
              </v:shape>
            </v:group>
            <v:group style="position:absolute;left:9256;top:129;width:2;height:40" coordorigin="9256,129" coordsize="2,40">
              <v:shape style="position:absolute;left:9256;top:129;width:2;height:40" coordorigin="9256,129" coordsize="0,40" path="m9256,169l9256,129e" filled="f" stroked="t" strokeweight=".530678pt" strokecolor="#000000">
                <v:path arrowok="t"/>
              </v:shape>
            </v:group>
            <v:group style="position:absolute;left:9612;top:129;width:2;height:40" coordorigin="9612,129" coordsize="2,40">
              <v:shape style="position:absolute;left:9612;top:129;width:2;height:40" coordorigin="9612,129" coordsize="0,40" path="m9612,169l9612,129e" filled="f" stroked="t" strokeweight=".530678pt" strokecolor="#000000">
                <v:path arrowok="t"/>
              </v:shape>
            </v:group>
            <v:group style="position:absolute;left:9970;top:129;width:2;height:40" coordorigin="9970,129" coordsize="2,40">
              <v:shape style="position:absolute;left:9970;top:129;width:2;height:40" coordorigin="9970,129" coordsize="0,40" path="m9970,169l9970,129e" filled="f" stroked="t" strokeweight=".530678pt" strokecolor="#000000">
                <v:path arrowok="t"/>
              </v:shape>
            </v:group>
            <v:group style="position:absolute;left:10327;top:129;width:2;height:40" coordorigin="10327,129" coordsize="2,40">
              <v:shape style="position:absolute;left:10327;top:129;width:2;height:40" coordorigin="10327,129" coordsize="0,40" path="m10327,169l10327,129e" filled="f" stroked="t" strokeweight=".530678pt" strokecolor="#000000">
                <v:path arrowok="t"/>
              </v:shape>
            </v:group>
            <v:group style="position:absolute;left:10685;top:129;width:2;height:40" coordorigin="10685,129" coordsize="2,40">
              <v:shape style="position:absolute;left:10685;top:129;width:2;height:40" coordorigin="10685,129" coordsize="0,40" path="m10685,129l10685,169e" filled="f" stroked="t" strokeweight=".530678pt" strokecolor="#000000">
                <v:path arrowok="t"/>
              </v:shape>
            </v:group>
            <v:group style="position:absolute;left:6748;top:126;width:3946;height:2078" coordorigin="6748,126" coordsize="3946,2078">
              <v:shape style="position:absolute;left:6748;top:126;width:3946;height:2078" coordorigin="6748,126" coordsize="3946,2078" path="m6748,126l6748,2204,10693,2204,10693,126,6748,126e" filled="f" stroked="t" strokeweight=".508984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1"/>
          <w:szCs w:val="11"/>
          <w:spacing w:val="-20"/>
          <w:w w:val="178"/>
        </w:rPr>
        <w:t>0</w:t>
      </w:r>
      <w:r>
        <w:rPr>
          <w:rFonts w:ascii="Arial" w:hAnsi="Arial" w:cs="Arial" w:eastAsia="Arial"/>
          <w:sz w:val="11"/>
          <w:szCs w:val="11"/>
          <w:spacing w:val="0"/>
          <w:w w:val="178"/>
        </w:rPr>
        <w:t>0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  </w:t>
      </w:r>
      <w:r>
        <w:rPr>
          <w:rFonts w:ascii="Arial" w:hAnsi="Arial" w:cs="Arial" w:eastAsia="Arial"/>
          <w:sz w:val="11"/>
          <w:szCs w:val="11"/>
          <w:spacing w:val="-7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-7"/>
          <w:w w:val="178"/>
        </w:rPr>
      </w:r>
      <w:r>
        <w:rPr>
          <w:rFonts w:ascii="Arial" w:hAnsi="Arial" w:cs="Arial" w:eastAsia="Arial"/>
          <w:sz w:val="11"/>
          <w:szCs w:val="11"/>
          <w:spacing w:val="0"/>
          <w:w w:val="178"/>
          <w:u w:val="single" w:color="0000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5" w:right="-20"/>
        <w:jc w:val="lef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spacing w:val="-18"/>
          <w:w w:val="178"/>
        </w:rPr>
        <w:t>80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5" w:right="-20"/>
        <w:jc w:val="lef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spacing w:val="-18"/>
          <w:w w:val="178"/>
        </w:rPr>
        <w:t>60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5" w:right="-20"/>
        <w:jc w:val="lef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spacing w:val="-18"/>
          <w:w w:val="178"/>
        </w:rPr>
        <w:t>40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5" w:right="-20"/>
        <w:jc w:val="lef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spacing w:val="-18"/>
          <w:w w:val="178"/>
        </w:rPr>
        <w:t>20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4" w:right="-20"/>
        <w:jc w:val="lef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spacing w:val="0"/>
          <w:w w:val="178"/>
        </w:rPr>
        <w:t>0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spacing w:before="12" w:after="0" w:line="240" w:lineRule="auto"/>
        <w:ind w:left="272" w:right="-20"/>
        <w:jc w:val="left"/>
        <w:tabs>
          <w:tab w:pos="620" w:val="left"/>
          <w:tab w:pos="980" w:val="left"/>
          <w:tab w:pos="1340" w:val="left"/>
          <w:tab w:pos="1700" w:val="left"/>
          <w:tab w:pos="2040" w:val="left"/>
          <w:tab w:pos="2400" w:val="left"/>
          <w:tab w:pos="2760" w:val="left"/>
          <w:tab w:pos="3120" w:val="left"/>
          <w:tab w:pos="3440" w:val="left"/>
        </w:tabs>
        <w:rPr>
          <w:rFonts w:ascii="Arial" w:hAnsi="Arial" w:cs="Arial" w:eastAsia="Arial"/>
          <w:sz w:val="11"/>
          <w:szCs w:val="11"/>
        </w:rPr>
      </w:pPr>
      <w:rPr/>
      <w:r>
        <w:rPr/>
        <w:pict>
          <v:group style="position:absolute;margin-left:381.075897pt;margin-top:12.554513pt;width:109.647797pt;height:9.688114pt;mso-position-horizontal-relative:page;mso-position-vertical-relative:paragraph;z-index:-1914" coordorigin="7622,251" coordsize="2193,194">
            <v:group style="position:absolute;left:7625;top:254;width:2186;height:187" coordorigin="7625,254" coordsize="2186,187">
              <v:shape style="position:absolute;left:7625;top:254;width:2186;height:187" coordorigin="7625,254" coordsize="2186,187" path="m9811,254l7625,254,7625,442,9811,442,9811,254xe" filled="f" stroked="t" strokeweight=".327198pt" strokecolor="#000000">
                <v:path arrowok="t"/>
              </v:shape>
            </v:group>
            <v:group style="position:absolute;left:7698;top:350;width:287;height:2" coordorigin="7698,350" coordsize="287,2">
              <v:shape style="position:absolute;left:7698;top:350;width:287;height:2" coordorigin="7698,350" coordsize="287,0" path="m7698,350l7985,350e" filled="f" stroked="t" strokeweight=".373155pt" strokecolor="#000000">
                <v:path arrowok="t"/>
              </v:shape>
            </v:group>
            <v:group style="position:absolute;left:7834;top:343;width:20;height:14" coordorigin="7834,343" coordsize="20,14">
              <v:shape style="position:absolute;left:7834;top:343;width:20;height:14" coordorigin="7834,343" coordsize="20,14" path="m7828,350l7859,350e" filled="f" stroked="t" strokeweight="1.193169pt" strokecolor="#000000">
                <v:path arrowok="t"/>
              </v:shape>
            </v:group>
            <v:group style="position:absolute;left:7825;top:336;width:40;height:29" coordorigin="7825,336" coordsize="40,29">
              <v:shape style="position:absolute;left:7825;top:336;width:40;height:29" coordorigin="7825,336" coordsize="40,29" path="m7825,350l7865,350e" filled="f" stroked="t" strokeweight="1.540044pt" strokecolor="#000000">
                <v:path arrowok="t"/>
              </v:shape>
            </v:group>
            <v:group style="position:absolute;left:7825;top:336;width:40;height:29" coordorigin="7825,336" coordsize="40,29">
              <v:shape style="position:absolute;left:7825;top:336;width:40;height:29" coordorigin="7825,336" coordsize="40,29" path="m7865,336l7825,336,7825,365,7865,365,7865,336xe" filled="f" stroked="t" strokeweight=".267163pt" strokecolor="#000000">
                <v:path arrowok="t"/>
              </v:shape>
            </v:group>
            <v:group style="position:absolute;left:8860;top:350;width:286;height:2" coordorigin="8860,350" coordsize="286,2">
              <v:shape style="position:absolute;left:8860;top:350;width:286;height:2" coordorigin="8860,350" coordsize="286,0" path="m8860,350l9145,350e" filled="f" stroked="t" strokeweight=".373155pt" strokecolor="#000000">
                <v:path arrowok="t"/>
              </v:shape>
            </v:group>
            <v:group style="position:absolute;left:9006;top:331;width:2;height:40" coordorigin="9006,331" coordsize="2,40">
              <v:shape style="position:absolute;left:9006;top:331;width:2;height:40" coordorigin="9006,331" coordsize="0,40" path="m9006,331l9006,371e" filled="f" stroked="t" strokeweight=".53067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1"/>
          <w:szCs w:val="11"/>
          <w:spacing w:val="0"/>
          <w:w w:val="180"/>
        </w:rPr>
        <w:t>1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80"/>
        </w:rPr>
        <w:t>2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80"/>
        </w:rPr>
        <w:t>3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80"/>
        </w:rPr>
        <w:t>4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80"/>
        </w:rPr>
        <w:t>5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80"/>
        </w:rPr>
        <w:t>6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80"/>
        </w:rPr>
        <w:t>7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80"/>
        </w:rPr>
        <w:t>8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80"/>
        </w:rPr>
        <w:t>9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spacing w:val="-32"/>
          <w:w w:val="180"/>
        </w:rPr>
        <w:t>1</w:t>
      </w:r>
      <w:r>
        <w:rPr>
          <w:rFonts w:ascii="Arial" w:hAnsi="Arial" w:cs="Arial" w:eastAsia="Arial"/>
          <w:sz w:val="11"/>
          <w:szCs w:val="11"/>
          <w:spacing w:val="0"/>
          <w:w w:val="180"/>
        </w:rPr>
        <w:t>0</w:t>
      </w:r>
      <w:r>
        <w:rPr>
          <w:rFonts w:ascii="Arial" w:hAnsi="Arial" w:cs="Arial" w:eastAsia="Arial"/>
          <w:sz w:val="11"/>
          <w:szCs w:val="11"/>
          <w:spacing w:val="0"/>
          <w:w w:val="180"/>
        </w:rPr>
        <w:t>  </w:t>
      </w:r>
      <w:r>
        <w:rPr>
          <w:rFonts w:ascii="Arial" w:hAnsi="Arial" w:cs="Arial" w:eastAsia="Arial"/>
          <w:sz w:val="11"/>
          <w:szCs w:val="11"/>
          <w:spacing w:val="4"/>
          <w:w w:val="180"/>
        </w:rPr>
        <w:t> </w:t>
      </w:r>
      <w:r>
        <w:rPr>
          <w:rFonts w:ascii="Arial" w:hAnsi="Arial" w:cs="Arial" w:eastAsia="Arial"/>
          <w:sz w:val="11"/>
          <w:szCs w:val="11"/>
          <w:spacing w:val="-32"/>
          <w:w w:val="180"/>
        </w:rPr>
        <w:t>1</w:t>
      </w:r>
      <w:r>
        <w:rPr>
          <w:rFonts w:ascii="Arial" w:hAnsi="Arial" w:cs="Arial" w:eastAsia="Arial"/>
          <w:sz w:val="11"/>
          <w:szCs w:val="11"/>
          <w:spacing w:val="0"/>
          <w:w w:val="180"/>
        </w:rPr>
        <w:t>1</w:t>
      </w:r>
      <w:r>
        <w:rPr>
          <w:rFonts w:ascii="Arial" w:hAnsi="Arial" w:cs="Arial" w:eastAsia="Arial"/>
          <w:sz w:val="11"/>
          <w:szCs w:val="11"/>
          <w:spacing w:val="0"/>
          <w:w w:val="180"/>
        </w:rPr>
        <w:t>  </w:t>
      </w:r>
      <w:r>
        <w:rPr>
          <w:rFonts w:ascii="Arial" w:hAnsi="Arial" w:cs="Arial" w:eastAsia="Arial"/>
          <w:sz w:val="11"/>
          <w:szCs w:val="11"/>
          <w:spacing w:val="4"/>
          <w:w w:val="180"/>
        </w:rPr>
        <w:t> </w:t>
      </w:r>
      <w:r>
        <w:rPr>
          <w:rFonts w:ascii="Arial" w:hAnsi="Arial" w:cs="Arial" w:eastAsia="Arial"/>
          <w:sz w:val="11"/>
          <w:szCs w:val="11"/>
          <w:spacing w:val="-18"/>
          <w:w w:val="178"/>
        </w:rPr>
        <w:t>12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610" w:right="-20"/>
        <w:jc w:val="left"/>
        <w:tabs>
          <w:tab w:pos="2760" w:val="left"/>
        </w:tabs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spacing w:val="-46"/>
          <w:w w:val="207"/>
        </w:rPr>
        <w:t>D</w:t>
      </w:r>
      <w:r>
        <w:rPr>
          <w:rFonts w:ascii="Arial" w:hAnsi="Arial" w:cs="Arial" w:eastAsia="Arial"/>
          <w:sz w:val="11"/>
          <w:szCs w:val="11"/>
          <w:spacing w:val="-39"/>
          <w:w w:val="207"/>
        </w:rPr>
        <w:t>L</w:t>
      </w:r>
      <w:r>
        <w:rPr>
          <w:rFonts w:ascii="Arial" w:hAnsi="Arial" w:cs="Arial" w:eastAsia="Arial"/>
          <w:sz w:val="11"/>
          <w:szCs w:val="11"/>
          <w:spacing w:val="-64"/>
          <w:w w:val="207"/>
        </w:rPr>
        <w:t>N</w:t>
      </w:r>
      <w:r>
        <w:rPr>
          <w:rFonts w:ascii="Arial" w:hAnsi="Arial" w:cs="Arial" w:eastAsia="Arial"/>
          <w:sz w:val="11"/>
          <w:szCs w:val="11"/>
          <w:spacing w:val="-68"/>
          <w:w w:val="207"/>
        </w:rPr>
        <w:t>G</w:t>
      </w:r>
      <w:r>
        <w:rPr>
          <w:rFonts w:ascii="Arial" w:hAnsi="Arial" w:cs="Arial" w:eastAsia="Arial"/>
          <w:sz w:val="11"/>
          <w:szCs w:val="11"/>
          <w:spacing w:val="-46"/>
          <w:w w:val="207"/>
        </w:rPr>
        <w:t>D</w:t>
      </w:r>
      <w:r>
        <w:rPr>
          <w:rFonts w:ascii="Arial" w:hAnsi="Arial" w:cs="Arial" w:eastAsia="Arial"/>
          <w:sz w:val="11"/>
          <w:szCs w:val="11"/>
          <w:spacing w:val="0"/>
          <w:w w:val="207"/>
        </w:rPr>
        <w:t>P</w:t>
      </w:r>
      <w:r>
        <w:rPr>
          <w:rFonts w:ascii="Arial" w:hAnsi="Arial" w:cs="Arial" w:eastAsia="Arial"/>
          <w:sz w:val="11"/>
          <w:szCs w:val="11"/>
          <w:spacing w:val="-60"/>
          <w:w w:val="207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spacing w:val="-23"/>
          <w:w w:val="178"/>
        </w:rPr>
        <w:t>D</w:t>
      </w:r>
      <w:r>
        <w:rPr>
          <w:rFonts w:ascii="Arial" w:hAnsi="Arial" w:cs="Arial" w:eastAsia="Arial"/>
          <w:sz w:val="11"/>
          <w:szCs w:val="11"/>
          <w:spacing w:val="-18"/>
          <w:w w:val="178"/>
        </w:rPr>
        <w:t>L</w:t>
      </w:r>
      <w:r>
        <w:rPr>
          <w:rFonts w:ascii="Arial" w:hAnsi="Arial" w:cs="Arial" w:eastAsia="Arial"/>
          <w:sz w:val="11"/>
          <w:szCs w:val="11"/>
          <w:spacing w:val="-31"/>
          <w:w w:val="178"/>
        </w:rPr>
        <w:t>N</w:t>
      </w:r>
      <w:r>
        <w:rPr>
          <w:rFonts w:ascii="Arial" w:hAnsi="Arial" w:cs="Arial" w:eastAsia="Arial"/>
          <w:sz w:val="11"/>
          <w:szCs w:val="11"/>
          <w:spacing w:val="-30"/>
          <w:w w:val="178"/>
        </w:rPr>
        <w:t>T</w:t>
      </w:r>
      <w:r>
        <w:rPr>
          <w:rFonts w:ascii="Arial" w:hAnsi="Arial" w:cs="Arial" w:eastAsia="Arial"/>
          <w:sz w:val="11"/>
          <w:szCs w:val="11"/>
          <w:spacing w:val="0"/>
          <w:w w:val="178"/>
        </w:rPr>
        <w:t>D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740" w:right="116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Variance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Decomposition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NTD</w:t>
      </w:r>
    </w:p>
    <w:p>
      <w:pPr>
        <w:spacing w:before="76" w:after="0" w:line="240" w:lineRule="auto"/>
        <w:ind w:left="-28" w:right="4506"/>
        <w:jc w:val="center"/>
        <w:rPr>
          <w:rFonts w:ascii="Arial" w:hAnsi="Arial" w:cs="Arial" w:eastAsia="Arial"/>
          <w:sz w:val="10"/>
          <w:szCs w:val="10"/>
        </w:rPr>
      </w:pPr>
      <w:rPr/>
      <w:r>
        <w:rPr/>
        <w:pict>
          <v:group style="position:absolute;margin-left:336.873718pt;margin-top:7.03601pt;width:201.5711pt;height:96.127205pt;mso-position-horizontal-relative:page;mso-position-vertical-relative:paragraph;z-index:-1913" coordorigin="6737,141" coordsize="4031,1923">
            <v:group style="position:absolute;left:6740;top:2009;width:64;height:2" coordorigin="6740,2009" coordsize="64,2">
              <v:shape style="position:absolute;left:6740;top:2009;width:64;height:2" coordorigin="6740,2009" coordsize="64,0" path="m6740,2009l6804,2009e" filled="f" stroked="t" strokeweight=".293748pt" strokecolor="#000000">
                <v:path arrowok="t"/>
              </v:shape>
            </v:group>
            <v:group style="position:absolute;left:6740;top:1637;width:64;height:2" coordorigin="6740,1637" coordsize="64,2">
              <v:shape style="position:absolute;left:6740;top:1637;width:64;height:2" coordorigin="6740,1637" coordsize="64,0" path="m6740,1637l6804,1637e" filled="f" stroked="t" strokeweight=".293748pt" strokecolor="#000000">
                <v:path arrowok="t"/>
              </v:shape>
            </v:group>
            <v:group style="position:absolute;left:6740;top:1265;width:64;height:2" coordorigin="6740,1265" coordsize="64,2">
              <v:shape style="position:absolute;left:6740;top:1265;width:64;height:2" coordorigin="6740,1265" coordsize="64,0" path="m6740,1265l6804,1265e" filled="f" stroked="t" strokeweight=".293748pt" strokecolor="#000000">
                <v:path arrowok="t"/>
              </v:shape>
            </v:group>
            <v:group style="position:absolute;left:6740;top:893;width:64;height:2" coordorigin="6740,893" coordsize="64,2">
              <v:shape style="position:absolute;left:6740;top:893;width:64;height:2" coordorigin="6740,893" coordsize="64,0" path="m6740,893l6804,893e" filled="f" stroked="t" strokeweight=".293748pt" strokecolor="#000000">
                <v:path arrowok="t"/>
              </v:shape>
            </v:group>
            <v:group style="position:absolute;left:6740;top:521;width:64;height:2" coordorigin="6740,521" coordsize="64,2">
              <v:shape style="position:absolute;left:6740;top:521;width:64;height:2" coordorigin="6740,521" coordsize="64,0" path="m6740,521l6804,521e" filled="f" stroked="t" strokeweight=".293748pt" strokecolor="#000000">
                <v:path arrowok="t"/>
              </v:shape>
            </v:group>
            <v:group style="position:absolute;left:6740;top:149;width:64;height:2" coordorigin="6740,149" coordsize="64,2">
              <v:shape style="position:absolute;left:6740;top:149;width:64;height:2" coordorigin="6740,149" coordsize="64,0" path="m6740,149l6804,149e" filled="f" stroked="t" strokeweight=".293748pt" strokecolor="#000000">
                <v:path arrowok="t"/>
              </v:shape>
            </v:group>
            <v:group style="position:absolute;left:6811;top:2019;width:2;height:40" coordorigin="6811,2019" coordsize="2,40">
              <v:shape style="position:absolute;left:6811;top:2019;width:2;height:40" coordorigin="6811,2019" coordsize="0,40" path="m6811,2059l6811,2019e" filled="f" stroked="t" strokeweight=".466046pt" strokecolor="#000000">
                <v:path arrowok="t"/>
              </v:shape>
            </v:group>
            <v:group style="position:absolute;left:7168;top:2019;width:2;height:40" coordorigin="7168,2019" coordsize="2,40">
              <v:shape style="position:absolute;left:7168;top:2019;width:2;height:40" coordorigin="7168,2019" coordsize="0,40" path="m7168,2059l7168,2019e" filled="f" stroked="t" strokeweight=".466046pt" strokecolor="#000000">
                <v:path arrowok="t"/>
              </v:shape>
            </v:group>
            <v:group style="position:absolute;left:7526;top:2019;width:2;height:40" coordorigin="7526,2019" coordsize="2,40">
              <v:shape style="position:absolute;left:7526;top:2019;width:2;height:40" coordorigin="7526,2019" coordsize="0,40" path="m7526,2059l7526,2019e" filled="f" stroked="t" strokeweight=".466046pt" strokecolor="#000000">
                <v:path arrowok="t"/>
              </v:shape>
            </v:group>
            <v:group style="position:absolute;left:7885;top:2019;width:2;height:40" coordorigin="7885,2019" coordsize="2,40">
              <v:shape style="position:absolute;left:7885;top:2019;width:2;height:40" coordorigin="7885,2019" coordsize="0,40" path="m7885,2059l7885,2019e" filled="f" stroked="t" strokeweight=".466046pt" strokecolor="#000000">
                <v:path arrowok="t"/>
              </v:shape>
            </v:group>
            <v:group style="position:absolute;left:8242;top:2019;width:2;height:40" coordorigin="8242,2019" coordsize="2,40">
              <v:shape style="position:absolute;left:8242;top:2019;width:2;height:40" coordorigin="8242,2019" coordsize="0,40" path="m8242,2059l8242,2019e" filled="f" stroked="t" strokeweight=".466046pt" strokecolor="#000000">
                <v:path arrowok="t"/>
              </v:shape>
            </v:group>
            <v:group style="position:absolute;left:8600;top:2019;width:2;height:40" coordorigin="8600,2019" coordsize="2,40">
              <v:shape style="position:absolute;left:8600;top:2019;width:2;height:40" coordorigin="8600,2019" coordsize="0,40" path="m8600,2059l8600,2019e" filled="f" stroked="t" strokeweight=".466046pt" strokecolor="#000000">
                <v:path arrowok="t"/>
              </v:shape>
            </v:group>
            <v:group style="position:absolute;left:8959;top:2019;width:2;height:40" coordorigin="8959,2019" coordsize="2,40">
              <v:shape style="position:absolute;left:8959;top:2019;width:2;height:40" coordorigin="8959,2019" coordsize="0,40" path="m8959,2059l8959,2019e" filled="f" stroked="t" strokeweight=".466046pt" strokecolor="#000000">
                <v:path arrowok="t"/>
              </v:shape>
            </v:group>
            <v:group style="position:absolute;left:9317;top:2019;width:2;height:40" coordorigin="9317,2019" coordsize="2,40">
              <v:shape style="position:absolute;left:9317;top:2019;width:2;height:40" coordorigin="9317,2019" coordsize="0,40" path="m9317,2059l9317,2019e" filled="f" stroked="t" strokeweight=".466046pt" strokecolor="#000000">
                <v:path arrowok="t"/>
              </v:shape>
            </v:group>
            <v:group style="position:absolute;left:9674;top:2019;width:2;height:40" coordorigin="9674,2019" coordsize="2,40">
              <v:shape style="position:absolute;left:9674;top:2019;width:2;height:40" coordorigin="9674,2019" coordsize="0,40" path="m9674,2059l9674,2019e" filled="f" stroked="t" strokeweight=".466046pt" strokecolor="#000000">
                <v:path arrowok="t"/>
              </v:shape>
            </v:group>
            <v:group style="position:absolute;left:10033;top:2019;width:2;height:40" coordorigin="10033,2019" coordsize="2,40">
              <v:shape style="position:absolute;left:10033;top:2019;width:2;height:40" coordorigin="10033,2019" coordsize="0,40" path="m10033,2059l10033,2019e" filled="f" stroked="t" strokeweight=".466046pt" strokecolor="#000000">
                <v:path arrowok="t"/>
              </v:shape>
            </v:group>
            <v:group style="position:absolute;left:10392;top:2019;width:2;height:40" coordorigin="10392,2019" coordsize="2,40">
              <v:shape style="position:absolute;left:10392;top:2019;width:2;height:40" coordorigin="10392,2019" coordsize="0,40" path="m10392,2059l10392,2019e" filled="f" stroked="t" strokeweight=".466046pt" strokecolor="#000000">
                <v:path arrowok="t"/>
              </v:shape>
            </v:group>
            <v:group style="position:absolute;left:10750;top:2019;width:2;height:40" coordorigin="10750,2019" coordsize="2,40">
              <v:shape style="position:absolute;left:10750;top:2019;width:2;height:40" coordorigin="10750,2019" coordsize="0,40" path="m10750,2059l10750,2019e" filled="f" stroked="t" strokeweight=".466046pt" strokecolor="#000000">
                <v:path arrowok="t"/>
              </v:shape>
            </v:group>
            <v:group style="position:absolute;left:6811;top:1828;width:8;height:13" coordorigin="6811,1828" coordsize="8,13">
              <v:shape style="position:absolute;left:6811;top:1828;width:8;height:13" coordorigin="6811,1828" coordsize="8,13" path="m6822,1835l6836,1835e" filled="f" stroked="t" strokeweight="1.095853pt" strokecolor="#000000">
                <v:path arrowok="t"/>
              </v:shape>
            </v:group>
            <v:group style="position:absolute;left:6811;top:1837;width:19;height:2" coordorigin="6811,1837" coordsize="19,2">
              <v:shape style="position:absolute;left:6811;top:1837;width:19;height:2" coordorigin="6811,1837" coordsize="19,0" path="m6811,1837l6830,1837e" filled="f" stroked="t" strokeweight="1.360019pt" strokecolor="#000000">
                <v:path arrowok="t"/>
              </v:shape>
            </v:group>
            <v:group style="position:absolute;left:6811;top:1822;width:19;height:25" coordorigin="6811,1822" coordsize="19,25">
              <v:shape style="position:absolute;left:6811;top:1822;width:19;height:25" coordorigin="6811,1822" coordsize="19,25" path="m6832,1835l6854,1835e" filled="f" stroked="t" strokeweight="1.569612pt" strokecolor="#000000">
                <v:path arrowok="t"/>
              </v:shape>
            </v:group>
            <v:group style="position:absolute;left:6811;top:1827;width:3938;height:2" coordorigin="6811,1827" coordsize="3938,2">
              <v:shape style="position:absolute;left:6811;top:1827;width:3938;height:2" coordorigin="6811,1827" coordsize="3938,0" path="m6811,1827l10750,1827e" filled="f" stroked="t" strokeweight=".54521pt" strokecolor="#000000">
                <v:path arrowok="t"/>
              </v:shape>
            </v:group>
            <v:group style="position:absolute;left:6811;top:1828;width:8;height:13" coordorigin="6811,1828" coordsize="8,13">
              <v:shape style="position:absolute;left:6811;top:1828;width:8;height:13" coordorigin="6811,1828" coordsize="8,13" path="m6822,1835l6836,1835e" filled="f" stroked="t" strokeweight="1.095853pt" strokecolor="#000000">
                <v:path arrowok="t"/>
              </v:shape>
            </v:group>
            <v:group style="position:absolute;left:6811;top:1822;width:19;height:25" coordorigin="6811,1822" coordsize="19,25">
              <v:shape style="position:absolute;left:6811;top:1822;width:19;height:25" coordorigin="6811,1822" coordsize="19,25" path="m6832,1835l6854,1835e" filled="f" stroked="t" strokeweight="1.569612pt" strokecolor="#000000">
                <v:path arrowok="t"/>
              </v:shape>
            </v:group>
            <v:group style="position:absolute;left:7157;top:1817;width:20;height:12" coordorigin="7157,1817" coordsize="20,12">
              <v:shape style="position:absolute;left:7157;top:1817;width:20;height:12" coordorigin="7157,1817" coordsize="20,12" path="m7151,1823l7183,1823e" filled="f" stroked="t" strokeweight="1.035841pt" strokecolor="#000000">
                <v:path arrowok="t"/>
              </v:shape>
            </v:group>
            <v:group style="position:absolute;left:7148;top:1824;width:40;height:2" coordorigin="7148,1824" coordsize="40,2">
              <v:shape style="position:absolute;left:7148;top:1824;width:40;height:2" coordorigin="7148,1824" coordsize="40,0" path="m7148,1824l7188,1824e" filled="f" stroked="t" strokeweight="1.360019pt" strokecolor="#000000">
                <v:path arrowok="t"/>
              </v:shape>
            </v:group>
            <v:group style="position:absolute;left:7148;top:1811;width:40;height:25" coordorigin="7148,1811" coordsize="40,25">
              <v:shape style="position:absolute;left:7148;top:1811;width:40;height:25" coordorigin="7148,1811" coordsize="40,25" path="m7145,1824l7191,1824e" filled="f" stroked="t" strokeweight="1.569612pt" strokecolor="#000000">
                <v:path arrowok="t"/>
              </v:shape>
            </v:group>
            <v:group style="position:absolute;left:7157;top:1817;width:20;height:12" coordorigin="7157,1817" coordsize="20,12">
              <v:shape style="position:absolute;left:7157;top:1817;width:20;height:12" coordorigin="7157,1817" coordsize="20,12" path="m7151,1823l7183,1823e" filled="f" stroked="t" strokeweight="1.035841pt" strokecolor="#000000">
                <v:path arrowok="t"/>
              </v:shape>
            </v:group>
            <v:group style="position:absolute;left:7148;top:1811;width:40;height:25" coordorigin="7148,1811" coordsize="40,25">
              <v:shape style="position:absolute;left:7148;top:1811;width:40;height:25" coordorigin="7148,1811" coordsize="40,25" path="m7145,1824l7191,1824e" filled="f" stroked="t" strokeweight="1.569612pt" strokecolor="#000000">
                <v:path arrowok="t"/>
              </v:shape>
            </v:group>
            <v:group style="position:absolute;left:7516;top:1820;width:20;height:13" coordorigin="7516,1820" coordsize="20,13">
              <v:shape style="position:absolute;left:7516;top:1820;width:20;height:13" coordorigin="7516,1820" coordsize="20,13" path="m7510,1826l7541,1826e" filled="f" stroked="t" strokeweight="1.095805pt" strokecolor="#000000">
                <v:path arrowok="t"/>
              </v:shape>
            </v:group>
            <v:group style="position:absolute;left:7506;top:1813;width:41;height:27" coordorigin="7506,1813" coordsize="41,27">
              <v:shape style="position:absolute;left:7506;top:1813;width:41;height:27" coordorigin="7506,1813" coordsize="41,27" path="m7506,1813l7547,1813,7547,1840,7506,1840,7506,1813xe" filled="t" fillcolor="#000000" stroked="f">
                <v:path arrowok="t"/>
                <v:fill/>
              </v:shape>
            </v:group>
            <v:group style="position:absolute;left:7506;top:1806;width:41;height:40" coordorigin="7506,1806" coordsize="41,40">
              <v:shape style="position:absolute;left:7506;top:1806;width:41;height:40" coordorigin="7506,1806" coordsize="41,40" path="m7506,1806l7547,1806,7547,1847,7506,1847,7506,1806xe" filled="t" fillcolor="#000000" stroked="f">
                <v:path arrowok="t"/>
                <v:fill/>
              </v:shape>
            </v:group>
            <v:group style="position:absolute;left:7516;top:1820;width:20;height:13" coordorigin="7516,1820" coordsize="20,13">
              <v:shape style="position:absolute;left:7516;top:1820;width:20;height:13" coordorigin="7516,1820" coordsize="20,13" path="m7510,1826l7541,1826e" filled="f" stroked="t" strokeweight="1.095805pt" strokecolor="#000000">
                <v:path arrowok="t"/>
              </v:shape>
            </v:group>
            <v:group style="position:absolute;left:7874;top:1821;width:20;height:13" coordorigin="7874,1821" coordsize="20,13">
              <v:shape style="position:absolute;left:7874;top:1821;width:20;height:13" coordorigin="7874,1821" coordsize="20,13" path="m7869,1828l7900,1828e" filled="f" stroked="t" strokeweight="1.095805pt" strokecolor="#000000">
                <v:path arrowok="t"/>
              </v:shape>
            </v:group>
            <v:group style="position:absolute;left:7865;top:1828;width:40;height:2" coordorigin="7865,1828" coordsize="40,2">
              <v:shape style="position:absolute;left:7865;top:1828;width:40;height:2" coordorigin="7865,1828" coordsize="40,0" path="m7865,1828l7904,1828e" filled="f" stroked="t" strokeweight="1.360019pt" strokecolor="#000000">
                <v:path arrowok="t"/>
              </v:shape>
            </v:group>
            <v:group style="position:absolute;left:7865;top:1815;width:40;height:25" coordorigin="7865,1815" coordsize="40,25">
              <v:shape style="position:absolute;left:7865;top:1815;width:40;height:25" coordorigin="7865,1815" coordsize="40,25" path="m7861,1828l7908,1828e" filled="f" stroked="t" strokeweight="1.569612pt" strokecolor="#000000">
                <v:path arrowok="t"/>
              </v:shape>
            </v:group>
            <v:group style="position:absolute;left:7874;top:1821;width:20;height:13" coordorigin="7874,1821" coordsize="20,13">
              <v:shape style="position:absolute;left:7874;top:1821;width:20;height:13" coordorigin="7874,1821" coordsize="20,13" path="m7869,1828l7900,1828e" filled="f" stroked="t" strokeweight="1.095805pt" strokecolor="#000000">
                <v:path arrowok="t"/>
              </v:shape>
            </v:group>
            <v:group style="position:absolute;left:7865;top:1815;width:40;height:25" coordorigin="7865,1815" coordsize="40,25">
              <v:shape style="position:absolute;left:7865;top:1815;width:40;height:25" coordorigin="7865,1815" coordsize="40,25" path="m7861,1828l7908,1828e" filled="f" stroked="t" strokeweight="1.569612pt" strokecolor="#000000">
                <v:path arrowok="t"/>
              </v:shape>
            </v:group>
            <v:group style="position:absolute;left:8231;top:1822;width:20;height:12" coordorigin="8231,1822" coordsize="20,12">
              <v:shape style="position:absolute;left:8231;top:1822;width:20;height:12" coordorigin="8231,1822" coordsize="20,12" path="m8225,1828l8257,1828e" filled="f" stroked="t" strokeweight="1.035817pt" strokecolor="#000000">
                <v:path arrowok="t"/>
              </v:shape>
            </v:group>
            <v:group style="position:absolute;left:8222;top:1829;width:40;height:2" coordorigin="8222,1829" coordsize="40,2">
              <v:shape style="position:absolute;left:8222;top:1829;width:40;height:2" coordorigin="8222,1829" coordsize="40,0" path="m8222,1829l8262,1829e" filled="f" stroked="t" strokeweight="1.360019pt" strokecolor="#000000">
                <v:path arrowok="t"/>
              </v:shape>
            </v:group>
            <v:group style="position:absolute;left:8222;top:1816;width:40;height:25" coordorigin="8222,1816" coordsize="40,25">
              <v:shape style="position:absolute;left:8222;top:1816;width:40;height:25" coordorigin="8222,1816" coordsize="40,25" path="m8219,1829l8265,1829e" filled="f" stroked="t" strokeweight="1.569612pt" strokecolor="#000000">
                <v:path arrowok="t"/>
              </v:shape>
            </v:group>
            <v:group style="position:absolute;left:8231;top:1822;width:20;height:12" coordorigin="8231,1822" coordsize="20,12">
              <v:shape style="position:absolute;left:8231;top:1822;width:20;height:12" coordorigin="8231,1822" coordsize="20,12" path="m8225,1828l8257,1828e" filled="f" stroked="t" strokeweight="1.035817pt" strokecolor="#000000">
                <v:path arrowok="t"/>
              </v:shape>
            </v:group>
            <v:group style="position:absolute;left:8222;top:1816;width:40;height:25" coordorigin="8222,1816" coordsize="40,25">
              <v:shape style="position:absolute;left:8222;top:1816;width:40;height:25" coordorigin="8222,1816" coordsize="40,25" path="m8219,1829l8265,1829e" filled="f" stroked="t" strokeweight="1.569612pt" strokecolor="#000000">
                <v:path arrowok="t"/>
              </v:shape>
            </v:group>
            <v:group style="position:absolute;left:8590;top:1822;width:20;height:12" coordorigin="8590,1822" coordsize="20,12">
              <v:shape style="position:absolute;left:8590;top:1822;width:20;height:12" coordorigin="8590,1822" coordsize="20,12" path="m8584,1828l8615,1828e" filled="f" stroked="t" strokeweight="1.035817pt" strokecolor="#000000">
                <v:path arrowok="t"/>
              </v:shape>
            </v:group>
            <v:group style="position:absolute;left:8580;top:1815;width:41;height:27" coordorigin="8580,1815" coordsize="41,27">
              <v:shape style="position:absolute;left:8580;top:1815;width:41;height:27" coordorigin="8580,1815" coordsize="41,27" path="m8580,1815l8621,1815,8621,1842,8580,1842,8580,1815xe" filled="t" fillcolor="#000000" stroked="f">
                <v:path arrowok="t"/>
                <v:fill/>
              </v:shape>
            </v:group>
            <v:group style="position:absolute;left:8580;top:1809;width:41;height:40" coordorigin="8580,1809" coordsize="41,40">
              <v:shape style="position:absolute;left:8580;top:1809;width:41;height:40" coordorigin="8580,1809" coordsize="41,40" path="m8580,1809l8621,1809,8621,1849,8580,1849,8580,1809xe" filled="t" fillcolor="#000000" stroked="f">
                <v:path arrowok="t"/>
                <v:fill/>
              </v:shape>
            </v:group>
            <v:group style="position:absolute;left:8590;top:1822;width:20;height:12" coordorigin="8590,1822" coordsize="20,12">
              <v:shape style="position:absolute;left:8590;top:1822;width:20;height:12" coordorigin="8590,1822" coordsize="20,12" path="m8584,1828l8615,1828e" filled="f" stroked="t" strokeweight="1.035817pt" strokecolor="#000000">
                <v:path arrowok="t"/>
              </v:shape>
            </v:group>
            <v:group style="position:absolute;left:8948;top:1822;width:20;height:12" coordorigin="8948,1822" coordsize="20,12">
              <v:shape style="position:absolute;left:8948;top:1822;width:20;height:12" coordorigin="8948,1822" coordsize="20,12" path="m8943,1828l8974,1828e" filled="f" stroked="t" strokeweight="1.035817pt" strokecolor="#000000">
                <v:path arrowok="t"/>
              </v:shape>
            </v:group>
            <v:group style="position:absolute;left:8939;top:1829;width:40;height:2" coordorigin="8939,1829" coordsize="40,2">
              <v:shape style="position:absolute;left:8939;top:1829;width:40;height:2" coordorigin="8939,1829" coordsize="40,0" path="m8939,1829l8978,1829e" filled="f" stroked="t" strokeweight="1.360019pt" strokecolor="#000000">
                <v:path arrowok="t"/>
              </v:shape>
            </v:group>
            <v:group style="position:absolute;left:8939;top:1816;width:40;height:25" coordorigin="8939,1816" coordsize="40,25">
              <v:shape style="position:absolute;left:8939;top:1816;width:40;height:25" coordorigin="8939,1816" coordsize="40,25" path="m8935,1829l8982,1829e" filled="f" stroked="t" strokeweight="1.569612pt" strokecolor="#000000">
                <v:path arrowok="t"/>
              </v:shape>
            </v:group>
            <v:group style="position:absolute;left:8948;top:1822;width:20;height:12" coordorigin="8948,1822" coordsize="20,12">
              <v:shape style="position:absolute;left:8948;top:1822;width:20;height:12" coordorigin="8948,1822" coordsize="20,12" path="m8943,1828l8974,1828e" filled="f" stroked="t" strokeweight="1.035817pt" strokecolor="#000000">
                <v:path arrowok="t"/>
              </v:shape>
            </v:group>
            <v:group style="position:absolute;left:8939;top:1816;width:40;height:25" coordorigin="8939,1816" coordsize="40,25">
              <v:shape style="position:absolute;left:8939;top:1816;width:40;height:25" coordorigin="8939,1816" coordsize="40,25" path="m8935,1829l8982,1829e" filled="f" stroked="t" strokeweight="1.569612pt" strokecolor="#000000">
                <v:path arrowok="t"/>
              </v:shape>
            </v:group>
            <v:group style="position:absolute;left:9307;top:1822;width:19;height:12" coordorigin="9307,1822" coordsize="19,12">
              <v:shape style="position:absolute;left:9307;top:1822;width:19;height:12" coordorigin="9307,1822" coordsize="19,12" path="m9302,1828l9332,1828e" filled="f" stroked="t" strokeweight="1.035817pt" strokecolor="#000000">
                <v:path arrowok="t"/>
              </v:shape>
            </v:group>
            <v:group style="position:absolute;left:9298;top:1829;width:40;height:2" coordorigin="9298,1829" coordsize="40,2">
              <v:shape style="position:absolute;left:9298;top:1829;width:40;height:2" coordorigin="9298,1829" coordsize="40,0" path="m9298,1829l9337,1829e" filled="f" stroked="t" strokeweight="1.360019pt" strokecolor="#000000">
                <v:path arrowok="t"/>
              </v:shape>
            </v:group>
            <v:group style="position:absolute;left:9298;top:1816;width:40;height:25" coordorigin="9298,1816" coordsize="40,25">
              <v:shape style="position:absolute;left:9298;top:1816;width:40;height:25" coordorigin="9298,1816" coordsize="40,25" path="m9294,1829l9341,1829e" filled="f" stroked="t" strokeweight="1.569612pt" strokecolor="#000000">
                <v:path arrowok="t"/>
              </v:shape>
            </v:group>
            <v:group style="position:absolute;left:9307;top:1822;width:19;height:12" coordorigin="9307,1822" coordsize="19,12">
              <v:shape style="position:absolute;left:9307;top:1822;width:19;height:12" coordorigin="9307,1822" coordsize="19,12" path="m9302,1828l9332,1828e" filled="f" stroked="t" strokeweight="1.035817pt" strokecolor="#000000">
                <v:path arrowok="t"/>
              </v:shape>
            </v:group>
            <v:group style="position:absolute;left:9298;top:1816;width:40;height:25" coordorigin="9298,1816" coordsize="40,25">
              <v:shape style="position:absolute;left:9298;top:1816;width:40;height:25" coordorigin="9298,1816" coordsize="40,25" path="m9294,1829l9341,1829e" filled="f" stroked="t" strokeweight="1.569612pt" strokecolor="#000000">
                <v:path arrowok="t"/>
              </v:shape>
            </v:group>
            <v:group style="position:absolute;left:9664;top:1822;width:20;height:12" coordorigin="9664,1822" coordsize="20,12">
              <v:shape style="position:absolute;left:9664;top:1822;width:20;height:12" coordorigin="9664,1822" coordsize="20,12" path="m9658,1828l9689,1828e" filled="f" stroked="t" strokeweight="1.035817pt" strokecolor="#000000">
                <v:path arrowok="t"/>
              </v:shape>
            </v:group>
            <v:group style="position:absolute;left:9654;top:1815;width:41;height:27" coordorigin="9654,1815" coordsize="41,27">
              <v:shape style="position:absolute;left:9654;top:1815;width:41;height:27" coordorigin="9654,1815" coordsize="41,27" path="m9654,1815l9695,1815,9695,1842,9654,1842,9654,1815xe" filled="t" fillcolor="#000000" stroked="f">
                <v:path arrowok="t"/>
                <v:fill/>
              </v:shape>
            </v:group>
            <v:group style="position:absolute;left:9654;top:1809;width:41;height:40" coordorigin="9654,1809" coordsize="41,40">
              <v:shape style="position:absolute;left:9654;top:1809;width:41;height:40" coordorigin="9654,1809" coordsize="41,40" path="m9654,1809l9695,1809,9695,1849,9654,1849,9654,1809xe" filled="t" fillcolor="#000000" stroked="f">
                <v:path arrowok="t"/>
                <v:fill/>
              </v:shape>
            </v:group>
            <v:group style="position:absolute;left:9664;top:1822;width:20;height:12" coordorigin="9664,1822" coordsize="20,12">
              <v:shape style="position:absolute;left:9664;top:1822;width:20;height:12" coordorigin="9664,1822" coordsize="20,12" path="m9658,1828l9689,1828e" filled="f" stroked="t" strokeweight="1.035817pt" strokecolor="#000000">
                <v:path arrowok="t"/>
              </v:shape>
            </v:group>
            <v:group style="position:absolute;left:10022;top:1822;width:20;height:12" coordorigin="10022,1822" coordsize="20,12">
              <v:shape style="position:absolute;left:10022;top:1822;width:20;height:12" coordorigin="10022,1822" coordsize="20,12" path="m10017,1828l10048,1828e" filled="f" stroked="t" strokeweight="1.035817pt" strokecolor="#000000">
                <v:path arrowok="t"/>
              </v:shape>
            </v:group>
            <v:group style="position:absolute;left:10013;top:1829;width:40;height:2" coordorigin="10013,1829" coordsize="40,2">
              <v:shape style="position:absolute;left:10013;top:1829;width:40;height:2" coordorigin="10013,1829" coordsize="40,0" path="m10013,1829l10052,1829e" filled="f" stroked="t" strokeweight="1.360019pt" strokecolor="#000000">
                <v:path arrowok="t"/>
              </v:shape>
            </v:group>
            <v:group style="position:absolute;left:10013;top:1816;width:40;height:25" coordorigin="10013,1816" coordsize="40,25">
              <v:shape style="position:absolute;left:10013;top:1816;width:40;height:25" coordorigin="10013,1816" coordsize="40,25" path="m10009,1829l10056,1829e" filled="f" stroked="t" strokeweight="1.569612pt" strokecolor="#000000">
                <v:path arrowok="t"/>
              </v:shape>
            </v:group>
            <v:group style="position:absolute;left:10022;top:1822;width:20;height:12" coordorigin="10022,1822" coordsize="20,12">
              <v:shape style="position:absolute;left:10022;top:1822;width:20;height:12" coordorigin="10022,1822" coordsize="20,12" path="m10017,1828l10048,1828e" filled="f" stroked="t" strokeweight="1.035817pt" strokecolor="#000000">
                <v:path arrowok="t"/>
              </v:shape>
            </v:group>
            <v:group style="position:absolute;left:10013;top:1816;width:40;height:25" coordorigin="10013,1816" coordsize="40,25">
              <v:shape style="position:absolute;left:10013;top:1816;width:40;height:25" coordorigin="10013,1816" coordsize="40,25" path="m10009,1829l10056,1829e" filled="f" stroked="t" strokeweight="1.569612pt" strokecolor="#000000">
                <v:path arrowok="t"/>
              </v:shape>
            </v:group>
            <v:group style="position:absolute;left:10381;top:1822;width:19;height:12" coordorigin="10381,1822" coordsize="19,12">
              <v:shape style="position:absolute;left:10381;top:1822;width:19;height:12" coordorigin="10381,1822" coordsize="19,12" path="m10376,1828l10406,1828e" filled="f" stroked="t" strokeweight="1.035817pt" strokecolor="#000000">
                <v:path arrowok="t"/>
              </v:shape>
            </v:group>
            <v:group style="position:absolute;left:10372;top:1829;width:40;height:2" coordorigin="10372,1829" coordsize="40,2">
              <v:shape style="position:absolute;left:10372;top:1829;width:40;height:2" coordorigin="10372,1829" coordsize="40,0" path="m10372,1829l10411,1829e" filled="f" stroked="t" strokeweight="1.360019pt" strokecolor="#000000">
                <v:path arrowok="t"/>
              </v:shape>
            </v:group>
            <v:group style="position:absolute;left:10372;top:1816;width:40;height:25" coordorigin="10372,1816" coordsize="40,25">
              <v:shape style="position:absolute;left:10372;top:1816;width:40;height:25" coordorigin="10372,1816" coordsize="40,25" path="m10368,1829l10415,1829e" filled="f" stroked="t" strokeweight="1.569612pt" strokecolor="#000000">
                <v:path arrowok="t"/>
              </v:shape>
            </v:group>
            <v:group style="position:absolute;left:10381;top:1822;width:19;height:12" coordorigin="10381,1822" coordsize="19,12">
              <v:shape style="position:absolute;left:10381;top:1822;width:19;height:12" coordorigin="10381,1822" coordsize="19,12" path="m10376,1828l10406,1828e" filled="f" stroked="t" strokeweight="1.035817pt" strokecolor="#000000">
                <v:path arrowok="t"/>
              </v:shape>
            </v:group>
            <v:group style="position:absolute;left:10372;top:1816;width:40;height:25" coordorigin="10372,1816" coordsize="40,25">
              <v:shape style="position:absolute;left:10372;top:1816;width:40;height:25" coordorigin="10372,1816" coordsize="40,25" path="m10368,1829l10415,1829e" filled="f" stroked="t" strokeweight="1.569612pt" strokecolor="#000000">
                <v:path arrowok="t"/>
              </v:shape>
            </v:group>
            <v:group style="position:absolute;left:10739;top:1822;width:14;height:12" coordorigin="10739,1822" coordsize="14,12">
              <v:shape style="position:absolute;left:10739;top:1822;width:14;height:12" coordorigin="10739,1822" coordsize="14,12" path="m10733,1828l10753,1828e" filled="f" stroked="t" strokeweight="1.035817pt" strokecolor="#000000">
                <v:path arrowok="t"/>
              </v:shape>
            </v:group>
            <v:group style="position:absolute;left:10730;top:1816;width:23;height:25" coordorigin="10730,1816" coordsize="23,25">
              <v:shape style="position:absolute;left:10730;top:1816;width:23;height:25" coordorigin="10730,1816" coordsize="23,25" path="m10730,1829l10753,1829e" filled="f" stroked="t" strokeweight="1.36pt" strokecolor="#000000">
                <v:path arrowok="t"/>
              </v:shape>
            </v:group>
            <v:group style="position:absolute;left:10730;top:1816;width:23;height:25" coordorigin="10730,1816" coordsize="23,25">
              <v:shape style="position:absolute;left:10730;top:1816;width:23;height:25" coordorigin="10730,1816" coordsize="23,25" path="m10727,1829l10753,1829e" filled="f" stroked="t" strokeweight="1.569612pt" strokecolor="#000000">
                <v:path arrowok="t"/>
              </v:shape>
            </v:group>
            <v:group style="position:absolute;left:6811;top:323;width:29;height:2" coordorigin="6811,323" coordsize="29,2">
              <v:shape style="position:absolute;left:6811;top:323;width:29;height:2" coordorigin="6811,323" coordsize="29,0" path="m6811,323l6840,323e" filled="f" stroked="t" strokeweight=".335825pt" strokecolor="#000000">
                <v:path arrowok="t"/>
              </v:shape>
            </v:group>
            <v:group style="position:absolute;left:6814;top:305;width:2;height:36" coordorigin="6814,305" coordsize="2,36">
              <v:shape style="position:absolute;left:6814;top:305;width:2;height:36" coordorigin="6814,305" coordsize="0,36" path="m6814,341l6814,305e" filled="f" stroked="t" strokeweight=".266412pt" strokecolor="#000000">
                <v:path arrowok="t"/>
              </v:shape>
            </v:group>
            <v:group style="position:absolute;left:6811;top:331;width:3938;height:2" coordorigin="6811,331" coordsize="3938,2">
              <v:shape style="position:absolute;left:6811;top:331;width:3938;height:2" coordorigin="6811,331" coordsize="3938,0" path="m6811,331l10750,331e" filled="f" stroked="t" strokeweight=".545385pt" strokecolor="#000000">
                <v:path arrowok="t"/>
              </v:shape>
            </v:group>
            <v:group style="position:absolute;left:7140;top:335;width:58;height:2" coordorigin="7140,335" coordsize="58,2">
              <v:shape style="position:absolute;left:7140;top:335;width:58;height:2" coordorigin="7140,335" coordsize="58,0" path="m7140,335l7198,335e" filled="f" stroked="t" strokeweight=".335825pt" strokecolor="#000000">
                <v:path arrowok="t"/>
              </v:shape>
            </v:group>
            <v:group style="position:absolute;left:7168;top:317;width:2;height:36" coordorigin="7168,317" coordsize="2,36">
              <v:shape style="position:absolute;left:7168;top:317;width:2;height:36" coordorigin="7168,317" coordsize="0,36" path="m7168,353l7168,317e" filled="f" stroked="t" strokeweight=".532804pt" strokecolor="#000000">
                <v:path arrowok="t"/>
              </v:shape>
            </v:group>
            <v:group style="position:absolute;left:7526;top:314;width:2;height:36" coordorigin="7526,314" coordsize="2,36">
              <v:shape style="position:absolute;left:7526;top:314;width:2;height:36" coordorigin="7526,314" coordsize="0,36" path="m7526,350l7526,314e" filled="f" stroked="t" strokeweight=".532804pt" strokecolor="#000000">
                <v:path arrowok="t"/>
              </v:shape>
            </v:group>
            <v:group style="position:absolute;left:7885;top:313;width:2;height:37" coordorigin="7885,313" coordsize="2,37">
              <v:shape style="position:absolute;left:7885;top:313;width:2;height:37" coordorigin="7885,313" coordsize="0,37" path="m7885,350l7885,313e" filled="f" stroked="t" strokeweight=".532804pt" strokecolor="#000000">
                <v:path arrowok="t"/>
              </v:shape>
            </v:group>
            <v:group style="position:absolute;left:8214;top:329;width:58;height:2" coordorigin="8214,329" coordsize="58,2">
              <v:shape style="position:absolute;left:8214;top:329;width:58;height:2" coordorigin="8214,329" coordsize="58,0" path="m8214,329l8272,329e" filled="f" stroked="t" strokeweight=".335825pt" strokecolor="#000000">
                <v:path arrowok="t"/>
              </v:shape>
            </v:group>
            <v:group style="position:absolute;left:8242;top:313;width:2;height:36" coordorigin="8242,313" coordsize="2,36">
              <v:shape style="position:absolute;left:8242;top:313;width:2;height:36" coordorigin="8242,313" coordsize="0,36" path="m8242,349l8242,313e" filled="f" stroked="t" strokeweight=".532804pt" strokecolor="#000000">
                <v:path arrowok="t"/>
              </v:shape>
            </v:group>
            <v:group style="position:absolute;left:8573;top:329;width:56;height:2" coordorigin="8573,329" coordsize="56,2">
              <v:shape style="position:absolute;left:8573;top:329;width:56;height:2" coordorigin="8573,329" coordsize="56,0" path="m8573,329l8629,329e" filled="f" stroked="t" strokeweight=".335825pt" strokecolor="#000000">
                <v:path arrowok="t"/>
              </v:shape>
            </v:group>
            <v:group style="position:absolute;left:8600;top:313;width:2;height:36" coordorigin="8600,313" coordsize="2,36">
              <v:shape style="position:absolute;left:8600;top:313;width:2;height:36" coordorigin="8600,313" coordsize="0,36" path="m8600,349l8600,313e" filled="f" stroked="t" strokeweight=".532804pt" strokecolor="#000000">
                <v:path arrowok="t"/>
              </v:shape>
            </v:group>
            <v:group style="position:absolute;left:8930;top:329;width:58;height:2" coordorigin="8930,329" coordsize="58,2">
              <v:shape style="position:absolute;left:8930;top:329;width:58;height:2" coordorigin="8930,329" coordsize="58,0" path="m8930,329l8988,329e" filled="f" stroked="t" strokeweight=".335825pt" strokecolor="#000000">
                <v:path arrowok="t"/>
              </v:shape>
            </v:group>
            <v:group style="position:absolute;left:8959;top:313;width:2;height:36" coordorigin="8959,313" coordsize="2,36">
              <v:shape style="position:absolute;left:8959;top:313;width:2;height:36" coordorigin="8959,313" coordsize="0,36" path="m8959,349l8959,313e" filled="f" stroked="t" strokeweight=".532804pt" strokecolor="#000000">
                <v:path arrowok="t"/>
              </v:shape>
            </v:group>
            <v:group style="position:absolute;left:9289;top:329;width:58;height:2" coordorigin="9289,329" coordsize="58,2">
              <v:shape style="position:absolute;left:9289;top:329;width:58;height:2" coordorigin="9289,329" coordsize="58,0" path="m9289,329l9347,329e" filled="f" stroked="t" strokeweight=".335825pt" strokecolor="#000000">
                <v:path arrowok="t"/>
              </v:shape>
            </v:group>
            <v:group style="position:absolute;left:9317;top:313;width:2;height:36" coordorigin="9317,313" coordsize="2,36">
              <v:shape style="position:absolute;left:9317;top:313;width:2;height:36" coordorigin="9317,313" coordsize="0,36" path="m9317,349l9317,313e" filled="f" stroked="t" strokeweight=".532804pt" strokecolor="#000000">
                <v:path arrowok="t"/>
              </v:shape>
            </v:group>
            <v:group style="position:absolute;left:9647;top:329;width:58;height:2" coordorigin="9647,329" coordsize="58,2">
              <v:shape style="position:absolute;left:9647;top:329;width:58;height:2" coordorigin="9647,329" coordsize="58,0" path="m9647,329l9704,329e" filled="f" stroked="t" strokeweight=".335825pt" strokecolor="#000000">
                <v:path arrowok="t"/>
              </v:shape>
            </v:group>
            <v:group style="position:absolute;left:9674;top:313;width:2;height:36" coordorigin="9674,313" coordsize="2,36">
              <v:shape style="position:absolute;left:9674;top:313;width:2;height:36" coordorigin="9674,313" coordsize="0,36" path="m9674,349l9674,313e" filled="f" stroked="t" strokeweight=".532804pt" strokecolor="#000000">
                <v:path arrowok="t"/>
              </v:shape>
            </v:group>
            <v:group style="position:absolute;left:10004;top:329;width:58;height:2" coordorigin="10004,329" coordsize="58,2">
              <v:shape style="position:absolute;left:10004;top:329;width:58;height:2" coordorigin="10004,329" coordsize="58,0" path="m10004,329l10062,329e" filled="f" stroked="t" strokeweight=".335825pt" strokecolor="#000000">
                <v:path arrowok="t"/>
              </v:shape>
            </v:group>
            <v:group style="position:absolute;left:10033;top:313;width:2;height:36" coordorigin="10033,313" coordsize="2,36">
              <v:shape style="position:absolute;left:10033;top:313;width:2;height:36" coordorigin="10033,313" coordsize="0,36" path="m10033,349l10033,313e" filled="f" stroked="t" strokeweight=".532804pt" strokecolor="#000000">
                <v:path arrowok="t"/>
              </v:shape>
            </v:group>
            <v:group style="position:absolute;left:10363;top:329;width:58;height:2" coordorigin="10363,329" coordsize="58,2">
              <v:shape style="position:absolute;left:10363;top:329;width:58;height:2" coordorigin="10363,329" coordsize="58,0" path="m10363,329l10421,329e" filled="f" stroked="t" strokeweight=".335825pt" strokecolor="#000000">
                <v:path arrowok="t"/>
              </v:shape>
            </v:group>
            <v:group style="position:absolute;left:10392;top:313;width:2;height:36" coordorigin="10392,313" coordsize="2,36">
              <v:shape style="position:absolute;left:10392;top:313;width:2;height:36" coordorigin="10392,313" coordsize="0,36" path="m10392,349l10392,313e" filled="f" stroked="t" strokeweight=".532804pt" strokecolor="#000000">
                <v:path arrowok="t"/>
              </v:shape>
            </v:group>
            <v:group style="position:absolute;left:10722;top:329;width:31;height:2" coordorigin="10722,329" coordsize="31,2">
              <v:shape style="position:absolute;left:10722;top:329;width:31;height:2" coordorigin="10722,329" coordsize="31,0" path="m10722,329l10753,329e" filled="f" stroked="t" strokeweight=".335825pt" strokecolor="#000000">
                <v:path arrowok="t"/>
              </v:shape>
            </v:group>
            <v:group style="position:absolute;left:10750;top:313;width:2;height:36" coordorigin="10750,313" coordsize="2,36">
              <v:shape style="position:absolute;left:10750;top:313;width:2;height:36" coordorigin="10750,313" coordsize="0,36" path="m10750,313l10750,349e" filled="f" stroked="t" strokeweight=".532804pt" strokecolor="#000000">
                <v:path arrowok="t"/>
              </v:shape>
            </v:group>
            <v:group style="position:absolute;left:6804;top:146;width:3954;height:1870" coordorigin="6804,146" coordsize="3954,1870">
              <v:shape style="position:absolute;left:6804;top:146;width:3954;height:1870" coordorigin="6804,146" coordsize="3954,1870" path="m6804,146l6804,2015,10758,2015,10758,146,6804,146e" filled="f" stroked="t" strokeweight=".464113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0"/>
          <w:szCs w:val="10"/>
          <w:spacing w:val="-18"/>
          <w:w w:val="196"/>
        </w:rPr>
        <w:t>1</w:t>
      </w:r>
      <w:r>
        <w:rPr>
          <w:rFonts w:ascii="Arial" w:hAnsi="Arial" w:cs="Arial" w:eastAsia="Arial"/>
          <w:sz w:val="10"/>
          <w:szCs w:val="10"/>
          <w:spacing w:val="-21"/>
          <w:w w:val="196"/>
        </w:rPr>
        <w:t>0</w:t>
      </w:r>
      <w:r>
        <w:rPr>
          <w:rFonts w:ascii="Arial" w:hAnsi="Arial" w:cs="Arial" w:eastAsia="Arial"/>
          <w:sz w:val="10"/>
          <w:szCs w:val="10"/>
          <w:spacing w:val="0"/>
          <w:w w:val="196"/>
        </w:rPr>
        <w:t>0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91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-19"/>
          <w:w w:val="196"/>
        </w:rPr>
        <w:t>80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91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-19"/>
          <w:w w:val="196"/>
        </w:rPr>
        <w:t>60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91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-19"/>
          <w:w w:val="196"/>
        </w:rPr>
        <w:t>40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113" w:lineRule="exact"/>
        <w:ind w:left="91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-19"/>
          <w:w w:val="196"/>
        </w:rPr>
        <w:t>20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1020" w:bottom="920" w:left="480" w:right="620"/>
          <w:cols w:num="2" w:equalWidth="0">
            <w:col w:w="5334" w:space="623"/>
            <w:col w:w="4843"/>
          </w:cols>
        </w:sectPr>
      </w:pPr>
      <w:rPr/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0" w:after="0" w:line="240" w:lineRule="auto"/>
        <w:ind w:left="6109" w:right="4506"/>
        <w:jc w:val="center"/>
        <w:rPr>
          <w:rFonts w:ascii="Arial" w:hAnsi="Arial" w:cs="Arial" w:eastAsia="Arial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.75pt;margin-top:-6.719772pt;width:268.01pt;height:145.085pt;mso-position-horizontal-relative:page;mso-position-vertical-relative:paragraph;z-index:-1911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196" w:hRule="exact"/>
                    </w:trPr>
                    <w:tc>
                      <w:tcPr>
                        <w:tcW w:w="504" w:type="dxa"/>
                        <w:tcBorders>
                          <w:top w:val="single" w:sz="12.32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168" w:lineRule="exact"/>
                          <w:ind w:left="14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spacing w:val="1"/>
                            <w:w w:val="10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spacing w:val="-1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spacing w:val="0"/>
                            <w:w w:val="100"/>
                          </w:rPr>
                          <w:t>r.</w:t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single" w:sz="12.32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168" w:lineRule="exact"/>
                          <w:ind w:left="14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spacing w:val="0"/>
                            <w:w w:val="100"/>
                          </w:rPr>
                          <w:t>DLNGDP</w:t>
                        </w:r>
                      </w:p>
                    </w:tc>
                    <w:tc>
                      <w:tcPr>
                        <w:tcW w:w="755" w:type="dxa"/>
                        <w:tcBorders>
                          <w:top w:val="single" w:sz="12.32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168" w:lineRule="exact"/>
                          <w:ind w:left="12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spacing w:val="0"/>
                            <w:w w:val="100"/>
                          </w:rPr>
                          <w:t>DLN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spacing w:val="1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12.32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168" w:lineRule="exact"/>
                          <w:ind w:left="15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spacing w:val="0"/>
                            <w:w w:val="100"/>
                          </w:rPr>
                          <w:t>DLN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spacing w:val="1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spacing w:val="0"/>
                            <w:w w:val="100"/>
                          </w:rPr>
                          <w:t>D</w:t>
                        </w:r>
                      </w:p>
                    </w:tc>
                    <w:tc>
                      <w:tcPr>
                        <w:tcW w:w="772" w:type="dxa"/>
                        <w:tcBorders>
                          <w:top w:val="single" w:sz="12.32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168" w:lineRule="exact"/>
                          <w:ind w:left="136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spacing w:val="0"/>
                            <w:w w:val="100"/>
                          </w:rPr>
                          <w:t>DLN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spacing w:val="1"/>
                            <w:w w:val="100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45" w:type="dxa"/>
                        <w:tcBorders>
                          <w:top w:val="single" w:sz="12.32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168" w:lineRule="exact"/>
                          <w:ind w:left="126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spacing w:val="0"/>
                            <w:w w:val="100"/>
                          </w:rPr>
                          <w:t>DLN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spacing w:val="1"/>
                            <w:w w:val="100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spacing w:val="0"/>
                            <w:w w:val="100"/>
                          </w:rPr>
                          <w:t>S</w:t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single" w:sz="12.32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68" w:lineRule="exact"/>
                          <w:ind w:left="15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spacing w:val="0"/>
                            <w:w w:val="100"/>
                          </w:rPr>
                          <w:t>DLN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spacing w:val="1"/>
                            <w:w w:val="100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22" w:hRule="exact"/>
                    </w:trPr>
                    <w:tc>
                      <w:tcPr>
                        <w:tcW w:w="504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80" w:right="139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</w:t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5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100.000</w:t>
                        </w:r>
                      </w:p>
                    </w:tc>
                    <w:tc>
                      <w:tcPr>
                        <w:tcW w:w="755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66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0.000</w:t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20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0.000</w:t>
                        </w:r>
                      </w:p>
                    </w:tc>
                    <w:tc>
                      <w:tcPr>
                        <w:tcW w:w="772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7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0.000</w:t>
                        </w:r>
                      </w:p>
                    </w:tc>
                    <w:tc>
                      <w:tcPr>
                        <w:tcW w:w="745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6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0.000</w:t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01" w:lineRule="exact"/>
                          <w:ind w:left="199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0.000</w:t>
                        </w:r>
                      </w:p>
                    </w:tc>
                  </w:tr>
                  <w:tr>
                    <w:trPr>
                      <w:trHeight w:val="222" w:hRule="exact"/>
                    </w:trPr>
                    <w:tc>
                      <w:tcPr>
                        <w:tcW w:w="504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80" w:right="139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2</w:t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20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88.247</w:t>
                        </w:r>
                      </w:p>
                    </w:tc>
                    <w:tc>
                      <w:tcPr>
                        <w:tcW w:w="755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66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0.046</w:t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20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5.316</w:t>
                        </w:r>
                      </w:p>
                    </w:tc>
                    <w:tc>
                      <w:tcPr>
                        <w:tcW w:w="772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7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4.652</w:t>
                        </w:r>
                      </w:p>
                    </w:tc>
                    <w:tc>
                      <w:tcPr>
                        <w:tcW w:w="745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6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1.456</w:t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01" w:lineRule="exact"/>
                          <w:ind w:left="199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0.283</w:t>
                        </w:r>
                      </w:p>
                    </w:tc>
                  </w:tr>
                  <w:tr>
                    <w:trPr>
                      <w:trHeight w:val="222" w:hRule="exact"/>
                    </w:trPr>
                    <w:tc>
                      <w:tcPr>
                        <w:tcW w:w="504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80" w:right="139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3</w:t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20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86.622</w:t>
                        </w:r>
                      </w:p>
                    </w:tc>
                    <w:tc>
                      <w:tcPr>
                        <w:tcW w:w="755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66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0.126</w:t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20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5.266</w:t>
                        </w:r>
                      </w:p>
                    </w:tc>
                    <w:tc>
                      <w:tcPr>
                        <w:tcW w:w="772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7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5.141</w:t>
                        </w:r>
                      </w:p>
                    </w:tc>
                    <w:tc>
                      <w:tcPr>
                        <w:tcW w:w="745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6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1.872</w:t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01" w:lineRule="exact"/>
                          <w:ind w:left="199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0.973</w:t>
                        </w:r>
                      </w:p>
                    </w:tc>
                  </w:tr>
                  <w:tr>
                    <w:trPr>
                      <w:trHeight w:val="222" w:hRule="exact"/>
                    </w:trPr>
                    <w:tc>
                      <w:tcPr>
                        <w:tcW w:w="504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80" w:right="139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4</w:t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20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85.117</w:t>
                        </w:r>
                      </w:p>
                    </w:tc>
                    <w:tc>
                      <w:tcPr>
                        <w:tcW w:w="755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66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0.125</w:t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20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6.766</w:t>
                        </w:r>
                      </w:p>
                    </w:tc>
                    <w:tc>
                      <w:tcPr>
                        <w:tcW w:w="772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7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5.142</w:t>
                        </w:r>
                      </w:p>
                    </w:tc>
                    <w:tc>
                      <w:tcPr>
                        <w:tcW w:w="745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6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1.895</w:t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01" w:lineRule="exact"/>
                          <w:ind w:left="199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0.955</w:t>
                        </w:r>
                      </w:p>
                    </w:tc>
                  </w:tr>
                  <w:tr>
                    <w:trPr>
                      <w:trHeight w:val="222" w:hRule="exact"/>
                    </w:trPr>
                    <w:tc>
                      <w:tcPr>
                        <w:tcW w:w="504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80" w:right="139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5</w:t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20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84.734</w:t>
                        </w:r>
                      </w:p>
                    </w:tc>
                    <w:tc>
                      <w:tcPr>
                        <w:tcW w:w="755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66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0.342</w:t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20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6.766</w:t>
                        </w:r>
                      </w:p>
                    </w:tc>
                    <w:tc>
                      <w:tcPr>
                        <w:tcW w:w="772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7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5.254</w:t>
                        </w:r>
                      </w:p>
                    </w:tc>
                    <w:tc>
                      <w:tcPr>
                        <w:tcW w:w="745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6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1.891</w:t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01" w:lineRule="exact"/>
                          <w:ind w:left="199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1.013</w:t>
                        </w:r>
                      </w:p>
                    </w:tc>
                  </w:tr>
                  <w:tr>
                    <w:trPr>
                      <w:trHeight w:val="222" w:hRule="exact"/>
                    </w:trPr>
                    <w:tc>
                      <w:tcPr>
                        <w:tcW w:w="504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80" w:right="139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6</w:t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20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84.331</w:t>
                        </w:r>
                      </w:p>
                    </w:tc>
                    <w:tc>
                      <w:tcPr>
                        <w:tcW w:w="755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66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0.410</w:t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20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6.873</w:t>
                        </w:r>
                      </w:p>
                    </w:tc>
                    <w:tc>
                      <w:tcPr>
                        <w:tcW w:w="772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7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5.308</w:t>
                        </w:r>
                      </w:p>
                    </w:tc>
                    <w:tc>
                      <w:tcPr>
                        <w:tcW w:w="745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6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1.925</w:t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01" w:lineRule="exact"/>
                          <w:ind w:left="199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1.155</w:t>
                        </w:r>
                      </w:p>
                    </w:tc>
                  </w:tr>
                  <w:tr>
                    <w:trPr>
                      <w:trHeight w:val="222" w:hRule="exact"/>
                    </w:trPr>
                    <w:tc>
                      <w:tcPr>
                        <w:tcW w:w="504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80" w:right="139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7</w:t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20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84.250</w:t>
                        </w:r>
                      </w:p>
                    </w:tc>
                    <w:tc>
                      <w:tcPr>
                        <w:tcW w:w="755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66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0.410</w:t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20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6.893</w:t>
                        </w:r>
                      </w:p>
                    </w:tc>
                    <w:tc>
                      <w:tcPr>
                        <w:tcW w:w="772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7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5.306</w:t>
                        </w:r>
                      </w:p>
                    </w:tc>
                    <w:tc>
                      <w:tcPr>
                        <w:tcW w:w="745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6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1.951</w:t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01" w:lineRule="exact"/>
                          <w:ind w:left="199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1.190</w:t>
                        </w:r>
                      </w:p>
                    </w:tc>
                  </w:tr>
                  <w:tr>
                    <w:trPr>
                      <w:trHeight w:val="222" w:hRule="exact"/>
                    </w:trPr>
                    <w:tc>
                      <w:tcPr>
                        <w:tcW w:w="504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80" w:right="139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8</w:t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20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84.218</w:t>
                        </w:r>
                      </w:p>
                    </w:tc>
                    <w:tc>
                      <w:tcPr>
                        <w:tcW w:w="755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66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0.433</w:t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20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6.892</w:t>
                        </w:r>
                      </w:p>
                    </w:tc>
                    <w:tc>
                      <w:tcPr>
                        <w:tcW w:w="772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7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5.298</w:t>
                        </w:r>
                      </w:p>
                    </w:tc>
                    <w:tc>
                      <w:tcPr>
                        <w:tcW w:w="745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6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1.961</w:t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01" w:lineRule="exact"/>
                          <w:ind w:left="199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1.199</w:t>
                        </w:r>
                      </w:p>
                    </w:tc>
                  </w:tr>
                  <w:tr>
                    <w:trPr>
                      <w:trHeight w:val="222" w:hRule="exact"/>
                    </w:trPr>
                    <w:tc>
                      <w:tcPr>
                        <w:tcW w:w="504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80" w:right="139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9</w:t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20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84.195</w:t>
                        </w:r>
                      </w:p>
                    </w:tc>
                    <w:tc>
                      <w:tcPr>
                        <w:tcW w:w="755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66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0.456</w:t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20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6.890</w:t>
                        </w:r>
                      </w:p>
                    </w:tc>
                    <w:tc>
                      <w:tcPr>
                        <w:tcW w:w="772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7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5.296</w:t>
                        </w:r>
                      </w:p>
                    </w:tc>
                    <w:tc>
                      <w:tcPr>
                        <w:tcW w:w="745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6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1.961</w:t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01" w:lineRule="exact"/>
                          <w:ind w:left="199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1.202</w:t>
                        </w:r>
                      </w:p>
                    </w:tc>
                  </w:tr>
                  <w:tr>
                    <w:trPr>
                      <w:trHeight w:val="222" w:hRule="exact"/>
                    </w:trPr>
                    <w:tc>
                      <w:tcPr>
                        <w:tcW w:w="504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69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10</w:t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20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84.180</w:t>
                        </w:r>
                      </w:p>
                    </w:tc>
                    <w:tc>
                      <w:tcPr>
                        <w:tcW w:w="755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66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0.462</w:t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20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6.892</w:t>
                        </w:r>
                      </w:p>
                    </w:tc>
                    <w:tc>
                      <w:tcPr>
                        <w:tcW w:w="772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7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5.298</w:t>
                        </w:r>
                      </w:p>
                    </w:tc>
                    <w:tc>
                      <w:tcPr>
                        <w:tcW w:w="745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6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1.962</w:t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01" w:lineRule="exact"/>
                          <w:ind w:left="199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1.207</w:t>
                        </w:r>
                      </w:p>
                    </w:tc>
                  </w:tr>
                  <w:tr>
                    <w:trPr>
                      <w:trHeight w:val="222" w:hRule="exact"/>
                    </w:trPr>
                    <w:tc>
                      <w:tcPr>
                        <w:tcW w:w="504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69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11</w:t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20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84.173</w:t>
                        </w:r>
                      </w:p>
                    </w:tc>
                    <w:tc>
                      <w:tcPr>
                        <w:tcW w:w="755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66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0.462</w:t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20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6.893</w:t>
                        </w:r>
                      </w:p>
                    </w:tc>
                    <w:tc>
                      <w:tcPr>
                        <w:tcW w:w="772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7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5.299</w:t>
                        </w:r>
                      </w:p>
                    </w:tc>
                    <w:tc>
                      <w:tcPr>
                        <w:tcW w:w="745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6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1.964</w:t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single" w:sz="7.04" w:space="0" w:color="000000"/>
                          <w:bottom w:val="single" w:sz="7.04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01" w:lineRule="exact"/>
                          <w:ind w:left="199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1.210</w:t>
                        </w:r>
                      </w:p>
                    </w:tc>
                  </w:tr>
                  <w:tr>
                    <w:trPr>
                      <w:trHeight w:val="233" w:hRule="exact"/>
                    </w:trPr>
                    <w:tc>
                      <w:tcPr>
                        <w:tcW w:w="504" w:type="dxa"/>
                        <w:tcBorders>
                          <w:top w:val="single" w:sz="7.04" w:space="0" w:color="000000"/>
                          <w:bottom w:val="single" w:sz="12.32" w:space="0" w:color="000000"/>
                          <w:left w:val="nil" w:sz="6" w:space="0" w:color="auto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69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12</w:t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single" w:sz="7.04" w:space="0" w:color="000000"/>
                          <w:bottom w:val="single" w:sz="10.0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20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84.170</w:t>
                        </w:r>
                      </w:p>
                    </w:tc>
                    <w:tc>
                      <w:tcPr>
                        <w:tcW w:w="755" w:type="dxa"/>
                        <w:tcBorders>
                          <w:top w:val="single" w:sz="7.04" w:space="0" w:color="000000"/>
                          <w:bottom w:val="single" w:sz="10.0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66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0.465</w:t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7.04" w:space="0" w:color="000000"/>
                          <w:bottom w:val="single" w:sz="10.0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20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6.893</w:t>
                        </w:r>
                      </w:p>
                    </w:tc>
                    <w:tc>
                      <w:tcPr>
                        <w:tcW w:w="772" w:type="dxa"/>
                        <w:tcBorders>
                          <w:top w:val="single" w:sz="7.04" w:space="0" w:color="000000"/>
                          <w:bottom w:val="single" w:sz="10.0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7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5.299</w:t>
                        </w:r>
                      </w:p>
                    </w:tc>
                    <w:tc>
                      <w:tcPr>
                        <w:tcW w:w="745" w:type="dxa"/>
                        <w:tcBorders>
                          <w:top w:val="single" w:sz="7.04" w:space="0" w:color="000000"/>
                          <w:bottom w:val="single" w:sz="10.0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0" w:after="0" w:line="201" w:lineRule="exact"/>
                          <w:ind w:left="16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1.964</w:t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single" w:sz="7.04" w:space="0" w:color="000000"/>
                          <w:bottom w:val="single" w:sz="10.0" w:space="0" w:color="000000"/>
                          <w:left w:val="single" w:sz="6.56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01" w:lineRule="exact"/>
                          <w:ind w:left="199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  <w:spacing w:val="0"/>
                            <w:w w:val="100"/>
                          </w:rPr>
                          <w:t>1.210</w:t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Arial" w:hAnsi="Arial" w:cs="Arial" w:eastAsia="Arial"/>
          <w:sz w:val="10"/>
          <w:szCs w:val="10"/>
          <w:spacing w:val="0"/>
          <w:w w:val="196"/>
        </w:rPr>
        <w:t>0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11" w:after="0" w:line="240" w:lineRule="auto"/>
        <w:ind w:left="6286" w:right="-20"/>
        <w:jc w:val="left"/>
        <w:tabs>
          <w:tab w:pos="6640" w:val="left"/>
          <w:tab w:pos="7000" w:val="left"/>
          <w:tab w:pos="7340" w:val="left"/>
          <w:tab w:pos="7700" w:val="left"/>
          <w:tab w:pos="8060" w:val="left"/>
          <w:tab w:pos="8420" w:val="left"/>
          <w:tab w:pos="8780" w:val="left"/>
          <w:tab w:pos="9140" w:val="left"/>
          <w:tab w:pos="9460" w:val="left"/>
        </w:tabs>
        <w:rPr>
          <w:rFonts w:ascii="Arial" w:hAnsi="Arial" w:cs="Arial" w:eastAsia="Arial"/>
          <w:sz w:val="10"/>
          <w:szCs w:val="10"/>
        </w:rPr>
      </w:pPr>
      <w:rPr/>
      <w:r>
        <w:rPr/>
        <w:pict>
          <v:group style="position:absolute;margin-left:384.271851pt;margin-top:11.391635pt;width:109.315795pt;height:8.696678pt;mso-position-horizontal-relative:page;mso-position-vertical-relative:paragraph;z-index:-1912" coordorigin="7685,228" coordsize="2186,174">
            <v:group style="position:absolute;left:7688;top:231;width:2180;height:168" coordorigin="7688,231" coordsize="2180,168">
              <v:shape style="position:absolute;left:7688;top:231;width:2180;height:168" coordorigin="7688,231" coordsize="2180,168" path="m9869,231l7688,231,7688,399,9869,399,9869,231xe" filled="f" stroked="t" strokeweight=".294765pt" strokecolor="#000000">
                <v:path arrowok="t"/>
              </v:shape>
            </v:group>
            <v:group style="position:absolute;left:7763;top:317;width:286;height:2" coordorigin="7763,317" coordsize="286,2">
              <v:shape style="position:absolute;left:7763;top:317;width:286;height:2" coordorigin="7763,317" coordsize="286,0" path="m7763,317l8048,317e" filled="f" stroked="t" strokeweight=".335825pt" strokecolor="#000000">
                <v:path arrowok="t"/>
              </v:shape>
            </v:group>
            <v:group style="position:absolute;left:7898;top:310;width:19;height:13" coordorigin="7898,310" coordsize="19,13">
              <v:shape style="position:absolute;left:7898;top:310;width:19;height:13" coordorigin="7898,310" coordsize="19,13" path="m7893,317l7923,317e" filled="f" stroked="t" strokeweight="1.095829pt" strokecolor="#000000">
                <v:path arrowok="t"/>
              </v:shape>
            </v:group>
            <v:group style="position:absolute;left:7889;top:304;width:40;height:25" coordorigin="7889,304" coordsize="40,25">
              <v:shape style="position:absolute;left:7889;top:304;width:40;height:25" coordorigin="7889,304" coordsize="40,25" path="m7889,317l7928,317e" filled="f" stroked="t" strokeweight="1.360019pt" strokecolor="#000000">
                <v:path arrowok="t"/>
              </v:shape>
            </v:group>
            <v:group style="position:absolute;left:7889;top:304;width:40;height:25" coordorigin="7889,304" coordsize="40,25">
              <v:shape style="position:absolute;left:7889;top:304;width:40;height:25" coordorigin="7889,304" coordsize="40,25" path="m7885,317l7932,317e" filled="f" stroked="t" strokeweight="1.569612pt" strokecolor="#000000">
                <v:path arrowok="t"/>
              </v:shape>
            </v:group>
            <v:group style="position:absolute;left:8926;top:317;width:287;height:2" coordorigin="8926,317" coordsize="287,2">
              <v:shape style="position:absolute;left:8926;top:317;width:287;height:2" coordorigin="8926,317" coordsize="287,0" path="m8926,317l9212,317e" filled="f" stroked="t" strokeweight=".335825pt" strokecolor="#000000">
                <v:path arrowok="t"/>
              </v:shape>
            </v:group>
            <v:group style="position:absolute;left:9072;top:299;width:2;height:36" coordorigin="9072,299" coordsize="2,36">
              <v:shape style="position:absolute;left:9072;top:299;width:2;height:36" coordorigin="9072,299" coordsize="0,36" path="m9072,299l9072,335e" filled="f" stroked="t" strokeweight=".532804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0"/>
          <w:szCs w:val="10"/>
          <w:spacing w:val="0"/>
          <w:w w:val="199"/>
        </w:rPr>
        <w:t>1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99"/>
        </w:rPr>
        <w:t>2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99"/>
        </w:rPr>
        <w:t>3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99"/>
        </w:rPr>
        <w:t>4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99"/>
        </w:rPr>
        <w:t>5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99"/>
        </w:rPr>
        <w:t>6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99"/>
        </w:rPr>
        <w:t>7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99"/>
        </w:rPr>
        <w:t>8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99"/>
        </w:rPr>
        <w:t>9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-38"/>
          <w:w w:val="199"/>
        </w:rPr>
        <w:t>1</w:t>
      </w:r>
      <w:r>
        <w:rPr>
          <w:rFonts w:ascii="Arial" w:hAnsi="Arial" w:cs="Arial" w:eastAsia="Arial"/>
          <w:sz w:val="10"/>
          <w:szCs w:val="10"/>
          <w:spacing w:val="0"/>
          <w:w w:val="199"/>
        </w:rPr>
        <w:t>0</w:t>
      </w:r>
      <w:r>
        <w:rPr>
          <w:rFonts w:ascii="Arial" w:hAnsi="Arial" w:cs="Arial" w:eastAsia="Arial"/>
          <w:sz w:val="10"/>
          <w:szCs w:val="10"/>
          <w:spacing w:val="0"/>
          <w:w w:val="199"/>
        </w:rPr>
        <w:t>  </w:t>
      </w:r>
      <w:r>
        <w:rPr>
          <w:rFonts w:ascii="Arial" w:hAnsi="Arial" w:cs="Arial" w:eastAsia="Arial"/>
          <w:sz w:val="10"/>
          <w:szCs w:val="10"/>
          <w:spacing w:val="9"/>
          <w:w w:val="199"/>
        </w:rPr>
        <w:t> </w:t>
      </w:r>
      <w:r>
        <w:rPr>
          <w:rFonts w:ascii="Arial" w:hAnsi="Arial" w:cs="Arial" w:eastAsia="Arial"/>
          <w:sz w:val="10"/>
          <w:szCs w:val="10"/>
          <w:spacing w:val="-38"/>
          <w:w w:val="199"/>
        </w:rPr>
        <w:t>1</w:t>
      </w:r>
      <w:r>
        <w:rPr>
          <w:rFonts w:ascii="Arial" w:hAnsi="Arial" w:cs="Arial" w:eastAsia="Arial"/>
          <w:sz w:val="10"/>
          <w:szCs w:val="10"/>
          <w:spacing w:val="0"/>
          <w:w w:val="199"/>
        </w:rPr>
        <w:t>1</w:t>
      </w:r>
      <w:r>
        <w:rPr>
          <w:rFonts w:ascii="Arial" w:hAnsi="Arial" w:cs="Arial" w:eastAsia="Arial"/>
          <w:sz w:val="10"/>
          <w:szCs w:val="10"/>
          <w:spacing w:val="0"/>
          <w:w w:val="199"/>
        </w:rPr>
        <w:t>  </w:t>
      </w:r>
      <w:r>
        <w:rPr>
          <w:rFonts w:ascii="Arial" w:hAnsi="Arial" w:cs="Arial" w:eastAsia="Arial"/>
          <w:sz w:val="10"/>
          <w:szCs w:val="10"/>
          <w:spacing w:val="7"/>
          <w:w w:val="199"/>
        </w:rPr>
        <w:t> </w:t>
      </w:r>
      <w:r>
        <w:rPr>
          <w:rFonts w:ascii="Arial" w:hAnsi="Arial" w:cs="Arial" w:eastAsia="Arial"/>
          <w:sz w:val="10"/>
          <w:szCs w:val="10"/>
          <w:spacing w:val="-18"/>
          <w:w w:val="196"/>
        </w:rPr>
        <w:t>12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1433"/>
        <w:jc w:val="right"/>
        <w:tabs>
          <w:tab w:pos="1160" w:val="left"/>
        </w:tabs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-22"/>
          <w:w w:val="196"/>
        </w:rPr>
        <w:t>D</w:t>
      </w:r>
      <w:r>
        <w:rPr>
          <w:rFonts w:ascii="Arial" w:hAnsi="Arial" w:cs="Arial" w:eastAsia="Arial"/>
          <w:sz w:val="10"/>
          <w:szCs w:val="10"/>
          <w:spacing w:val="-19"/>
          <w:w w:val="196"/>
        </w:rPr>
        <w:t>L</w:t>
      </w:r>
      <w:r>
        <w:rPr>
          <w:rFonts w:ascii="Arial" w:hAnsi="Arial" w:cs="Arial" w:eastAsia="Arial"/>
          <w:sz w:val="10"/>
          <w:szCs w:val="10"/>
          <w:spacing w:val="-31"/>
          <w:w w:val="196"/>
        </w:rPr>
        <w:t>N</w:t>
      </w:r>
      <w:r>
        <w:rPr>
          <w:rFonts w:ascii="Arial" w:hAnsi="Arial" w:cs="Arial" w:eastAsia="Arial"/>
          <w:sz w:val="10"/>
          <w:szCs w:val="10"/>
          <w:spacing w:val="-33"/>
          <w:w w:val="196"/>
        </w:rPr>
        <w:t>G</w:t>
      </w:r>
      <w:r>
        <w:rPr>
          <w:rFonts w:ascii="Arial" w:hAnsi="Arial" w:cs="Arial" w:eastAsia="Arial"/>
          <w:sz w:val="10"/>
          <w:szCs w:val="10"/>
          <w:spacing w:val="-22"/>
          <w:w w:val="196"/>
        </w:rPr>
        <w:t>D</w:t>
      </w:r>
      <w:r>
        <w:rPr>
          <w:rFonts w:ascii="Arial" w:hAnsi="Arial" w:cs="Arial" w:eastAsia="Arial"/>
          <w:sz w:val="10"/>
          <w:szCs w:val="10"/>
          <w:spacing w:val="0"/>
          <w:w w:val="196"/>
        </w:rPr>
        <w:t>P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-51"/>
          <w:w w:val="234"/>
        </w:rPr>
        <w:t>D</w:t>
      </w:r>
      <w:r>
        <w:rPr>
          <w:rFonts w:ascii="Arial" w:hAnsi="Arial" w:cs="Arial" w:eastAsia="Arial"/>
          <w:sz w:val="10"/>
          <w:szCs w:val="10"/>
          <w:spacing w:val="-42"/>
          <w:w w:val="234"/>
        </w:rPr>
        <w:t>L</w:t>
      </w:r>
      <w:r>
        <w:rPr>
          <w:rFonts w:ascii="Arial" w:hAnsi="Arial" w:cs="Arial" w:eastAsia="Arial"/>
          <w:sz w:val="10"/>
          <w:szCs w:val="10"/>
          <w:spacing w:val="-75"/>
          <w:w w:val="234"/>
        </w:rPr>
        <w:t>N</w:t>
      </w:r>
      <w:r>
        <w:rPr>
          <w:rFonts w:ascii="Arial" w:hAnsi="Arial" w:cs="Arial" w:eastAsia="Arial"/>
          <w:sz w:val="10"/>
          <w:szCs w:val="10"/>
          <w:spacing w:val="-49"/>
          <w:w w:val="234"/>
        </w:rPr>
        <w:t>F</w:t>
      </w:r>
      <w:r>
        <w:rPr>
          <w:rFonts w:ascii="Arial" w:hAnsi="Arial" w:cs="Arial" w:eastAsia="Arial"/>
          <w:sz w:val="10"/>
          <w:szCs w:val="10"/>
          <w:spacing w:val="0"/>
          <w:w w:val="234"/>
        </w:rPr>
        <w:t>E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3" w:lineRule="exact"/>
        <w:ind w:left="6745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"/>
        </w:rPr>
        <w:t>C.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"/>
        </w:rPr>
        <w:t>Variance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"/>
        </w:rPr>
        <w:t>Decomposition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"/>
        </w:rPr>
        <w:t>NFE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</w:r>
    </w:p>
    <w:p>
      <w:pPr>
        <w:spacing w:before="42" w:after="0" w:line="260" w:lineRule="exact"/>
        <w:ind w:left="5618" w:right="3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Batang" w:hAnsi="Batang" w:cs="Batang" w:eastAsia="Batang"/>
          <w:sz w:val="20"/>
          <w:szCs w:val="20"/>
          <w:spacing w:val="0"/>
          <w:w w:val="100"/>
        </w:rPr>
        <w:t>Ⅰ</w:t>
      </w:r>
      <w:r>
        <w:rPr>
          <w:rFonts w:ascii="Batang" w:hAnsi="Batang" w:cs="Batang" w:eastAsia="Batang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ontr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rees.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Batang" w:hAnsi="Batang" w:cs="Batang" w:eastAsia="Batang"/>
          <w:sz w:val="20"/>
          <w:szCs w:val="20"/>
          <w:spacing w:val="-1"/>
          <w:w w:val="100"/>
        </w:rPr>
        <w:t>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fluct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</w:p>
    <w:p>
      <w:pPr>
        <w:spacing w:before="2" w:after="0" w:line="240" w:lineRule="auto"/>
        <w:ind w:left="5618" w:right="4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itself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97.59%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degree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DP)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dually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egree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finally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indicates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turno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</w:p>
    <w:p>
      <w:pPr>
        <w:jc w:val="both"/>
        <w:spacing w:after="0"/>
        <w:sectPr>
          <w:type w:val="continuous"/>
          <w:pgSz w:w="11900" w:h="16840"/>
          <w:pgMar w:top="1020" w:bottom="920" w:left="480" w:right="620"/>
        </w:sectPr>
      </w:pPr>
      <w:rPr/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-1"/>
        <w:jc w:val="right"/>
        <w:rPr>
          <w:rFonts w:ascii="Arial" w:hAnsi="Arial" w:cs="Arial" w:eastAsia="Arial"/>
          <w:sz w:val="9"/>
          <w:szCs w:val="9"/>
        </w:rPr>
      </w:pPr>
      <w:rPr/>
      <w:r>
        <w:rPr>
          <w:rFonts w:ascii="Arial" w:hAnsi="Arial" w:cs="Arial" w:eastAsia="Arial"/>
          <w:sz w:val="9"/>
          <w:szCs w:val="9"/>
          <w:spacing w:val="-19"/>
          <w:w w:val="212"/>
        </w:rPr>
        <w:t>100</w:t>
      </w:r>
      <w:r>
        <w:rPr>
          <w:rFonts w:ascii="Arial" w:hAnsi="Arial" w:cs="Arial" w:eastAsia="Arial"/>
          <w:sz w:val="9"/>
          <w:szCs w:val="9"/>
          <w:spacing w:val="0"/>
          <w:w w:val="10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3"/>
        <w:jc w:val="right"/>
        <w:rPr>
          <w:rFonts w:ascii="Arial" w:hAnsi="Arial" w:cs="Arial" w:eastAsia="Arial"/>
          <w:sz w:val="9"/>
          <w:szCs w:val="9"/>
        </w:rPr>
      </w:pPr>
      <w:rPr/>
      <w:r>
        <w:rPr>
          <w:rFonts w:ascii="Arial" w:hAnsi="Arial" w:cs="Arial" w:eastAsia="Arial"/>
          <w:sz w:val="9"/>
          <w:szCs w:val="9"/>
          <w:spacing w:val="-18"/>
          <w:w w:val="212"/>
        </w:rPr>
        <w:t>80</w:t>
      </w:r>
      <w:r>
        <w:rPr>
          <w:rFonts w:ascii="Arial" w:hAnsi="Arial" w:cs="Arial" w:eastAsia="Arial"/>
          <w:sz w:val="9"/>
          <w:szCs w:val="9"/>
          <w:spacing w:val="0"/>
          <w:w w:val="10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3"/>
        <w:jc w:val="right"/>
        <w:rPr>
          <w:rFonts w:ascii="Arial" w:hAnsi="Arial" w:cs="Arial" w:eastAsia="Arial"/>
          <w:sz w:val="9"/>
          <w:szCs w:val="9"/>
        </w:rPr>
      </w:pPr>
      <w:rPr/>
      <w:r>
        <w:rPr>
          <w:rFonts w:ascii="Arial" w:hAnsi="Arial" w:cs="Arial" w:eastAsia="Arial"/>
          <w:sz w:val="9"/>
          <w:szCs w:val="9"/>
          <w:spacing w:val="-18"/>
          <w:w w:val="212"/>
        </w:rPr>
        <w:t>60</w:t>
      </w:r>
      <w:r>
        <w:rPr>
          <w:rFonts w:ascii="Arial" w:hAnsi="Arial" w:cs="Arial" w:eastAsia="Arial"/>
          <w:sz w:val="9"/>
          <w:szCs w:val="9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3"/>
        <w:jc w:val="right"/>
        <w:rPr>
          <w:rFonts w:ascii="Arial" w:hAnsi="Arial" w:cs="Arial" w:eastAsia="Arial"/>
          <w:sz w:val="9"/>
          <w:szCs w:val="9"/>
        </w:rPr>
      </w:pPr>
      <w:rPr/>
      <w:r>
        <w:rPr>
          <w:rFonts w:ascii="Arial" w:hAnsi="Arial" w:cs="Arial" w:eastAsia="Arial"/>
          <w:sz w:val="9"/>
          <w:szCs w:val="9"/>
          <w:spacing w:val="-18"/>
          <w:w w:val="212"/>
        </w:rPr>
        <w:t>40</w:t>
      </w:r>
      <w:r>
        <w:rPr>
          <w:rFonts w:ascii="Arial" w:hAnsi="Arial" w:cs="Arial" w:eastAsia="Arial"/>
          <w:sz w:val="9"/>
          <w:szCs w:val="9"/>
          <w:spacing w:val="0"/>
          <w:w w:val="10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3"/>
        <w:jc w:val="right"/>
        <w:rPr>
          <w:rFonts w:ascii="Arial" w:hAnsi="Arial" w:cs="Arial" w:eastAsia="Arial"/>
          <w:sz w:val="9"/>
          <w:szCs w:val="9"/>
        </w:rPr>
      </w:pPr>
      <w:rPr/>
      <w:r>
        <w:rPr>
          <w:rFonts w:ascii="Arial" w:hAnsi="Arial" w:cs="Arial" w:eastAsia="Arial"/>
          <w:sz w:val="9"/>
          <w:szCs w:val="9"/>
          <w:spacing w:val="-18"/>
          <w:w w:val="212"/>
        </w:rPr>
        <w:t>20</w:t>
      </w:r>
      <w:r>
        <w:rPr>
          <w:rFonts w:ascii="Arial" w:hAnsi="Arial" w:cs="Arial" w:eastAsia="Arial"/>
          <w:sz w:val="9"/>
          <w:szCs w:val="9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9"/>
          <w:szCs w:val="9"/>
        </w:rPr>
      </w:pPr>
      <w:rPr/>
      <w:r>
        <w:rPr>
          <w:rFonts w:ascii="Arial" w:hAnsi="Arial" w:cs="Arial" w:eastAsia="Arial"/>
          <w:sz w:val="9"/>
          <w:szCs w:val="9"/>
          <w:spacing w:val="0"/>
          <w:w w:val="212"/>
        </w:rPr>
        <w:t>0</w:t>
      </w:r>
      <w:r>
        <w:rPr>
          <w:rFonts w:ascii="Arial" w:hAnsi="Arial" w:cs="Arial" w:eastAsia="Arial"/>
          <w:sz w:val="9"/>
          <w:szCs w:val="9"/>
          <w:spacing w:val="0"/>
          <w:w w:val="10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54"/>
        <w:jc w:val="left"/>
        <w:tabs>
          <w:tab w:pos="340" w:val="left"/>
          <w:tab w:pos="680" w:val="left"/>
          <w:tab w:pos="1040" w:val="left"/>
          <w:tab w:pos="1380" w:val="left"/>
          <w:tab w:pos="1740" w:val="left"/>
          <w:tab w:pos="2080" w:val="left"/>
          <w:tab w:pos="2420" w:val="left"/>
          <w:tab w:pos="2780" w:val="left"/>
        </w:tabs>
        <w:rPr>
          <w:rFonts w:ascii="Arial" w:hAnsi="Arial" w:cs="Arial" w:eastAsia="Arial"/>
          <w:sz w:val="9"/>
          <w:szCs w:val="9"/>
        </w:rPr>
      </w:pPr>
      <w:rPr/>
      <w:r>
        <w:rPr/>
        <w:pict>
          <v:group style="position:absolute;margin-left:68.946335pt;margin-top:-88.238464pt;width:196.253662pt;height:88.245829pt;mso-position-horizontal-relative:page;mso-position-vertical-relative:paragraph;z-index:-1908" coordorigin="1379,-1765" coordsize="3925,1765">
            <v:group style="position:absolute;left:1382;top:-51;width:416;height:2" coordorigin="1382,-51" coordsize="416,2">
              <v:shape style="position:absolute;left:1382;top:-51;width:416;height:2" coordorigin="1382,-51" coordsize="416,0" path="m1382,-51l1799,-51e" filled="f" stroked="t" strokeweight=".348544pt" strokecolor="#000000">
                <v:path arrowok="t"/>
              </v:shape>
            </v:group>
            <v:group style="position:absolute;left:1451;top:-42;width:2;height:37" coordorigin="1451,-42" coordsize="2,37">
              <v:shape style="position:absolute;left:1451;top:-42;width:2;height:37" coordorigin="1451,-42" coordsize="0,37" path="m1451,-4l1451,-42e" filled="f" stroked="t" strokeweight=".452591pt" strokecolor="#000000">
                <v:path arrowok="t"/>
              </v:shape>
            </v:group>
            <v:group style="position:absolute;left:1799;top:-42;width:2;height:37" coordorigin="1799,-42" coordsize="2,37">
              <v:shape style="position:absolute;left:1799;top:-42;width:2;height:37" coordorigin="1799,-42" coordsize="0,37" path="m1799,-4l1799,-42e" filled="f" stroked="t" strokeweight=".452591pt" strokecolor="#000000">
                <v:path arrowok="t"/>
              </v:shape>
            </v:group>
            <v:group style="position:absolute;left:1451;top:-57;width:10;height:10" coordorigin="1451,-57" coordsize="10,10">
              <v:shape style="position:absolute;left:1451;top:-57;width:10;height:10" coordorigin="1451,-57" coordsize="10,10" path="m1462,-52l1476,-52e" filled="f" stroked="t" strokeweight=".947657pt" strokecolor="#000000">
                <v:path arrowok="t"/>
              </v:shape>
            </v:group>
            <v:group style="position:absolute;left:1451;top:-57;width:19;height:2" coordorigin="1451,-57" coordsize="19,2">
              <v:shape style="position:absolute;left:1451;top:-57;width:19;height:2" coordorigin="1451,-57" coordsize="19,0" path="m1451,-57l1470,-57e" filled="f" stroked="t" strokeweight=".96002pt" strokecolor="#000000">
                <v:path arrowok="t"/>
              </v:shape>
            </v:group>
            <v:group style="position:absolute;left:1451;top:-57;width:10;height:10" coordorigin="1451,-57" coordsize="10,10">
              <v:shape style="position:absolute;left:1451;top:-57;width:10;height:10" coordorigin="1451,-57" coordsize="10,10" path="m1462,-52l1476,-52e" filled="f" stroked="t" strokeweight=".947657pt" strokecolor="#000000">
                <v:path arrowok="t"/>
              </v:shape>
            </v:group>
            <v:group style="position:absolute;left:1788;top:-57;width:19;height:11" coordorigin="1788,-57" coordsize="19,11">
              <v:shape style="position:absolute;left:1788;top:-57;width:19;height:11" coordorigin="1788,-57" coordsize="19,11" path="m1783,-52l1812,-52e" filled="f" stroked="t" strokeweight=".947657pt" strokecolor="#000000">
                <v:path arrowok="t"/>
              </v:shape>
            </v:group>
            <v:group style="position:absolute;left:1778;top:-57;width:40;height:2" coordorigin="1778,-57" coordsize="40,2">
              <v:shape style="position:absolute;left:1778;top:-57;width:40;height:2" coordorigin="1778,-57" coordsize="40,0" path="m1778,-57l1818,-57e" filled="f" stroked="t" strokeweight=".96002pt" strokecolor="#000000">
                <v:path arrowok="t"/>
              </v:shape>
            </v:group>
            <v:group style="position:absolute;left:2148;top:-42;width:2;height:37" coordorigin="2148,-42" coordsize="2,37">
              <v:shape style="position:absolute;left:2148;top:-42;width:2;height:37" coordorigin="2148,-42" coordsize="0,37" path="m2148,-4l2148,-42e" filled="f" stroked="t" strokeweight=".452591pt" strokecolor="#000000">
                <v:path arrowok="t"/>
              </v:shape>
            </v:group>
            <v:group style="position:absolute;left:1799;top:-92;width:349;height:2" coordorigin="1799,-92" coordsize="349,2">
              <v:shape style="position:absolute;left:1799;top:-92;width:349;height:2" coordorigin="1799,-92" coordsize="349,0" path="m1799,-92l2148,-92e" filled="f" stroked="t" strokeweight="4.079975pt" strokecolor="#000000">
                <v:path arrowok="t"/>
              </v:shape>
            </v:group>
            <v:group style="position:absolute;left:1788;top:-57;width:19;height:11" coordorigin="1788,-57" coordsize="19,11">
              <v:shape style="position:absolute;left:1788;top:-57;width:19;height:11" coordorigin="1788,-57" coordsize="19,11" path="m1783,-52l1812,-52e" filled="f" stroked="t" strokeweight=".947657pt" strokecolor="#000000">
                <v:path arrowok="t"/>
              </v:shape>
            </v:group>
            <v:group style="position:absolute;left:2137;top:-139;width:19;height:12" coordorigin="2137,-139" coordsize="19,12">
              <v:shape style="position:absolute;left:2137;top:-139;width:19;height:12" coordorigin="2137,-139" coordsize="19,12" path="m2132,-133l2162,-133e" filled="f" stroked="t" strokeweight="1.007665pt" strokecolor="#000000">
                <v:path arrowok="t"/>
              </v:shape>
            </v:group>
            <v:group style="position:absolute;left:2128;top:-145;width:40;height:25" coordorigin="2128,-145" coordsize="40,25">
              <v:shape style="position:absolute;left:2128;top:-145;width:40;height:25" coordorigin="2128,-145" coordsize="40,25" path="m2128,-145l2167,-145,2167,-120,2128,-120,2128,-145xe" filled="t" fillcolor="#000000" stroked="f">
                <v:path arrowok="t"/>
                <v:fill/>
              </v:shape>
            </v:group>
            <v:group style="position:absolute;left:2128;top:-151;width:40;height:38" coordorigin="2128,-151" coordsize="40,38">
              <v:shape style="position:absolute;left:2128;top:-151;width:40;height:38" coordorigin="2128,-151" coordsize="40,38" path="m2128,-151l2167,-151,2167,-113,2128,-113,2128,-151xe" filled="t" fillcolor="#000000" stroked="f">
                <v:path arrowok="t"/>
                <v:fill/>
              </v:shape>
            </v:group>
            <v:group style="position:absolute;left:2137;top:-139;width:19;height:12" coordorigin="2137,-139" coordsize="19,12">
              <v:shape style="position:absolute;left:2137;top:-139;width:19;height:12" coordorigin="2137,-139" coordsize="19,12" path="m2132,-133l2162,-133e" filled="f" stroked="t" strokeweight="1.007665pt" strokecolor="#000000">
                <v:path arrowok="t"/>
              </v:shape>
            </v:group>
            <v:group style="position:absolute;left:2486;top:-168;width:19;height:12" coordorigin="2486,-168" coordsize="19,12">
              <v:shape style="position:absolute;left:2486;top:-168;width:19;height:12" coordorigin="2486,-168" coordsize="19,12" path="m2481,-162l2511,-162e" filled="f" stroked="t" strokeweight="1.007665pt" strokecolor="#000000">
                <v:path arrowok="t"/>
              </v:shape>
            </v:group>
            <v:group style="position:absolute;left:2148;top:-162;width:715;height:2" coordorigin="2148,-162" coordsize="715,2">
              <v:shape style="position:absolute;left:2148;top:-162;width:715;height:2" coordorigin="2148,-162" coordsize="715,0" path="m2148,-162l2863,-162e" filled="f" stroked="t" strokeweight="1.299394pt" strokecolor="#000000">
                <v:path arrowok="t"/>
              </v:shape>
            </v:group>
            <v:group style="position:absolute;left:2477;top:-161;width:40;height:2" coordorigin="2477,-161" coordsize="40,2">
              <v:shape style="position:absolute;left:2477;top:-161;width:40;height:2" coordorigin="2477,-161" coordsize="40,0" path="m2477,-161l2516,-161e" filled="f" stroked="t" strokeweight="1.904446pt" strokecolor="#000000">
                <v:path arrowok="t"/>
              </v:shape>
            </v:group>
            <v:group style="position:absolute;left:2486;top:-168;width:19;height:12" coordorigin="2486,-168" coordsize="19,12">
              <v:shape style="position:absolute;left:2486;top:-168;width:19;height:12" coordorigin="2486,-168" coordsize="19,12" path="m2481,-162l2511,-162e" filled="f" stroked="t" strokeweight="1.007665pt" strokecolor="#000000">
                <v:path arrowok="t"/>
              </v:shape>
            </v:group>
            <v:group style="position:absolute;left:2834;top:-169;width:19;height:12" coordorigin="2834,-169" coordsize="19,12">
              <v:shape style="position:absolute;left:2834;top:-169;width:19;height:12" coordorigin="2834,-169" coordsize="19,12" path="m2829,-163l2859,-163e" filled="f" stroked="t" strokeweight="1.007665pt" strokecolor="#000000">
                <v:path arrowok="t"/>
              </v:shape>
            </v:group>
            <v:group style="position:absolute;left:2825;top:-162;width:38;height:2" coordorigin="2825,-162" coordsize="38,2">
              <v:shape style="position:absolute;left:2825;top:-162;width:38;height:2" coordorigin="2825,-162" coordsize="38,0" path="m2825,-162l2863,-162e" filled="f" stroked="t" strokeweight="1.919336pt" strokecolor="#000000">
                <v:path arrowok="t"/>
              </v:shape>
            </v:group>
            <v:group style="position:absolute;left:2844;top:-163;width:2442;height:2" coordorigin="2844,-163" coordsize="2442,2">
              <v:shape style="position:absolute;left:2844;top:-163;width:2442;height:2" coordorigin="2844,-163" coordsize="2442,0" path="m2844,-163l5286,-163e" filled="f" stroked="t" strokeweight=".307675pt" strokecolor="#000000">
                <v:path arrowok="t"/>
              </v:shape>
            </v:group>
            <v:group style="position:absolute;left:2834;top:-169;width:19;height:12" coordorigin="2834,-169" coordsize="19,12">
              <v:shape style="position:absolute;left:2834;top:-169;width:19;height:12" coordorigin="2834,-169" coordsize="19,12" path="m2829,-163l2859,-163e" filled="f" stroked="t" strokeweight="1.007665pt" strokecolor="#000000">
                <v:path arrowok="t"/>
              </v:shape>
            </v:group>
            <v:group style="position:absolute;left:3182;top:-169;width:20;height:12" coordorigin="3182,-169" coordsize="20,12">
              <v:shape style="position:absolute;left:3182;top:-169;width:20;height:12" coordorigin="3182,-169" coordsize="20,12" path="m3177,-163l3208,-163e" filled="f" stroked="t" strokeweight="1.007665pt" strokecolor="#000000">
                <v:path arrowok="t"/>
              </v:shape>
            </v:group>
            <v:group style="position:absolute;left:3174;top:-175;width:38;height:25" coordorigin="3174,-175" coordsize="38,25">
              <v:shape style="position:absolute;left:3174;top:-175;width:38;height:25" coordorigin="3174,-175" coordsize="38,25" path="m3174,-175l3212,-175,3212,-150,3174,-150,3174,-175xe" filled="t" fillcolor="#000000" stroked="f">
                <v:path arrowok="t"/>
                <v:fill/>
              </v:shape>
            </v:group>
            <v:group style="position:absolute;left:3174;top:-181;width:38;height:38" coordorigin="3174,-181" coordsize="38,38">
              <v:shape style="position:absolute;left:3174;top:-181;width:38;height:38" coordorigin="3174,-181" coordsize="38,38" path="m3174,-181l3212,-181,3212,-143,3174,-143,3174,-181xe" filled="t" fillcolor="#000000" stroked="f">
                <v:path arrowok="t"/>
                <v:fill/>
              </v:shape>
            </v:group>
            <v:group style="position:absolute;left:3182;top:-169;width:20;height:12" coordorigin="3182,-169" coordsize="20,12">
              <v:shape style="position:absolute;left:3182;top:-169;width:20;height:12" coordorigin="3182,-169" coordsize="20,12" path="m3177,-163l3208,-163e" filled="f" stroked="t" strokeweight="1.007665pt" strokecolor="#000000">
                <v:path arrowok="t"/>
              </v:shape>
            </v:group>
            <v:group style="position:absolute;left:3532;top:-169;width:19;height:12" coordorigin="3532,-169" coordsize="19,12">
              <v:shape style="position:absolute;left:3532;top:-169;width:19;height:12" coordorigin="3532,-169" coordsize="19,12" path="m3526,-163l3556,-163e" filled="f" stroked="t" strokeweight="1.007665pt" strokecolor="#000000">
                <v:path arrowok="t"/>
              </v:shape>
            </v:group>
            <v:group style="position:absolute;left:3523;top:-175;width:38;height:25" coordorigin="3523,-175" coordsize="38,25">
              <v:shape style="position:absolute;left:3523;top:-175;width:38;height:25" coordorigin="3523,-175" coordsize="38,25" path="m3523,-175l3562,-175,3562,-150,3523,-150,3523,-175xe" filled="t" fillcolor="#000000" stroked="f">
                <v:path arrowok="t"/>
                <v:fill/>
              </v:shape>
            </v:group>
            <v:group style="position:absolute;left:3523;top:-181;width:38;height:38" coordorigin="3523,-181" coordsize="38,38">
              <v:shape style="position:absolute;left:3523;top:-181;width:38;height:38" coordorigin="3523,-181" coordsize="38,38" path="m3523,-181l3562,-181,3562,-143,3523,-143,3523,-181xe" filled="t" fillcolor="#000000" stroked="f">
                <v:path arrowok="t"/>
                <v:fill/>
              </v:shape>
            </v:group>
            <v:group style="position:absolute;left:3532;top:-169;width:19;height:12" coordorigin="3532,-169" coordsize="19,12">
              <v:shape style="position:absolute;left:3532;top:-169;width:19;height:12" coordorigin="3532,-169" coordsize="19,12" path="m3526,-163l3556,-163e" filled="f" stroked="t" strokeweight="1.007665pt" strokecolor="#000000">
                <v:path arrowok="t"/>
              </v:shape>
            </v:group>
            <v:group style="position:absolute;left:3881;top:-169;width:19;height:12" coordorigin="3881,-169" coordsize="19,12">
              <v:shape style="position:absolute;left:3881;top:-169;width:19;height:12" coordorigin="3881,-169" coordsize="19,12" path="m3876,-163l3905,-163e" filled="f" stroked="t" strokeweight="1.007665pt" strokecolor="#000000">
                <v:path arrowok="t"/>
              </v:shape>
            </v:group>
            <v:group style="position:absolute;left:3871;top:-175;width:40;height:25" coordorigin="3871,-175" coordsize="40,25">
              <v:shape style="position:absolute;left:3871;top:-175;width:40;height:25" coordorigin="3871,-175" coordsize="40,25" path="m3871,-175l3911,-175,3911,-150,3871,-150,3871,-175xe" filled="t" fillcolor="#000000" stroked="f">
                <v:path arrowok="t"/>
                <v:fill/>
              </v:shape>
            </v:group>
            <v:group style="position:absolute;left:3871;top:-181;width:40;height:38" coordorigin="3871,-181" coordsize="40,38">
              <v:shape style="position:absolute;left:3871;top:-181;width:40;height:38" coordorigin="3871,-181" coordsize="40,38" path="m3871,-181l3911,-181,3911,-143,3871,-143,3871,-181xe" filled="t" fillcolor="#000000" stroked="f">
                <v:path arrowok="t"/>
                <v:fill/>
              </v:shape>
            </v:group>
            <v:group style="position:absolute;left:3881;top:-169;width:19;height:12" coordorigin="3881,-169" coordsize="19,12">
              <v:shape style="position:absolute;left:3881;top:-169;width:19;height:12" coordorigin="3881,-169" coordsize="19,12" path="m3876,-163l3905,-163e" filled="f" stroked="t" strokeweight="1.007665pt" strokecolor="#000000">
                <v:path arrowok="t"/>
              </v:shape>
            </v:group>
            <v:group style="position:absolute;left:4229;top:-169;width:19;height:12" coordorigin="4229,-169" coordsize="19,12">
              <v:shape style="position:absolute;left:4229;top:-169;width:19;height:12" coordorigin="4229,-169" coordsize="19,12" path="m4224,-163l4253,-163e" filled="f" stroked="t" strokeweight="1.007665pt" strokecolor="#000000">
                <v:path arrowok="t"/>
              </v:shape>
            </v:group>
            <v:group style="position:absolute;left:4219;top:-175;width:40;height:25" coordorigin="4219,-175" coordsize="40,25">
              <v:shape style="position:absolute;left:4219;top:-175;width:40;height:25" coordorigin="4219,-175" coordsize="40,25" path="m4219,-175l4259,-175,4259,-150,4219,-150,4219,-175xe" filled="t" fillcolor="#000000" stroked="f">
                <v:path arrowok="t"/>
                <v:fill/>
              </v:shape>
            </v:group>
            <v:group style="position:absolute;left:4219;top:-181;width:40;height:38" coordorigin="4219,-181" coordsize="40,38">
              <v:shape style="position:absolute;left:4219;top:-181;width:40;height:38" coordorigin="4219,-181" coordsize="40,38" path="m4219,-181l4259,-181,4259,-143,4219,-143,4219,-181xe" filled="t" fillcolor="#000000" stroked="f">
                <v:path arrowok="t"/>
                <v:fill/>
              </v:shape>
            </v:group>
            <v:group style="position:absolute;left:4229;top:-169;width:19;height:12" coordorigin="4229,-169" coordsize="19,12">
              <v:shape style="position:absolute;left:4229;top:-169;width:19;height:12" coordorigin="4229,-169" coordsize="19,12" path="m4224,-163l4253,-163e" filled="f" stroked="t" strokeweight="1.007665pt" strokecolor="#000000">
                <v:path arrowok="t"/>
              </v:shape>
            </v:group>
            <v:group style="position:absolute;left:4578;top:-169;width:19;height:12" coordorigin="4578,-169" coordsize="19,12">
              <v:shape style="position:absolute;left:4578;top:-169;width:19;height:12" coordorigin="4578,-169" coordsize="19,12" path="m4573,-163l4602,-163e" filled="f" stroked="t" strokeweight="1.007665pt" strokecolor="#000000">
                <v:path arrowok="t"/>
              </v:shape>
            </v:group>
            <v:group style="position:absolute;left:4568;top:-175;width:40;height:25" coordorigin="4568,-175" coordsize="40,25">
              <v:shape style="position:absolute;left:4568;top:-175;width:40;height:25" coordorigin="4568,-175" coordsize="40,25" path="m4568,-175l4608,-175,4608,-150,4568,-150,4568,-175xe" filled="t" fillcolor="#000000" stroked="f">
                <v:path arrowok="t"/>
                <v:fill/>
              </v:shape>
            </v:group>
            <v:group style="position:absolute;left:4568;top:-181;width:40;height:38" coordorigin="4568,-181" coordsize="40,38">
              <v:shape style="position:absolute;left:4568;top:-181;width:40;height:38" coordorigin="4568,-181" coordsize="40,38" path="m4568,-181l4608,-181,4608,-143,4568,-143,4568,-181xe" filled="t" fillcolor="#000000" stroked="f">
                <v:path arrowok="t"/>
                <v:fill/>
              </v:shape>
            </v:group>
            <v:group style="position:absolute;left:4578;top:-169;width:19;height:12" coordorigin="4578,-169" coordsize="19,12">
              <v:shape style="position:absolute;left:4578;top:-169;width:19;height:12" coordorigin="4578,-169" coordsize="19,12" path="m4573,-163l4602,-163e" filled="f" stroked="t" strokeweight="1.007665pt" strokecolor="#000000">
                <v:path arrowok="t"/>
              </v:shape>
            </v:group>
            <v:group style="position:absolute;left:4927;top:-169;width:19;height:12" coordorigin="4927,-169" coordsize="19,12">
              <v:shape style="position:absolute;left:4927;top:-169;width:19;height:12" coordorigin="4927,-169" coordsize="19,12" path="m4922,-163l4952,-163e" filled="f" stroked="t" strokeweight="1.007665pt" strokecolor="#000000">
                <v:path arrowok="t"/>
              </v:shape>
            </v:group>
            <v:group style="position:absolute;left:4918;top:-175;width:38;height:25" coordorigin="4918,-175" coordsize="38,25">
              <v:shape style="position:absolute;left:4918;top:-175;width:38;height:25" coordorigin="4918,-175" coordsize="38,25" path="m4918,-175l4956,-175,4956,-150,4918,-150,4918,-175xe" filled="t" fillcolor="#000000" stroked="f">
                <v:path arrowok="t"/>
                <v:fill/>
              </v:shape>
            </v:group>
            <v:group style="position:absolute;left:4918;top:-181;width:38;height:38" coordorigin="4918,-181" coordsize="38,38">
              <v:shape style="position:absolute;left:4918;top:-181;width:38;height:38" coordorigin="4918,-181" coordsize="38,38" path="m4918,-181l4956,-181,4956,-143,4918,-143,4918,-181xe" filled="t" fillcolor="#000000" stroked="f">
                <v:path arrowok="t"/>
                <v:fill/>
              </v:shape>
            </v:group>
            <v:group style="position:absolute;left:4927;top:-169;width:19;height:12" coordorigin="4927,-169" coordsize="19,12">
              <v:shape style="position:absolute;left:4927;top:-169;width:19;height:12" coordorigin="4927,-169" coordsize="19,12" path="m4922,-163l4952,-163e" filled="f" stroked="t" strokeweight="1.007665pt" strokecolor="#000000">
                <v:path arrowok="t"/>
              </v:shape>
            </v:group>
            <v:group style="position:absolute;left:5275;top:-169;width:13;height:12" coordorigin="5275,-169" coordsize="13,12">
              <v:shape style="position:absolute;left:5275;top:-169;width:13;height:12" coordorigin="5275,-169" coordsize="13,12" path="m5270,-163l5288,-163e" filled="f" stroked="t" strokeweight="1.007665pt" strokecolor="#000000">
                <v:path arrowok="t"/>
              </v:shape>
            </v:group>
            <v:group style="position:absolute;left:5267;top:-162;width:22;height:2" coordorigin="5267,-162" coordsize="22,2">
              <v:shape style="position:absolute;left:5267;top:-162;width:22;height:2" coordorigin="5267,-162" coordsize="22,0" path="m5267,-162l5288,-162e" filled="f" stroked="t" strokeweight="1.56pt" strokecolor="#000000">
                <v:path arrowok="t"/>
              </v:shape>
            </v:group>
            <v:group style="position:absolute;left:1382;top:-391;width:62;height:2" coordorigin="1382,-391" coordsize="62,2">
              <v:shape style="position:absolute;left:1382;top:-391;width:62;height:2" coordorigin="1382,-391" coordsize="62,0" path="m1382,-391l1445,-391e" filled="f" stroked="t" strokeweight=".269119pt" strokecolor="#000000">
                <v:path arrowok="t"/>
              </v:shape>
            </v:group>
            <v:group style="position:absolute;left:1382;top:-733;width:62;height:2" coordorigin="1382,-733" coordsize="62,2">
              <v:shape style="position:absolute;left:1382;top:-733;width:62;height:2" coordorigin="1382,-733" coordsize="62,0" path="m1382,-733l1445,-733e" filled="f" stroked="t" strokeweight=".269119pt" strokecolor="#000000">
                <v:path arrowok="t"/>
              </v:shape>
            </v:group>
            <v:group style="position:absolute;left:1382;top:-1074;width:62;height:2" coordorigin="1382,-1074" coordsize="62,2">
              <v:shape style="position:absolute;left:1382;top:-1074;width:62;height:2" coordorigin="1382,-1074" coordsize="62,0" path="m1382,-1074l1445,-1074e" filled="f" stroked="t" strokeweight=".269119pt" strokecolor="#000000">
                <v:path arrowok="t"/>
              </v:shape>
            </v:group>
            <v:group style="position:absolute;left:1382;top:-1416;width:62;height:2" coordorigin="1382,-1416" coordsize="62,2">
              <v:shape style="position:absolute;left:1382;top:-1416;width:62;height:2" coordorigin="1382,-1416" coordsize="62,0" path="m1382,-1416l1445,-1416e" filled="f" stroked="t" strokeweight=".269119pt" strokecolor="#000000">
                <v:path arrowok="t"/>
              </v:shape>
            </v:group>
            <v:group style="position:absolute;left:1382;top:-1756;width:444;height:2" coordorigin="1382,-1756" coordsize="444,2">
              <v:shape style="position:absolute;left:1382;top:-1756;width:444;height:2" coordorigin="1382,-1756" coordsize="444,0" path="m1382,-1756l1826,-1756e" filled="f" stroked="t" strokeweight=".348544pt" strokecolor="#000000">
                <v:path arrowok="t"/>
              </v:shape>
            </v:group>
            <v:group style="position:absolute;left:1453;top:-1759;width:2;height:20" coordorigin="1453,-1759" coordsize="2,20">
              <v:shape style="position:absolute;left:1453;top:-1759;width:2;height:20" coordorigin="1453,-1759" coordsize="0,20" path="m1453,-1738l1453,-1759e" filled="f" stroked="t" strokeweight=".259046pt" strokecolor="#000000">
                <v:path arrowok="t"/>
              </v:shape>
            </v:group>
            <v:group style="position:absolute;left:1799;top:-1759;width:2;height:20" coordorigin="1799,-1759" coordsize="2,20">
              <v:shape style="position:absolute;left:1799;top:-1759;width:2;height:20" coordorigin="1799,-1759" coordsize="0,20" path="m1799,-1738l1799,-1759e" filled="f" stroked="t" strokeweight=".517432pt" strokecolor="#000000">
                <v:path arrowok="t"/>
              </v:shape>
            </v:group>
            <v:group style="position:absolute;left:1799;top:-1714;width:349;height:2" coordorigin="1799,-1714" coordsize="349,2">
              <v:shape style="position:absolute;left:1799;top:-1714;width:349;height:2" coordorigin="1799,-1714" coordsize="349,0" path="m1799,-1714l2148,-1714e" filled="f" stroked="t" strokeweight="4.079975pt" strokecolor="#000000">
                <v:path arrowok="t"/>
              </v:shape>
            </v:group>
            <v:group style="position:absolute;left:2120;top:-1674;width:55;height:2" coordorigin="2120,-1674" coordsize="55,2">
              <v:shape style="position:absolute;left:2120;top:-1674;width:55;height:2" coordorigin="2120,-1674" coordsize="55,0" path="m2120,-1674l2176,-1674e" filled="f" stroked="t" strokeweight=".307675pt" strokecolor="#000000">
                <v:path arrowok="t"/>
              </v:shape>
            </v:group>
            <v:group style="position:absolute;left:2148;top:-1690;width:2;height:34" coordorigin="2148,-1690" coordsize="2,34">
              <v:shape style="position:absolute;left:2148;top:-1690;width:2;height:34" coordorigin="2148,-1690" coordsize="0,34" path="m2148,-1657l2148,-1690e" filled="f" stroked="t" strokeweight=".517432pt" strokecolor="#000000">
                <v:path arrowok="t"/>
              </v:shape>
            </v:group>
            <v:group style="position:absolute;left:2148;top:-1652;width:696;height:2" coordorigin="2148,-1652" coordsize="696,2">
              <v:shape style="position:absolute;left:2148;top:-1652;width:696;height:2" coordorigin="2148,-1652" coordsize="696,0" path="m2148,-1652l2844,-1652e" filled="f" stroked="t" strokeweight="1.046952pt" strokecolor="#000000">
                <v:path arrowok="t"/>
              </v:shape>
            </v:group>
            <v:group style="position:absolute;left:2470;top:-1646;width:55;height:2" coordorigin="2470,-1646" coordsize="55,2">
              <v:shape style="position:absolute;left:2470;top:-1646;width:55;height:2" coordorigin="2470,-1646" coordsize="55,0" path="m2470,-1646l2525,-1646e" filled="f" stroked="t" strokeweight=".307675pt" strokecolor="#000000">
                <v:path arrowok="t"/>
              </v:shape>
            </v:group>
            <v:group style="position:absolute;left:2496;top:-1662;width:2;height:34" coordorigin="2496,-1662" coordsize="2,34">
              <v:shape style="position:absolute;left:2496;top:-1662;width:2;height:34" coordorigin="2496,-1662" coordsize="0,34" path="m2496,-1628l2496,-1662e" filled="f" stroked="t" strokeweight=".517432pt" strokecolor="#000000">
                <v:path arrowok="t"/>
              </v:shape>
            </v:group>
            <v:group style="position:absolute;left:2816;top:-1644;width:2472;height:2" coordorigin="2816,-1644" coordsize="2472,2">
              <v:shape style="position:absolute;left:2816;top:-1644;width:2472;height:2" coordorigin="2816,-1644" coordsize="2472,0" path="m2816,-1644l5288,-1644e" filled="f" stroked="t" strokeweight=".307675pt" strokecolor="#000000">
                <v:path arrowok="t"/>
              </v:shape>
            </v:group>
            <v:group style="position:absolute;left:2844;top:-1660;width:2;height:34" coordorigin="2844,-1660" coordsize="2,34">
              <v:shape style="position:absolute;left:2844;top:-1660;width:2;height:34" coordorigin="2844,-1660" coordsize="0,34" path="m2844,-1627l2844,-1660e" filled="f" stroked="t" strokeweight=".517432pt" strokecolor="#000000">
                <v:path arrowok="t"/>
              </v:shape>
            </v:group>
            <v:group style="position:absolute;left:3193;top:-1660;width:2;height:34" coordorigin="3193,-1660" coordsize="2,34">
              <v:shape style="position:absolute;left:3193;top:-1660;width:2;height:34" coordorigin="3193,-1660" coordsize="0,34" path="m3193,-1627l3193,-1660e" filled="f" stroked="t" strokeweight=".517432pt" strokecolor="#000000">
                <v:path arrowok="t"/>
              </v:shape>
            </v:group>
            <v:group style="position:absolute;left:3542;top:-1660;width:2;height:34" coordorigin="3542,-1660" coordsize="2,34">
              <v:shape style="position:absolute;left:3542;top:-1660;width:2;height:34" coordorigin="3542,-1660" coordsize="0,34" path="m3542,-1627l3542,-1660e" filled="f" stroked="t" strokeweight=".517432pt" strokecolor="#000000">
                <v:path arrowok="t"/>
              </v:shape>
            </v:group>
            <v:group style="position:absolute;left:3892;top:-1660;width:2;height:34" coordorigin="3892,-1660" coordsize="2,34">
              <v:shape style="position:absolute;left:3892;top:-1660;width:2;height:34" coordorigin="3892,-1660" coordsize="0,34" path="m3892,-1627l3892,-1660e" filled="f" stroked="t" strokeweight=".517432pt" strokecolor="#000000">
                <v:path arrowok="t"/>
              </v:shape>
            </v:group>
            <v:group style="position:absolute;left:4238;top:-1660;width:2;height:34" coordorigin="4238,-1660" coordsize="2,34">
              <v:shape style="position:absolute;left:4238;top:-1660;width:2;height:34" coordorigin="4238,-1660" coordsize="0,34" path="m4238,-1627l4238,-1660e" filled="f" stroked="t" strokeweight=".517432pt" strokecolor="#000000">
                <v:path arrowok="t"/>
              </v:shape>
            </v:group>
            <v:group style="position:absolute;left:4588;top:-1660;width:2;height:34" coordorigin="4588,-1660" coordsize="2,34">
              <v:shape style="position:absolute;left:4588;top:-1660;width:2;height:34" coordorigin="4588,-1660" coordsize="0,34" path="m4588,-1627l4588,-1660e" filled="f" stroked="t" strokeweight=".517432pt" strokecolor="#000000">
                <v:path arrowok="t"/>
              </v:shape>
            </v:group>
            <v:group style="position:absolute;left:4937;top:-1660;width:2;height:34" coordorigin="4937,-1660" coordsize="2,34">
              <v:shape style="position:absolute;left:4937;top:-1660;width:2;height:34" coordorigin="4937,-1660" coordsize="0,34" path="m4937,-1627l4937,-1660e" filled="f" stroked="t" strokeweight=".517432pt" strokecolor="#000000">
                <v:path arrowok="t"/>
              </v:shape>
            </v:group>
            <v:group style="position:absolute;left:5286;top:-1660;width:2;height:34" coordorigin="5286,-1660" coordsize="2,34">
              <v:shape style="position:absolute;left:5286;top:-1660;width:2;height:34" coordorigin="5286,-1660" coordsize="0,34" path="m5286,-1660l5286,-1627e" filled="f" stroked="t" strokeweight=".517432pt" strokecolor="#000000">
                <v:path arrowok="t"/>
              </v:shape>
            </v:group>
            <v:group style="position:absolute;left:2496;top:-42;width:2;height:37" coordorigin="2496,-42" coordsize="2,37">
              <v:shape style="position:absolute;left:2496;top:-42;width:2;height:37" coordorigin="2496,-42" coordsize="0,37" path="m2496,-4l2496,-42e" filled="f" stroked="t" strokeweight=".452591pt" strokecolor="#000000">
                <v:path arrowok="t"/>
              </v:shape>
            </v:group>
            <v:group style="position:absolute;left:2844;top:-42;width:2;height:37" coordorigin="2844,-42" coordsize="2,37">
              <v:shape style="position:absolute;left:2844;top:-42;width:2;height:37" coordorigin="2844,-42" coordsize="0,37" path="m2844,-4l2844,-42e" filled="f" stroked="t" strokeweight=".452591pt" strokecolor="#000000">
                <v:path arrowok="t"/>
              </v:shape>
            </v:group>
            <v:group style="position:absolute;left:3193;top:-42;width:2;height:37" coordorigin="3193,-42" coordsize="2,37">
              <v:shape style="position:absolute;left:3193;top:-42;width:2;height:37" coordorigin="3193,-42" coordsize="0,37" path="m3193,-4l3193,-42e" filled="f" stroked="t" strokeweight=".452591pt" strokecolor="#000000">
                <v:path arrowok="t"/>
              </v:shape>
            </v:group>
            <v:group style="position:absolute;left:3542;top:-42;width:2;height:37" coordorigin="3542,-42" coordsize="2,37">
              <v:shape style="position:absolute;left:3542;top:-42;width:2;height:37" coordorigin="3542,-42" coordsize="0,37" path="m3542,-4l3542,-42e" filled="f" stroked="t" strokeweight=".452591pt" strokecolor="#000000">
                <v:path arrowok="t"/>
              </v:shape>
            </v:group>
            <v:group style="position:absolute;left:3892;top:-42;width:2;height:37" coordorigin="3892,-42" coordsize="2,37">
              <v:shape style="position:absolute;left:3892;top:-42;width:2;height:37" coordorigin="3892,-42" coordsize="0,37" path="m3892,-4l3892,-42e" filled="f" stroked="t" strokeweight=".452591pt" strokecolor="#000000">
                <v:path arrowok="t"/>
              </v:shape>
            </v:group>
            <v:group style="position:absolute;left:4238;top:-42;width:2;height:37" coordorigin="4238,-42" coordsize="2,37">
              <v:shape style="position:absolute;left:4238;top:-42;width:2;height:37" coordorigin="4238,-42" coordsize="0,37" path="m4238,-4l4238,-42e" filled="f" stroked="t" strokeweight=".452591pt" strokecolor="#000000">
                <v:path arrowok="t"/>
              </v:shape>
            </v:group>
            <v:group style="position:absolute;left:4588;top:-42;width:2;height:37" coordorigin="4588,-42" coordsize="2,37">
              <v:shape style="position:absolute;left:4588;top:-42;width:2;height:37" coordorigin="4588,-42" coordsize="0,37" path="m4588,-4l4588,-42e" filled="f" stroked="t" strokeweight=".452591pt" strokecolor="#000000">
                <v:path arrowok="t"/>
              </v:shape>
            </v:group>
            <v:group style="position:absolute;left:4937;top:-42;width:2;height:37" coordorigin="4937,-42" coordsize="2,37">
              <v:shape style="position:absolute;left:4937;top:-42;width:2;height:37" coordorigin="4937,-42" coordsize="0,37" path="m4937,-4l4937,-42e" filled="f" stroked="t" strokeweight=".452591pt" strokecolor="#000000">
                <v:path arrowok="t"/>
              </v:shape>
            </v:group>
            <v:group style="position:absolute;left:5286;top:-42;width:2;height:37" coordorigin="5286,-42" coordsize="2,37">
              <v:shape style="position:absolute;left:5286;top:-42;width:2;height:37" coordorigin="5286,-42" coordsize="0,37" path="m5286,-4l5286,-42e" filled="f" stroked="t" strokeweight=".452591pt" strokecolor="#000000">
                <v:path arrowok="t"/>
              </v:shape>
            </v:group>
            <v:group style="position:absolute;left:1445;top:-1760;width:3850;height:1715" coordorigin="1445,-1760" coordsize="3850,1715">
              <v:shape style="position:absolute;left:1445;top:-1760;width:3850;height:1715" coordorigin="1445,-1760" coordsize="3850,1715" path="m1445,-1760l1445,-45,5294,-45,5294,-1760,1445,-1760e" filled="f" stroked="t" strokeweight=".4282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5.124321pt;margin-top:9.784556pt;width:106.411527pt;height:8.011529pt;mso-position-horizontal-relative:page;mso-position-vertical-relative:paragraph;z-index:-1907" coordorigin="2302,196" coordsize="2128,160">
            <v:group style="position:absolute;left:2305;top:198;width:2123;height:155" coordorigin="2305,198" coordsize="2123,155">
              <v:shape style="position:absolute;left:2305;top:198;width:2123;height:155" coordorigin="2305,198" coordsize="2123,155" path="m4428,198l2305,198,2305,353,4428,353,4428,198xe" filled="f" stroked="t" strokeweight=".27009pt" strokecolor="#000000">
                <v:path arrowok="t"/>
              </v:shape>
            </v:group>
            <v:group style="position:absolute;left:2377;top:278;width:278;height:2" coordorigin="2377,278" coordsize="278,2">
              <v:shape style="position:absolute;left:2377;top:278;width:278;height:2" coordorigin="2377,278" coordsize="278,0" path="m2377,278l2656,278e" filled="f" stroked="t" strokeweight=".307675pt" strokecolor="#000000">
                <v:path arrowok="t"/>
              </v:shape>
            </v:group>
            <v:group style="position:absolute;left:2509;top:272;width:19;height:12" coordorigin="2509,272" coordsize="19,12">
              <v:shape style="position:absolute;left:2509;top:272;width:19;height:12" coordorigin="2509,272" coordsize="19,12" path="m2504,278l2534,278e" filled="f" stroked="t" strokeweight="1.007712pt" strokecolor="#000000">
                <v:path arrowok="t"/>
              </v:shape>
            </v:group>
            <v:group style="position:absolute;left:2501;top:266;width:38;height:25" coordorigin="2501,266" coordsize="38,25">
              <v:shape style="position:absolute;left:2501;top:266;width:38;height:25" coordorigin="2501,266" coordsize="38,25" path="m2501,266l2539,266,2539,291,2501,291,2501,266xe" filled="t" fillcolor="#000000" stroked="f">
                <v:path arrowok="t"/>
                <v:fill/>
              </v:shape>
            </v:group>
            <v:group style="position:absolute;left:2498;top:264;width:45;height:29" coordorigin="2498,264" coordsize="45,29">
              <v:shape style="position:absolute;left:2498;top:264;width:45;height:29" coordorigin="2498,264" coordsize="45,29" path="m2498,264l2542,264,2542,293,2498,293,2498,264xe" filled="t" fillcolor="#000000" stroked="f">
                <v:path arrowok="t"/>
                <v:fill/>
              </v:shape>
            </v:group>
            <v:group style="position:absolute;left:3510;top:278;width:278;height:2" coordorigin="3510,278" coordsize="278,2">
              <v:shape style="position:absolute;left:3510;top:278;width:278;height:2" coordorigin="3510,278" coordsize="278,0" path="m3510,278l3788,278e" filled="f" stroked="t" strokeweight=".307675pt" strokecolor="#000000">
                <v:path arrowok="t"/>
              </v:shape>
            </v:group>
            <v:group style="position:absolute;left:3653;top:262;width:2;height:34" coordorigin="3653,262" coordsize="2,34">
              <v:shape style="position:absolute;left:3653;top:262;width:2;height:34" coordorigin="3653,262" coordsize="0,34" path="m3653,262l3653,296e" filled="f" stroked="t" strokeweight=".51743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9"/>
          <w:szCs w:val="9"/>
          <w:spacing w:val="0"/>
          <w:w w:val="216"/>
        </w:rPr>
        <w:t>1</w:t>
      </w:r>
      <w:r>
        <w:rPr>
          <w:rFonts w:ascii="Arial" w:hAnsi="Arial" w:cs="Arial" w:eastAsia="Arial"/>
          <w:sz w:val="9"/>
          <w:szCs w:val="9"/>
          <w:spacing w:val="0"/>
          <w:w w:val="100"/>
        </w:rPr>
        <w:tab/>
      </w:r>
      <w:r>
        <w:rPr>
          <w:rFonts w:ascii="Arial" w:hAnsi="Arial" w:cs="Arial" w:eastAsia="Arial"/>
          <w:sz w:val="9"/>
          <w:szCs w:val="9"/>
          <w:spacing w:val="0"/>
          <w:w w:val="216"/>
        </w:rPr>
        <w:t>2</w:t>
      </w:r>
      <w:r>
        <w:rPr>
          <w:rFonts w:ascii="Arial" w:hAnsi="Arial" w:cs="Arial" w:eastAsia="Arial"/>
          <w:sz w:val="9"/>
          <w:szCs w:val="9"/>
          <w:spacing w:val="0"/>
          <w:w w:val="100"/>
        </w:rPr>
        <w:tab/>
      </w:r>
      <w:r>
        <w:rPr>
          <w:rFonts w:ascii="Arial" w:hAnsi="Arial" w:cs="Arial" w:eastAsia="Arial"/>
          <w:sz w:val="9"/>
          <w:szCs w:val="9"/>
          <w:spacing w:val="0"/>
          <w:w w:val="216"/>
        </w:rPr>
        <w:t>3</w:t>
      </w:r>
      <w:r>
        <w:rPr>
          <w:rFonts w:ascii="Arial" w:hAnsi="Arial" w:cs="Arial" w:eastAsia="Arial"/>
          <w:sz w:val="9"/>
          <w:szCs w:val="9"/>
          <w:spacing w:val="0"/>
          <w:w w:val="100"/>
        </w:rPr>
        <w:tab/>
      </w:r>
      <w:r>
        <w:rPr>
          <w:rFonts w:ascii="Arial" w:hAnsi="Arial" w:cs="Arial" w:eastAsia="Arial"/>
          <w:sz w:val="9"/>
          <w:szCs w:val="9"/>
          <w:spacing w:val="0"/>
          <w:w w:val="216"/>
        </w:rPr>
        <w:t>4</w:t>
      </w:r>
      <w:r>
        <w:rPr>
          <w:rFonts w:ascii="Arial" w:hAnsi="Arial" w:cs="Arial" w:eastAsia="Arial"/>
          <w:sz w:val="9"/>
          <w:szCs w:val="9"/>
          <w:spacing w:val="0"/>
          <w:w w:val="100"/>
        </w:rPr>
        <w:tab/>
      </w:r>
      <w:r>
        <w:rPr>
          <w:rFonts w:ascii="Arial" w:hAnsi="Arial" w:cs="Arial" w:eastAsia="Arial"/>
          <w:sz w:val="9"/>
          <w:szCs w:val="9"/>
          <w:spacing w:val="0"/>
          <w:w w:val="216"/>
        </w:rPr>
        <w:t>5</w:t>
      </w:r>
      <w:r>
        <w:rPr>
          <w:rFonts w:ascii="Arial" w:hAnsi="Arial" w:cs="Arial" w:eastAsia="Arial"/>
          <w:sz w:val="9"/>
          <w:szCs w:val="9"/>
          <w:spacing w:val="0"/>
          <w:w w:val="100"/>
        </w:rPr>
        <w:tab/>
      </w:r>
      <w:r>
        <w:rPr>
          <w:rFonts w:ascii="Arial" w:hAnsi="Arial" w:cs="Arial" w:eastAsia="Arial"/>
          <w:sz w:val="9"/>
          <w:szCs w:val="9"/>
          <w:spacing w:val="0"/>
          <w:w w:val="216"/>
        </w:rPr>
        <w:t>6</w:t>
      </w:r>
      <w:r>
        <w:rPr>
          <w:rFonts w:ascii="Arial" w:hAnsi="Arial" w:cs="Arial" w:eastAsia="Arial"/>
          <w:sz w:val="9"/>
          <w:szCs w:val="9"/>
          <w:spacing w:val="0"/>
          <w:w w:val="100"/>
        </w:rPr>
        <w:tab/>
      </w:r>
      <w:r>
        <w:rPr>
          <w:rFonts w:ascii="Arial" w:hAnsi="Arial" w:cs="Arial" w:eastAsia="Arial"/>
          <w:sz w:val="9"/>
          <w:szCs w:val="9"/>
          <w:spacing w:val="0"/>
          <w:w w:val="216"/>
        </w:rPr>
        <w:t>7</w:t>
      </w:r>
      <w:r>
        <w:rPr>
          <w:rFonts w:ascii="Arial" w:hAnsi="Arial" w:cs="Arial" w:eastAsia="Arial"/>
          <w:sz w:val="9"/>
          <w:szCs w:val="9"/>
          <w:spacing w:val="0"/>
          <w:w w:val="100"/>
        </w:rPr>
        <w:tab/>
      </w:r>
      <w:r>
        <w:rPr>
          <w:rFonts w:ascii="Arial" w:hAnsi="Arial" w:cs="Arial" w:eastAsia="Arial"/>
          <w:sz w:val="9"/>
          <w:szCs w:val="9"/>
          <w:spacing w:val="0"/>
          <w:w w:val="216"/>
        </w:rPr>
        <w:t>8</w:t>
      </w:r>
      <w:r>
        <w:rPr>
          <w:rFonts w:ascii="Arial" w:hAnsi="Arial" w:cs="Arial" w:eastAsia="Arial"/>
          <w:sz w:val="9"/>
          <w:szCs w:val="9"/>
          <w:spacing w:val="0"/>
          <w:w w:val="100"/>
        </w:rPr>
        <w:tab/>
      </w:r>
      <w:r>
        <w:rPr>
          <w:rFonts w:ascii="Arial" w:hAnsi="Arial" w:cs="Arial" w:eastAsia="Arial"/>
          <w:sz w:val="9"/>
          <w:szCs w:val="9"/>
          <w:spacing w:val="0"/>
          <w:w w:val="216"/>
        </w:rPr>
        <w:t>9</w:t>
      </w:r>
      <w:r>
        <w:rPr>
          <w:rFonts w:ascii="Arial" w:hAnsi="Arial" w:cs="Arial" w:eastAsia="Arial"/>
          <w:sz w:val="9"/>
          <w:szCs w:val="9"/>
          <w:spacing w:val="0"/>
          <w:w w:val="216"/>
        </w:rPr>
        <w:t>  </w:t>
      </w:r>
      <w:r>
        <w:rPr>
          <w:rFonts w:ascii="Arial" w:hAnsi="Arial" w:cs="Arial" w:eastAsia="Arial"/>
          <w:sz w:val="9"/>
          <w:szCs w:val="9"/>
          <w:spacing w:val="35"/>
          <w:w w:val="216"/>
        </w:rPr>
        <w:t> </w:t>
      </w:r>
      <w:r>
        <w:rPr>
          <w:rFonts w:ascii="Arial" w:hAnsi="Arial" w:cs="Arial" w:eastAsia="Arial"/>
          <w:sz w:val="9"/>
          <w:szCs w:val="9"/>
          <w:spacing w:val="-39"/>
          <w:w w:val="216"/>
        </w:rPr>
        <w:t>1</w:t>
      </w:r>
      <w:r>
        <w:rPr>
          <w:rFonts w:ascii="Arial" w:hAnsi="Arial" w:cs="Arial" w:eastAsia="Arial"/>
          <w:sz w:val="9"/>
          <w:szCs w:val="9"/>
          <w:spacing w:val="0"/>
          <w:w w:val="216"/>
        </w:rPr>
        <w:t>0</w:t>
      </w:r>
      <w:r>
        <w:rPr>
          <w:rFonts w:ascii="Arial" w:hAnsi="Arial" w:cs="Arial" w:eastAsia="Arial"/>
          <w:sz w:val="9"/>
          <w:szCs w:val="9"/>
          <w:spacing w:val="0"/>
          <w:w w:val="216"/>
        </w:rPr>
        <w:t>  </w:t>
      </w:r>
      <w:r>
        <w:rPr>
          <w:rFonts w:ascii="Arial" w:hAnsi="Arial" w:cs="Arial" w:eastAsia="Arial"/>
          <w:sz w:val="9"/>
          <w:szCs w:val="9"/>
          <w:spacing w:val="9"/>
          <w:w w:val="216"/>
        </w:rPr>
        <w:t> </w:t>
      </w:r>
      <w:r>
        <w:rPr>
          <w:rFonts w:ascii="Arial" w:hAnsi="Arial" w:cs="Arial" w:eastAsia="Arial"/>
          <w:sz w:val="9"/>
          <w:szCs w:val="9"/>
          <w:spacing w:val="-39"/>
          <w:w w:val="216"/>
        </w:rPr>
        <w:t>1</w:t>
      </w:r>
      <w:r>
        <w:rPr>
          <w:rFonts w:ascii="Arial" w:hAnsi="Arial" w:cs="Arial" w:eastAsia="Arial"/>
          <w:sz w:val="9"/>
          <w:szCs w:val="9"/>
          <w:spacing w:val="0"/>
          <w:w w:val="216"/>
        </w:rPr>
        <w:t>1</w:t>
      </w:r>
      <w:r>
        <w:rPr>
          <w:rFonts w:ascii="Arial" w:hAnsi="Arial" w:cs="Arial" w:eastAsia="Arial"/>
          <w:sz w:val="9"/>
          <w:szCs w:val="9"/>
          <w:spacing w:val="0"/>
          <w:w w:val="216"/>
        </w:rPr>
        <w:t>  </w:t>
      </w:r>
      <w:r>
        <w:rPr>
          <w:rFonts w:ascii="Arial" w:hAnsi="Arial" w:cs="Arial" w:eastAsia="Arial"/>
          <w:sz w:val="9"/>
          <w:szCs w:val="9"/>
          <w:spacing w:val="9"/>
          <w:w w:val="216"/>
        </w:rPr>
        <w:t> </w:t>
      </w:r>
      <w:r>
        <w:rPr>
          <w:rFonts w:ascii="Arial" w:hAnsi="Arial" w:cs="Arial" w:eastAsia="Arial"/>
          <w:sz w:val="9"/>
          <w:szCs w:val="9"/>
          <w:spacing w:val="-18"/>
          <w:w w:val="212"/>
        </w:rPr>
        <w:t>12</w:t>
      </w:r>
      <w:r>
        <w:rPr>
          <w:rFonts w:ascii="Arial" w:hAnsi="Arial" w:cs="Arial" w:eastAsia="Arial"/>
          <w:sz w:val="9"/>
          <w:szCs w:val="9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310" w:right="-20"/>
        <w:jc w:val="left"/>
        <w:tabs>
          <w:tab w:pos="2440" w:val="left"/>
        </w:tabs>
        <w:rPr>
          <w:rFonts w:ascii="Arial" w:hAnsi="Arial" w:cs="Arial" w:eastAsia="Arial"/>
          <w:sz w:val="9"/>
          <w:szCs w:val="9"/>
        </w:rPr>
      </w:pPr>
      <w:rPr/>
      <w:r>
        <w:rPr>
          <w:rFonts w:ascii="Arial" w:hAnsi="Arial" w:cs="Arial" w:eastAsia="Arial"/>
          <w:sz w:val="9"/>
          <w:szCs w:val="9"/>
          <w:spacing w:val="-22"/>
          <w:w w:val="212"/>
        </w:rPr>
        <w:t>D</w:t>
      </w:r>
      <w:r>
        <w:rPr>
          <w:rFonts w:ascii="Arial" w:hAnsi="Arial" w:cs="Arial" w:eastAsia="Arial"/>
          <w:sz w:val="9"/>
          <w:szCs w:val="9"/>
          <w:spacing w:val="-18"/>
          <w:w w:val="212"/>
        </w:rPr>
        <w:t>L</w:t>
      </w:r>
      <w:r>
        <w:rPr>
          <w:rFonts w:ascii="Arial" w:hAnsi="Arial" w:cs="Arial" w:eastAsia="Arial"/>
          <w:sz w:val="9"/>
          <w:szCs w:val="9"/>
          <w:spacing w:val="-32"/>
          <w:w w:val="212"/>
        </w:rPr>
        <w:t>N</w:t>
      </w:r>
      <w:r>
        <w:rPr>
          <w:rFonts w:ascii="Arial" w:hAnsi="Arial" w:cs="Arial" w:eastAsia="Arial"/>
          <w:sz w:val="9"/>
          <w:szCs w:val="9"/>
          <w:spacing w:val="-31"/>
          <w:w w:val="212"/>
        </w:rPr>
        <w:t>G</w:t>
      </w:r>
      <w:r>
        <w:rPr>
          <w:rFonts w:ascii="Arial" w:hAnsi="Arial" w:cs="Arial" w:eastAsia="Arial"/>
          <w:sz w:val="9"/>
          <w:szCs w:val="9"/>
          <w:spacing w:val="-22"/>
          <w:w w:val="212"/>
        </w:rPr>
        <w:t>D</w:t>
      </w:r>
      <w:r>
        <w:rPr>
          <w:rFonts w:ascii="Arial" w:hAnsi="Arial" w:cs="Arial" w:eastAsia="Arial"/>
          <w:sz w:val="9"/>
          <w:szCs w:val="9"/>
          <w:spacing w:val="0"/>
          <w:w w:val="212"/>
        </w:rPr>
        <w:t>P</w:t>
      </w:r>
      <w:r>
        <w:rPr>
          <w:rFonts w:ascii="Arial" w:hAnsi="Arial" w:cs="Arial" w:eastAsia="Arial"/>
          <w:sz w:val="9"/>
          <w:szCs w:val="9"/>
          <w:spacing w:val="0"/>
          <w:w w:val="100"/>
        </w:rPr>
        <w:tab/>
      </w:r>
      <w:r>
        <w:rPr>
          <w:rFonts w:ascii="Arial" w:hAnsi="Arial" w:cs="Arial" w:eastAsia="Arial"/>
          <w:sz w:val="9"/>
          <w:szCs w:val="9"/>
          <w:spacing w:val="-22"/>
          <w:w w:val="212"/>
        </w:rPr>
        <w:t>D</w:t>
      </w:r>
      <w:r>
        <w:rPr>
          <w:rFonts w:ascii="Arial" w:hAnsi="Arial" w:cs="Arial" w:eastAsia="Arial"/>
          <w:sz w:val="9"/>
          <w:szCs w:val="9"/>
          <w:spacing w:val="-19"/>
          <w:w w:val="212"/>
        </w:rPr>
        <w:t>L</w:t>
      </w:r>
      <w:r>
        <w:rPr>
          <w:rFonts w:ascii="Arial" w:hAnsi="Arial" w:cs="Arial" w:eastAsia="Arial"/>
          <w:sz w:val="9"/>
          <w:szCs w:val="9"/>
          <w:spacing w:val="-30"/>
          <w:w w:val="212"/>
        </w:rPr>
        <w:t>N</w:t>
      </w:r>
      <w:r>
        <w:rPr>
          <w:rFonts w:ascii="Arial" w:hAnsi="Arial" w:cs="Arial" w:eastAsia="Arial"/>
          <w:sz w:val="9"/>
          <w:szCs w:val="9"/>
          <w:spacing w:val="-20"/>
          <w:w w:val="212"/>
        </w:rPr>
        <w:t>F</w:t>
      </w:r>
      <w:r>
        <w:rPr>
          <w:rFonts w:ascii="Arial" w:hAnsi="Arial" w:cs="Arial" w:eastAsia="Arial"/>
          <w:sz w:val="9"/>
          <w:szCs w:val="9"/>
          <w:spacing w:val="0"/>
          <w:w w:val="212"/>
        </w:rPr>
        <w:t>S</w:t>
      </w:r>
      <w:r>
        <w:rPr>
          <w:rFonts w:ascii="Arial" w:hAnsi="Arial" w:cs="Arial" w:eastAsia="Arial"/>
          <w:sz w:val="9"/>
          <w:szCs w:val="9"/>
          <w:spacing w:val="0"/>
          <w:w w:val="100"/>
        </w:rPr>
      </w:r>
    </w:p>
    <w:p>
      <w:pPr>
        <w:spacing w:before="73" w:after="0" w:line="178" w:lineRule="exact"/>
        <w:ind w:left="45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73.454208pt;margin-top:19.709707pt;width:186.875797pt;height:108.65778pt;mso-position-horizontal-relative:page;mso-position-vertical-relative:paragraph;z-index:-1906" coordorigin="1469,394" coordsize="3738,2173">
            <v:group style="position:absolute;left:1472;top:2508;width:59;height:2" coordorigin="1472,2508" coordsize="59,2">
              <v:shape style="position:absolute;left:1472;top:2508;width:59;height:2" coordorigin="1472,2508" coordsize="59,0" path="m1472,2508l1531,2508e" filled="f" stroked="t" strokeweight=".331318pt" strokecolor="#000000">
                <v:path arrowok="t"/>
              </v:shape>
            </v:group>
            <v:group style="position:absolute;left:1472;top:2087;width:59;height:2" coordorigin="1472,2087" coordsize="59,2">
              <v:shape style="position:absolute;left:1472;top:2087;width:59;height:2" coordorigin="1472,2087" coordsize="59,0" path="m1472,2087l1531,2087e" filled="f" stroked="t" strokeweight=".331318pt" strokecolor="#000000">
                <v:path arrowok="t"/>
              </v:shape>
            </v:group>
            <v:group style="position:absolute;left:1472;top:1667;width:59;height:2" coordorigin="1472,1667" coordsize="59,2">
              <v:shape style="position:absolute;left:1472;top:1667;width:59;height:2" coordorigin="1472,1667" coordsize="59,0" path="m1472,1667l1531,1667e" filled="f" stroked="t" strokeweight=".331318pt" strokecolor="#000000">
                <v:path arrowok="t"/>
              </v:shape>
            </v:group>
            <v:group style="position:absolute;left:1472;top:1245;width:59;height:2" coordorigin="1472,1245" coordsize="59,2">
              <v:shape style="position:absolute;left:1472;top:1245;width:59;height:2" coordorigin="1472,1245" coordsize="59,0" path="m1472,1245l1531,1245e" filled="f" stroked="t" strokeweight=".331318pt" strokecolor="#000000">
                <v:path arrowok="t"/>
              </v:shape>
            </v:group>
            <v:group style="position:absolute;left:1472;top:825;width:59;height:2" coordorigin="1472,825" coordsize="59,2">
              <v:shape style="position:absolute;left:1472;top:825;width:59;height:2" coordorigin="1472,825" coordsize="59,0" path="m1472,825l1531,825e" filled="f" stroked="t" strokeweight=".331318pt" strokecolor="#000000">
                <v:path arrowok="t"/>
              </v:shape>
            </v:group>
            <v:group style="position:absolute;left:1472;top:404;width:59;height:2" coordorigin="1472,404" coordsize="59,2">
              <v:shape style="position:absolute;left:1472;top:404;width:59;height:2" coordorigin="1472,404" coordsize="59,0" path="m1472,404l1531,404e" filled="f" stroked="t" strokeweight=".331318pt" strokecolor="#000000">
                <v:path arrowok="t"/>
              </v:shape>
            </v:group>
            <v:group style="position:absolute;left:1537;top:2517;width:2;height:46" coordorigin="1537,2517" coordsize="2,46">
              <v:shape style="position:absolute;left:1537;top:2517;width:2;height:46" coordorigin="1537,2517" coordsize="0,46" path="m1537,2563l1537,2517e" filled="f" stroked="t" strokeweight=".431259pt" strokecolor="#000000">
                <v:path arrowok="t"/>
              </v:shape>
            </v:group>
            <v:group style="position:absolute;left:1537;top:2439;width:10;height:14" coordorigin="1537,2439" coordsize="10,14">
              <v:shape style="position:absolute;left:1537;top:2439;width:10;height:14" coordorigin="1537,2439" coordsize="10,14" path="m1547,2447l1561,2447e" filled="f" stroked="t" strokeweight="1.198618pt" strokecolor="#000000">
                <v:path arrowok="t"/>
              </v:shape>
            </v:group>
            <v:group style="position:absolute;left:1537;top:2448;width:19;height:2" coordorigin="1537,2448" coordsize="19,2">
              <v:shape style="position:absolute;left:1537;top:2448;width:19;height:2" coordorigin="1537,2448" coordsize="19,0" path="m1537,2448l1556,2448e" filled="f" stroked="t" strokeweight="1.539919pt" strokecolor="#000000">
                <v:path arrowok="t"/>
              </v:shape>
            </v:group>
            <v:group style="position:absolute;left:1537;top:2432;width:19;height:29" coordorigin="1537,2432" coordsize="19,29">
              <v:shape style="position:absolute;left:1537;top:2432;width:19;height:29" coordorigin="1537,2432" coordsize="19,29" path="m1574,2432l1555,2432e" filled="f" stroked="t" strokeweight=".272349pt" strokecolor="#000000">
                <v:path arrowok="t"/>
              </v:shape>
              <v:shape style="position:absolute;left:1537;top:2432;width:19;height:29" coordorigin="1537,2432" coordsize="19,29" path="m1555,2461l1574,2461,1574,2432e" filled="f" stroked="t" strokeweight=".272349pt" strokecolor="#000000">
                <v:path arrowok="t"/>
              </v:shape>
            </v:group>
            <v:group style="position:absolute;left:1537;top:2441;width:664;height:2" coordorigin="1537,2441" coordsize="664,2">
              <v:shape style="position:absolute;left:1537;top:2441;width:664;height:2" coordorigin="1537,2441" coordsize="664,0" path="m1537,2441l2201,2441e" filled="f" stroked="t" strokeweight=".979161pt" strokecolor="#000000">
                <v:path arrowok="t"/>
              </v:shape>
            </v:group>
            <v:group style="position:absolute;left:1537;top:2439;width:10;height:14" coordorigin="1537,2439" coordsize="10,14">
              <v:shape style="position:absolute;left:1537;top:2439;width:10;height:14" coordorigin="1537,2439" coordsize="10,14" path="m1547,2447l1561,2447e" filled="f" stroked="t" strokeweight="1.198618pt" strokecolor="#000000">
                <v:path arrowok="t"/>
              </v:shape>
            </v:group>
            <v:group style="position:absolute;left:1537;top:2432;width:19;height:29" coordorigin="1537,2432" coordsize="19,29">
              <v:shape style="position:absolute;left:1537;top:2432;width:19;height:29" coordorigin="1537,2432" coordsize="19,29" path="m1574,2432l1555,2432e" filled="f" stroked="t" strokeweight=".272349pt" strokecolor="#000000">
                <v:path arrowok="t"/>
              </v:shape>
              <v:shape style="position:absolute;left:1537;top:2432;width:19;height:29" coordorigin="1537,2432" coordsize="19,29" path="m1555,2461l1574,2461,1574,2432e" filled="f" stroked="t" strokeweight=".272349pt" strokecolor="#000000">
                <v:path arrowok="t"/>
              </v:shape>
            </v:group>
            <v:group style="position:absolute;left:1868;top:2517;width:2;height:46" coordorigin="1868,2517" coordsize="2,46">
              <v:shape style="position:absolute;left:1868;top:2517;width:2;height:46" coordorigin="1868,2517" coordsize="0,46" path="m1868,2563l1868,2517e" filled="f" stroked="t" strokeweight=".431259pt" strokecolor="#000000">
                <v:path arrowok="t"/>
              </v:shape>
            </v:group>
            <v:group style="position:absolute;left:1859;top:2441;width:18;height:13" coordorigin="1859,2441" coordsize="18,13">
              <v:shape style="position:absolute;left:1859;top:2441;width:18;height:13" coordorigin="1859,2441" coordsize="18,13" path="m1854,2447l1882,2447e" filled="f" stroked="t" strokeweight="1.138647pt" strokecolor="#000000">
                <v:path arrowok="t"/>
              </v:shape>
            </v:group>
            <v:group style="position:absolute;left:1850;top:2448;width:37;height:2" coordorigin="1850,2448" coordsize="37,2">
              <v:shape style="position:absolute;left:1850;top:2448;width:37;height:2" coordorigin="1850,2448" coordsize="37,0" path="m1850,2448l1888,2448e" filled="f" stroked="t" strokeweight="1.540007pt" strokecolor="#000000">
                <v:path arrowok="t"/>
              </v:shape>
            </v:group>
            <v:group style="position:absolute;left:1850;top:2433;width:37;height:29" coordorigin="1850,2433" coordsize="37,29">
              <v:shape style="position:absolute;left:1850;top:2433;width:37;height:29" coordorigin="1850,2433" coordsize="37,29" path="m1888,2433l1850,2433,1850,2462,1888,2462,1888,2433xe" filled="f" stroked="t" strokeweight=".263408pt" strokecolor="#000000">
                <v:path arrowok="t"/>
              </v:shape>
            </v:group>
            <v:group style="position:absolute;left:1859;top:2441;width:18;height:13" coordorigin="1859,2441" coordsize="18,13">
              <v:shape style="position:absolute;left:1859;top:2441;width:18;height:13" coordorigin="1859,2441" coordsize="18,13" path="m1854,2447l1882,2447e" filled="f" stroked="t" strokeweight="1.138647pt" strokecolor="#000000">
                <v:path arrowok="t"/>
              </v:shape>
            </v:group>
            <v:group style="position:absolute;left:1850;top:2433;width:37;height:29" coordorigin="1850,2433" coordsize="37,29">
              <v:shape style="position:absolute;left:1850;top:2433;width:37;height:29" coordorigin="1850,2433" coordsize="37,29" path="m1888,2433l1850,2433,1850,2462,1888,2462,1888,2433xe" filled="f" stroked="t" strokeweight=".263408pt" strokecolor="#000000">
                <v:path arrowok="t"/>
              </v:shape>
            </v:group>
            <v:group style="position:absolute;left:2191;top:2414;width:18;height:14" coordorigin="2191,2414" coordsize="18,14">
              <v:shape style="position:absolute;left:2191;top:2414;width:18;height:14" coordorigin="2191,2414" coordsize="18,14" path="m2186,2421l2214,2421e" filled="f" stroked="t" strokeweight="1.198670pt" strokecolor="#000000">
                <v:path arrowok="t"/>
              </v:shape>
            </v:group>
            <v:group style="position:absolute;left:2183;top:2422;width:37;height:2" coordorigin="2183,2422" coordsize="37,2">
              <v:shape style="position:absolute;left:2183;top:2422;width:37;height:2" coordorigin="2183,2422" coordsize="37,0" path="m2183,2422l2220,2422e" filled="f" stroked="t" strokeweight="1.480054pt" strokecolor="#000000">
                <v:path arrowok="t"/>
              </v:shape>
            </v:group>
            <v:group style="position:absolute;left:2183;top:2408;width:37;height:28" coordorigin="2183,2408" coordsize="37,28">
              <v:shape style="position:absolute;left:2183;top:2408;width:37;height:28" coordorigin="2183,2408" coordsize="37,28" path="m2220,2408l2183,2408,2183,2436,2220,2436,2220,2408xe" filled="f" stroked="t" strokeweight=".262002pt" strokecolor="#000000">
                <v:path arrowok="t"/>
              </v:shape>
            </v:group>
            <v:group style="position:absolute;left:2201;top:2422;width:2988;height:2" coordorigin="2201,2422" coordsize="2988,2">
              <v:shape style="position:absolute;left:2201;top:2422;width:2988;height:2" coordorigin="2201,2422" coordsize="2988,0" path="m2201,2422l5189,2422e" filled="f" stroked="t" strokeweight=".40845pt" strokecolor="#000000">
                <v:path arrowok="t"/>
              </v:shape>
            </v:group>
            <v:group style="position:absolute;left:2191;top:2414;width:18;height:14" coordorigin="2191,2414" coordsize="18,14">
              <v:shape style="position:absolute;left:2191;top:2414;width:18;height:14" coordorigin="2191,2414" coordsize="18,14" path="m2186,2421l2214,2421e" filled="f" stroked="t" strokeweight="1.198670pt" strokecolor="#000000">
                <v:path arrowok="t"/>
              </v:shape>
            </v:group>
            <v:group style="position:absolute;left:2183;top:2408;width:37;height:28" coordorigin="2183,2408" coordsize="37,28">
              <v:shape style="position:absolute;left:2183;top:2408;width:37;height:28" coordorigin="2183,2408" coordsize="37,28" path="m2220,2408l2183,2408,2183,2436,2220,2436,2220,2408xe" filled="f" stroked="t" strokeweight=".262002pt" strokecolor="#000000">
                <v:path arrowok="t"/>
              </v:shape>
            </v:group>
            <v:group style="position:absolute;left:2524;top:2413;width:18;height:14" coordorigin="2524,2413" coordsize="18,14">
              <v:shape style="position:absolute;left:2524;top:2413;width:18;height:14" coordorigin="2524,2413" coordsize="18,14" path="m2519,2420l2547,2420e" filled="f" stroked="t" strokeweight="1.198618pt" strokecolor="#000000">
                <v:path arrowok="t"/>
              </v:shape>
            </v:group>
            <v:group style="position:absolute;left:2515;top:2421;width:36;height:2" coordorigin="2515,2421" coordsize="36,2">
              <v:shape style="position:absolute;left:2515;top:2421;width:36;height:2" coordorigin="2515,2421" coordsize="36,0" path="m2515,2421l2551,2421e" filled="f" stroked="t" strokeweight="1.540007pt" strokecolor="#000000">
                <v:path arrowok="t"/>
              </v:shape>
            </v:group>
            <v:group style="position:absolute;left:2515;top:2407;width:36;height:29" coordorigin="2515,2407" coordsize="36,29">
              <v:shape style="position:absolute;left:2515;top:2407;width:36;height:29" coordorigin="2515,2407" coordsize="36,29" path="m2551,2407l2515,2407,2515,2436,2551,2436,2551,2407xe" filled="f" stroked="t" strokeweight=".264514pt" strokecolor="#000000">
                <v:path arrowok="t"/>
              </v:shape>
            </v:group>
            <v:group style="position:absolute;left:2524;top:2413;width:18;height:14" coordorigin="2524,2413" coordsize="18,14">
              <v:shape style="position:absolute;left:2524;top:2413;width:18;height:14" coordorigin="2524,2413" coordsize="18,14" path="m2519,2420l2547,2420e" filled="f" stroked="t" strokeweight="1.198618pt" strokecolor="#000000">
                <v:path arrowok="t"/>
              </v:shape>
            </v:group>
            <v:group style="position:absolute;left:2515;top:2407;width:36;height:29" coordorigin="2515,2407" coordsize="36,29">
              <v:shape style="position:absolute;left:2515;top:2407;width:36;height:29" coordorigin="2515,2407" coordsize="36,29" path="m2551,2407l2515,2407,2515,2436,2551,2436,2551,2407xe" filled="f" stroked="t" strokeweight=".264514pt" strokecolor="#000000">
                <v:path arrowok="t"/>
              </v:shape>
            </v:group>
            <v:group style="position:absolute;left:2855;top:2413;width:18;height:14" coordorigin="2855,2413" coordsize="18,14">
              <v:shape style="position:absolute;left:2855;top:2413;width:18;height:14" coordorigin="2855,2413" coordsize="18,14" path="m2850,2420l2878,2420e" filled="f" stroked="t" strokeweight="1.198618pt" strokecolor="#000000">
                <v:path arrowok="t"/>
              </v:shape>
            </v:group>
            <v:group style="position:absolute;left:2845;top:2421;width:37;height:2" coordorigin="2845,2421" coordsize="37,2">
              <v:shape style="position:absolute;left:2845;top:2421;width:37;height:2" coordorigin="2845,2421" coordsize="37,0" path="m2845,2421l2882,2421e" filled="f" stroked="t" strokeweight="1.540007pt" strokecolor="#000000">
                <v:path arrowok="t"/>
              </v:shape>
            </v:group>
            <v:group style="position:absolute;left:2845;top:2407;width:37;height:29" coordorigin="2845,2407" coordsize="37,29">
              <v:shape style="position:absolute;left:2845;top:2407;width:37;height:29" coordorigin="2845,2407" coordsize="37,29" path="m2882,2407l2845,2407,2845,2436,2882,2436,2882,2407xe" filled="f" stroked="t" strokeweight=".263408pt" strokecolor="#000000">
                <v:path arrowok="t"/>
              </v:shape>
            </v:group>
            <v:group style="position:absolute;left:2855;top:2413;width:18;height:14" coordorigin="2855,2413" coordsize="18,14">
              <v:shape style="position:absolute;left:2855;top:2413;width:18;height:14" coordorigin="2855,2413" coordsize="18,14" path="m2850,2420l2878,2420e" filled="f" stroked="t" strokeweight="1.198618pt" strokecolor="#000000">
                <v:path arrowok="t"/>
              </v:shape>
            </v:group>
            <v:group style="position:absolute;left:2845;top:2407;width:37;height:29" coordorigin="2845,2407" coordsize="37,29">
              <v:shape style="position:absolute;left:2845;top:2407;width:37;height:29" coordorigin="2845,2407" coordsize="37,29" path="m2882,2407l2845,2407,2845,2436,2882,2436,2882,2407xe" filled="f" stroked="t" strokeweight=".263408pt" strokecolor="#000000">
                <v:path arrowok="t"/>
              </v:shape>
            </v:group>
            <v:group style="position:absolute;left:3187;top:2413;width:18;height:14" coordorigin="3187,2413" coordsize="18,14">
              <v:shape style="position:absolute;left:3187;top:2413;width:18;height:14" coordorigin="3187,2413" coordsize="18,14" path="m3182,2420l3210,2420e" filled="f" stroked="t" strokeweight="1.198618pt" strokecolor="#000000">
                <v:path arrowok="t"/>
              </v:shape>
            </v:group>
            <v:group style="position:absolute;left:3178;top:2421;width:37;height:2" coordorigin="3178,2421" coordsize="37,2">
              <v:shape style="position:absolute;left:3178;top:2421;width:37;height:2" coordorigin="3178,2421" coordsize="37,0" path="m3178,2421l3215,2421e" filled="f" stroked="t" strokeweight="1.540007pt" strokecolor="#000000">
                <v:path arrowok="t"/>
              </v:shape>
            </v:group>
            <v:group style="position:absolute;left:3178;top:2407;width:37;height:29" coordorigin="3178,2407" coordsize="37,29">
              <v:shape style="position:absolute;left:3178;top:2407;width:37;height:29" coordorigin="3178,2407" coordsize="37,29" path="m3215,2407l3178,2407,3178,2436,3215,2436,3215,2407xe" filled="f" stroked="t" strokeweight=".263408pt" strokecolor="#000000">
                <v:path arrowok="t"/>
              </v:shape>
            </v:group>
            <v:group style="position:absolute;left:3187;top:2413;width:18;height:14" coordorigin="3187,2413" coordsize="18,14">
              <v:shape style="position:absolute;left:3187;top:2413;width:18;height:14" coordorigin="3187,2413" coordsize="18,14" path="m3182,2420l3210,2420e" filled="f" stroked="t" strokeweight="1.198618pt" strokecolor="#000000">
                <v:path arrowok="t"/>
              </v:shape>
            </v:group>
            <v:group style="position:absolute;left:3178;top:2407;width:37;height:29" coordorigin="3178,2407" coordsize="37,29">
              <v:shape style="position:absolute;left:3178;top:2407;width:37;height:29" coordorigin="3178,2407" coordsize="37,29" path="m3215,2407l3178,2407,3178,2436,3215,2436,3215,2407xe" filled="f" stroked="t" strokeweight=".263408pt" strokecolor="#000000">
                <v:path arrowok="t"/>
              </v:shape>
            </v:group>
            <v:group style="position:absolute;left:3518;top:2413;width:19;height:14" coordorigin="3518,2413" coordsize="19,14">
              <v:shape style="position:absolute;left:3518;top:2413;width:19;height:14" coordorigin="3518,2413" coordsize="19,14" path="m3513,2420l3543,2420e" filled="f" stroked="t" strokeweight="1.198618pt" strokecolor="#000000">
                <v:path arrowok="t"/>
              </v:shape>
            </v:group>
            <v:group style="position:absolute;left:3510;top:2421;width:37;height:2" coordorigin="3510,2421" coordsize="37,2">
              <v:shape style="position:absolute;left:3510;top:2421;width:37;height:2" coordorigin="3510,2421" coordsize="37,0" path="m3510,2421l3547,2421e" filled="f" stroked="t" strokeweight="1.540007pt" strokecolor="#000000">
                <v:path arrowok="t"/>
              </v:shape>
            </v:group>
            <v:group style="position:absolute;left:3510;top:2407;width:37;height:29" coordorigin="3510,2407" coordsize="37,29">
              <v:shape style="position:absolute;left:3510;top:2407;width:37;height:29" coordorigin="3510,2407" coordsize="37,29" path="m3547,2407l3510,2407,3510,2436,3547,2436,3547,2407xe" filled="f" stroked="t" strokeweight=".263408pt" strokecolor="#000000">
                <v:path arrowok="t"/>
              </v:shape>
            </v:group>
            <v:group style="position:absolute;left:3518;top:2413;width:19;height:14" coordorigin="3518,2413" coordsize="19,14">
              <v:shape style="position:absolute;left:3518;top:2413;width:19;height:14" coordorigin="3518,2413" coordsize="19,14" path="m3513,2420l3543,2420e" filled="f" stroked="t" strokeweight="1.198618pt" strokecolor="#000000">
                <v:path arrowok="t"/>
              </v:shape>
            </v:group>
            <v:group style="position:absolute;left:3510;top:2407;width:37;height:29" coordorigin="3510,2407" coordsize="37,29">
              <v:shape style="position:absolute;left:3510;top:2407;width:37;height:29" coordorigin="3510,2407" coordsize="37,29" path="m3547,2407l3510,2407,3510,2436,3547,2436,3547,2407xe" filled="f" stroked="t" strokeweight=".263408pt" strokecolor="#000000">
                <v:path arrowok="t"/>
              </v:shape>
            </v:group>
            <v:group style="position:absolute;left:3851;top:2413;width:19;height:14" coordorigin="3851,2413" coordsize="19,14">
              <v:shape style="position:absolute;left:3851;top:2413;width:19;height:14" coordorigin="3851,2413" coordsize="19,14" path="m3846,2420l3875,2420e" filled="f" stroked="t" strokeweight="1.198618pt" strokecolor="#000000">
                <v:path arrowok="t"/>
              </v:shape>
            </v:group>
            <v:group style="position:absolute;left:3842;top:2421;width:37;height:2" coordorigin="3842,2421" coordsize="37,2">
              <v:shape style="position:absolute;left:3842;top:2421;width:37;height:2" coordorigin="3842,2421" coordsize="37,0" path="m3842,2421l3880,2421e" filled="f" stroked="t" strokeweight="1.540007pt" strokecolor="#000000">
                <v:path arrowok="t"/>
              </v:shape>
            </v:group>
            <v:group style="position:absolute;left:3842;top:2407;width:37;height:29" coordorigin="3842,2407" coordsize="37,29">
              <v:shape style="position:absolute;left:3842;top:2407;width:37;height:29" coordorigin="3842,2407" coordsize="37,29" path="m3880,2407l3842,2407,3842,2436,3880,2436,3880,2407xe" filled="f" stroked="t" strokeweight=".263408pt" strokecolor="#000000">
                <v:path arrowok="t"/>
              </v:shape>
            </v:group>
            <v:group style="position:absolute;left:3851;top:2413;width:19;height:14" coordorigin="3851,2413" coordsize="19,14">
              <v:shape style="position:absolute;left:3851;top:2413;width:19;height:14" coordorigin="3851,2413" coordsize="19,14" path="m3846,2420l3875,2420e" filled="f" stroked="t" strokeweight="1.198618pt" strokecolor="#000000">
                <v:path arrowok="t"/>
              </v:shape>
            </v:group>
            <v:group style="position:absolute;left:3842;top:2407;width:37;height:29" coordorigin="3842,2407" coordsize="37,29">
              <v:shape style="position:absolute;left:3842;top:2407;width:37;height:29" coordorigin="3842,2407" coordsize="37,29" path="m3880,2407l3842,2407,3842,2436,3880,2436,3880,2407xe" filled="f" stroked="t" strokeweight=".263408pt" strokecolor="#000000">
                <v:path arrowok="t"/>
              </v:shape>
            </v:group>
            <v:group style="position:absolute;left:4182;top:2413;width:19;height:14" coordorigin="4182,2413" coordsize="19,14">
              <v:shape style="position:absolute;left:4182;top:2413;width:19;height:14" coordorigin="4182,2413" coordsize="19,14" path="m4177,2420l4206,2420e" filled="f" stroked="t" strokeweight="1.198618pt" strokecolor="#000000">
                <v:path arrowok="t"/>
              </v:shape>
            </v:group>
            <v:group style="position:absolute;left:4174;top:2421;width:37;height:2" coordorigin="4174,2421" coordsize="37,2">
              <v:shape style="position:absolute;left:4174;top:2421;width:37;height:2" coordorigin="4174,2421" coordsize="37,0" path="m4174,2421l4211,2421e" filled="f" stroked="t" strokeweight="1.540007pt" strokecolor="#000000">
                <v:path arrowok="t"/>
              </v:shape>
            </v:group>
            <v:group style="position:absolute;left:4174;top:2407;width:37;height:29" coordorigin="4174,2407" coordsize="37,29">
              <v:shape style="position:absolute;left:4174;top:2407;width:37;height:29" coordorigin="4174,2407" coordsize="37,29" path="m4211,2407l4174,2407,4174,2436,4211,2436,4211,2407xe" filled="f" stroked="t" strokeweight=".263408pt" strokecolor="#000000">
                <v:path arrowok="t"/>
              </v:shape>
            </v:group>
            <v:group style="position:absolute;left:4182;top:2413;width:19;height:14" coordorigin="4182,2413" coordsize="19,14">
              <v:shape style="position:absolute;left:4182;top:2413;width:19;height:14" coordorigin="4182,2413" coordsize="19,14" path="m4177,2420l4206,2420e" filled="f" stroked="t" strokeweight="1.198618pt" strokecolor="#000000">
                <v:path arrowok="t"/>
              </v:shape>
            </v:group>
            <v:group style="position:absolute;left:4174;top:2407;width:37;height:29" coordorigin="4174,2407" coordsize="37,29">
              <v:shape style="position:absolute;left:4174;top:2407;width:37;height:29" coordorigin="4174,2407" coordsize="37,29" path="m4211,2407l4174,2407,4174,2436,4211,2436,4211,2407xe" filled="f" stroked="t" strokeweight=".263408pt" strokecolor="#000000">
                <v:path arrowok="t"/>
              </v:shape>
            </v:group>
            <v:group style="position:absolute;left:4514;top:2413;width:19;height:14" coordorigin="4514,2413" coordsize="19,14">
              <v:shape style="position:absolute;left:4514;top:2413;width:19;height:14" coordorigin="4514,2413" coordsize="19,14" path="m4509,2420l4539,2420e" filled="f" stroked="t" strokeweight="1.198618pt" strokecolor="#000000">
                <v:path arrowok="t"/>
              </v:shape>
            </v:group>
            <v:group style="position:absolute;left:4506;top:2421;width:37;height:2" coordorigin="4506,2421" coordsize="37,2">
              <v:shape style="position:absolute;left:4506;top:2421;width:37;height:2" coordorigin="4506,2421" coordsize="37,0" path="m4506,2421l4543,2421e" filled="f" stroked="t" strokeweight="1.540007pt" strokecolor="#000000">
                <v:path arrowok="t"/>
              </v:shape>
            </v:group>
            <v:group style="position:absolute;left:4506;top:2407;width:37;height:29" coordorigin="4506,2407" coordsize="37,29">
              <v:shape style="position:absolute;left:4506;top:2407;width:37;height:29" coordorigin="4506,2407" coordsize="37,29" path="m4543,2407l4506,2407,4506,2436,4543,2436,4543,2407xe" filled="f" stroked="t" strokeweight=".263408pt" strokecolor="#000000">
                <v:path arrowok="t"/>
              </v:shape>
            </v:group>
            <v:group style="position:absolute;left:4514;top:2413;width:19;height:14" coordorigin="4514,2413" coordsize="19,14">
              <v:shape style="position:absolute;left:4514;top:2413;width:19;height:14" coordorigin="4514,2413" coordsize="19,14" path="m4509,2420l4539,2420e" filled="f" stroked="t" strokeweight="1.198618pt" strokecolor="#000000">
                <v:path arrowok="t"/>
              </v:shape>
            </v:group>
            <v:group style="position:absolute;left:4506;top:2407;width:37;height:29" coordorigin="4506,2407" coordsize="37,29">
              <v:shape style="position:absolute;left:4506;top:2407;width:37;height:29" coordorigin="4506,2407" coordsize="37,29" path="m4543,2407l4506,2407,4506,2436,4543,2436,4543,2407xe" filled="f" stroked="t" strokeweight=".263408pt" strokecolor="#000000">
                <v:path arrowok="t"/>
              </v:shape>
            </v:group>
            <v:group style="position:absolute;left:4847;top:2413;width:18;height:14" coordorigin="4847,2413" coordsize="18,14">
              <v:shape style="position:absolute;left:4847;top:2413;width:18;height:14" coordorigin="4847,2413" coordsize="18,14" path="m4842,2420l4870,2420e" filled="f" stroked="t" strokeweight="1.198618pt" strokecolor="#000000">
                <v:path arrowok="t"/>
              </v:shape>
            </v:group>
            <v:group style="position:absolute;left:4838;top:2421;width:37;height:2" coordorigin="4838,2421" coordsize="37,2">
              <v:shape style="position:absolute;left:4838;top:2421;width:37;height:2" coordorigin="4838,2421" coordsize="37,0" path="m4838,2421l4876,2421e" filled="f" stroked="t" strokeweight="1.540007pt" strokecolor="#000000">
                <v:path arrowok="t"/>
              </v:shape>
            </v:group>
            <v:group style="position:absolute;left:4838;top:2407;width:37;height:29" coordorigin="4838,2407" coordsize="37,29">
              <v:shape style="position:absolute;left:4838;top:2407;width:37;height:29" coordorigin="4838,2407" coordsize="37,29" path="m4876,2407l4838,2407,4838,2436,4876,2436,4876,2407xe" filled="f" stroked="t" strokeweight=".263408pt" strokecolor="#000000">
                <v:path arrowok="t"/>
              </v:shape>
            </v:group>
            <v:group style="position:absolute;left:4847;top:2413;width:18;height:14" coordorigin="4847,2413" coordsize="18,14">
              <v:shape style="position:absolute;left:4847;top:2413;width:18;height:14" coordorigin="4847,2413" coordsize="18,14" path="m4842,2420l4870,2420e" filled="f" stroked="t" strokeweight="1.198618pt" strokecolor="#000000">
                <v:path arrowok="t"/>
              </v:shape>
            </v:group>
            <v:group style="position:absolute;left:4838;top:2407;width:37;height:29" coordorigin="4838,2407" coordsize="37,29">
              <v:shape style="position:absolute;left:4838;top:2407;width:37;height:29" coordorigin="4838,2407" coordsize="37,29" path="m4876,2407l4838,2407,4838,2436,4876,2436,4876,2407xe" filled="f" stroked="t" strokeweight=".263408pt" strokecolor="#000000">
                <v:path arrowok="t"/>
              </v:shape>
            </v:group>
            <v:group style="position:absolute;left:5179;top:2413;width:12;height:14" coordorigin="5179,2413" coordsize="12,14">
              <v:shape style="position:absolute;left:5179;top:2413;width:12;height:14" coordorigin="5179,2413" coordsize="12,14" path="m5174,2420l5191,2420e" filled="f" stroked="t" strokeweight="1.198618pt" strokecolor="#000000">
                <v:path arrowok="t"/>
              </v:shape>
            </v:group>
            <v:group style="position:absolute;left:5171;top:2407;width:20;height:29" coordorigin="5171,2407" coordsize="20,29">
              <v:shape style="position:absolute;left:5171;top:2407;width:20;height:29" coordorigin="5171,2407" coordsize="20,29" path="m5171,2421l5191,2421e" filled="f" stroked="t" strokeweight="1.540007pt" strokecolor="#000000">
                <v:path arrowok="t"/>
              </v:shape>
            </v:group>
            <v:group style="position:absolute;left:5171;top:2407;width:20;height:29" coordorigin="5171,2407" coordsize="20,29">
              <v:shape style="position:absolute;left:5171;top:2407;width:20;height:29" coordorigin="5171,2407" coordsize="20,29" path="m5191,2407l5171,2407,5171,2436,5191,2436e" filled="f" stroked="t" strokeweight=".284182pt" strokecolor="#000000">
                <v:path arrowok="t"/>
              </v:shape>
            </v:group>
            <v:group style="position:absolute;left:2201;top:2517;width:2;height:46" coordorigin="2201,2517" coordsize="2,46">
              <v:shape style="position:absolute;left:2201;top:2517;width:2;height:46" coordorigin="2201,2517" coordsize="0,46" path="m2201,2563l2201,2517e" filled="f" stroked="t" strokeweight=".431259pt" strokecolor="#000000">
                <v:path arrowok="t"/>
              </v:shape>
            </v:group>
            <v:group style="position:absolute;left:2533;top:2517;width:2;height:46" coordorigin="2533,2517" coordsize="2,46">
              <v:shape style="position:absolute;left:2533;top:2517;width:2;height:46" coordorigin="2533,2517" coordsize="0,46" path="m2533,2563l2533,2517e" filled="f" stroked="t" strokeweight=".431259pt" strokecolor="#000000">
                <v:path arrowok="t"/>
              </v:shape>
            </v:group>
            <v:group style="position:absolute;left:2864;top:2517;width:2;height:46" coordorigin="2864,2517" coordsize="2,46">
              <v:shape style="position:absolute;left:2864;top:2517;width:2;height:46" coordorigin="2864,2517" coordsize="0,46" path="m2864,2563l2864,2517e" filled="f" stroked="t" strokeweight=".431259pt" strokecolor="#000000">
                <v:path arrowok="t"/>
              </v:shape>
            </v:group>
            <v:group style="position:absolute;left:3197;top:2517;width:2;height:46" coordorigin="3197,2517" coordsize="2,46">
              <v:shape style="position:absolute;left:3197;top:2517;width:2;height:46" coordorigin="3197,2517" coordsize="0,46" path="m3197,2563l3197,2517e" filled="f" stroked="t" strokeweight=".431259pt" strokecolor="#000000">
                <v:path arrowok="t"/>
              </v:shape>
            </v:group>
            <v:group style="position:absolute;left:3529;top:2517;width:2;height:46" coordorigin="3529,2517" coordsize="2,46">
              <v:shape style="position:absolute;left:3529;top:2517;width:2;height:46" coordorigin="3529,2517" coordsize="0,46" path="m3529,2563l3529,2517e" filled="f" stroked="t" strokeweight=".431259pt" strokecolor="#000000">
                <v:path arrowok="t"/>
              </v:shape>
            </v:group>
            <v:group style="position:absolute;left:3862;top:2517;width:2;height:46" coordorigin="3862,2517" coordsize="2,46">
              <v:shape style="position:absolute;left:3862;top:2517;width:2;height:46" coordorigin="3862,2517" coordsize="0,46" path="m3862,2563l3862,2517e" filled="f" stroked="t" strokeweight=".431259pt" strokecolor="#000000">
                <v:path arrowok="t"/>
              </v:shape>
            </v:group>
            <v:group style="position:absolute;left:4192;top:2517;width:2;height:46" coordorigin="4192,2517" coordsize="2,46">
              <v:shape style="position:absolute;left:4192;top:2517;width:2;height:46" coordorigin="4192,2517" coordsize="0,46" path="m4192,2563l4192,2517e" filled="f" stroked="t" strokeweight=".431259pt" strokecolor="#000000">
                <v:path arrowok="t"/>
              </v:shape>
            </v:group>
            <v:group style="position:absolute;left:4524;top:2517;width:2;height:46" coordorigin="4524,2517" coordsize="2,46">
              <v:shape style="position:absolute;left:4524;top:2517;width:2;height:46" coordorigin="4524,2517" coordsize="0,46" path="m4524,2563l4524,2517e" filled="f" stroked="t" strokeweight=".431259pt" strokecolor="#000000">
                <v:path arrowok="t"/>
              </v:shape>
            </v:group>
            <v:group style="position:absolute;left:4856;top:2517;width:2;height:46" coordorigin="4856,2517" coordsize="2,46">
              <v:shape style="position:absolute;left:4856;top:2517;width:2;height:46" coordorigin="4856,2517" coordsize="0,46" path="m4856,2563l4856,2517e" filled="f" stroked="t" strokeweight=".431259pt" strokecolor="#000000">
                <v:path arrowok="t"/>
              </v:shape>
            </v:group>
            <v:group style="position:absolute;left:5189;top:2517;width:2;height:46" coordorigin="5189,2517" coordsize="2,46">
              <v:shape style="position:absolute;left:5189;top:2517;width:2;height:46" coordorigin="5189,2517" coordsize="0,46" path="m5189,2563l5189,2517e" filled="f" stroked="t" strokeweight=".431259pt" strokecolor="#000000">
                <v:path arrowok="t"/>
              </v:shape>
            </v:group>
            <v:group style="position:absolute;left:1537;top:465;width:359;height:2" coordorigin="1537,465" coordsize="359,2">
              <v:shape style="position:absolute;left:1537;top:465;width:359;height:2" coordorigin="1537,465" coordsize="359,0" path="m1537,465l1896,465e" filled="f" stroked="t" strokeweight=".439128pt" strokecolor="#000000">
                <v:path arrowok="t"/>
              </v:shape>
            </v:group>
            <v:group style="position:absolute;left:1540;top:445;width:2;height:41" coordorigin="1540,445" coordsize="2,41">
              <v:shape style="position:absolute;left:1540;top:445;width:2;height:41" coordorigin="1540,445" coordsize="0,41" path="m1540,486l1540,445e" filled="f" stroked="t" strokeweight=".24645pt" strokecolor="#000000">
                <v:path arrowok="t"/>
              </v:shape>
            </v:group>
            <v:group style="position:absolute;left:1868;top:445;width:2;height:41" coordorigin="1868,445" coordsize="2,41">
              <v:shape style="position:absolute;left:1868;top:445;width:2;height:41" coordorigin="1868,445" coordsize="0,41" path="m1868,486l1868,445e" filled="f" stroked="t" strokeweight=".492868pt" strokecolor="#000000">
                <v:path arrowok="t"/>
              </v:shape>
            </v:group>
            <v:group style="position:absolute;left:1868;top:484;width:665;height:2" coordorigin="1868,484" coordsize="665,2">
              <v:shape style="position:absolute;left:1868;top:484;width:665;height:2" coordorigin="1868,484" coordsize="665,0" path="m1868,484l2533,484e" filled="f" stroked="t" strokeweight="1.035955pt" strokecolor="#000000">
                <v:path arrowok="t"/>
              </v:shape>
            </v:group>
            <v:group style="position:absolute;left:2174;top:491;width:54;height:2" coordorigin="2174,491" coordsize="54,2">
              <v:shape style="position:absolute;left:2174;top:491;width:54;height:2" coordorigin="2174,491" coordsize="54,0" path="m2174,491l2228,491e" filled="f" stroked="t" strokeweight=".378649pt" strokecolor="#000000">
                <v:path arrowok="t"/>
              </v:shape>
            </v:group>
            <v:group style="position:absolute;left:2201;top:470;width:2;height:41" coordorigin="2201,470" coordsize="2,41">
              <v:shape style="position:absolute;left:2201;top:470;width:2;height:41" coordorigin="2201,470" coordsize="0,41" path="m2201,511l2201,470e" filled="f" stroked="t" strokeweight=".492868pt" strokecolor="#000000">
                <v:path arrowok="t"/>
              </v:shape>
            </v:group>
            <v:group style="position:absolute;left:2507;top:491;width:2684;height:2" coordorigin="2507,491" coordsize="2684,2">
              <v:shape style="position:absolute;left:2507;top:491;width:2684;height:2" coordorigin="2507,491" coordsize="2684,0" path="m2507,491l5191,491e" filled="f" stroked="t" strokeweight=".378649pt" strokecolor="#000000">
                <v:path arrowok="t"/>
              </v:shape>
            </v:group>
            <v:group style="position:absolute;left:2533;top:471;width:2;height:41" coordorigin="2533,471" coordsize="2,41">
              <v:shape style="position:absolute;left:2533;top:471;width:2;height:41" coordorigin="2533,471" coordsize="0,41" path="m2533,512l2533,471e" filled="f" stroked="t" strokeweight=".492868pt" strokecolor="#000000">
                <v:path arrowok="t"/>
              </v:shape>
            </v:group>
            <v:group style="position:absolute;left:2864;top:471;width:2;height:41" coordorigin="2864,471" coordsize="2,41">
              <v:shape style="position:absolute;left:2864;top:471;width:2;height:41" coordorigin="2864,471" coordsize="0,41" path="m2864,512l2864,471e" filled="f" stroked="t" strokeweight=".492868pt" strokecolor="#000000">
                <v:path arrowok="t"/>
              </v:shape>
            </v:group>
            <v:group style="position:absolute;left:3197;top:471;width:2;height:41" coordorigin="3197,471" coordsize="2,41">
              <v:shape style="position:absolute;left:3197;top:471;width:2;height:41" coordorigin="3197,471" coordsize="0,41" path="m3197,512l3197,471e" filled="f" stroked="t" strokeweight=".492868pt" strokecolor="#000000">
                <v:path arrowok="t"/>
              </v:shape>
            </v:group>
            <v:group style="position:absolute;left:3529;top:471;width:2;height:41" coordorigin="3529,471" coordsize="2,41">
              <v:shape style="position:absolute;left:3529;top:471;width:2;height:41" coordorigin="3529,471" coordsize="0,41" path="m3529,512l3529,471e" filled="f" stroked="t" strokeweight=".492868pt" strokecolor="#000000">
                <v:path arrowok="t"/>
              </v:shape>
            </v:group>
            <v:group style="position:absolute;left:3862;top:471;width:2;height:41" coordorigin="3862,471" coordsize="2,41">
              <v:shape style="position:absolute;left:3862;top:471;width:2;height:41" coordorigin="3862,471" coordsize="0,41" path="m3862,512l3862,471e" filled="f" stroked="t" strokeweight=".492868pt" strokecolor="#000000">
                <v:path arrowok="t"/>
              </v:shape>
            </v:group>
            <v:group style="position:absolute;left:4192;top:471;width:2;height:41" coordorigin="4192,471" coordsize="2,41">
              <v:shape style="position:absolute;left:4192;top:471;width:2;height:41" coordorigin="4192,471" coordsize="0,41" path="m4192,512l4192,471e" filled="f" stroked="t" strokeweight=".492868pt" strokecolor="#000000">
                <v:path arrowok="t"/>
              </v:shape>
            </v:group>
            <v:group style="position:absolute;left:4524;top:471;width:2;height:41" coordorigin="4524,471" coordsize="2,41">
              <v:shape style="position:absolute;left:4524;top:471;width:2;height:41" coordorigin="4524,471" coordsize="0,41" path="m4524,512l4524,471e" filled="f" stroked="t" strokeweight=".492868pt" strokecolor="#000000">
                <v:path arrowok="t"/>
              </v:shape>
            </v:group>
            <v:group style="position:absolute;left:4856;top:471;width:2;height:41" coordorigin="4856,471" coordsize="2,41">
              <v:shape style="position:absolute;left:4856;top:471;width:2;height:41" coordorigin="4856,471" coordsize="0,41" path="m4856,512l4856,471e" filled="f" stroked="t" strokeweight=".492868pt" strokecolor="#000000">
                <v:path arrowok="t"/>
              </v:shape>
            </v:group>
            <v:group style="position:absolute;left:5189;top:471;width:2;height:41" coordorigin="5189,471" coordsize="2,41">
              <v:shape style="position:absolute;left:5189;top:471;width:2;height:41" coordorigin="5189,471" coordsize="0,41" path="m5189,471l5189,512e" filled="f" stroked="t" strokeweight=".492868pt" strokecolor="#000000">
                <v:path arrowok="t"/>
              </v:shape>
            </v:group>
            <v:group style="position:absolute;left:1531;top:399;width:3665;height:2114" coordorigin="1531,399" coordsize="3665,2114">
              <v:shape style="position:absolute;left:1531;top:399;width:3665;height:2114" coordorigin="1531,399" coordsize="3665,2114" path="m1531,399l1531,2514,5196,2514,5196,399,1531,399e" filled="f" stroked="t" strokeweight=".50896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3"/>
        </w:rPr>
        <w:t>D.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3"/>
        </w:rPr>
        <w:t>Variance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3"/>
        </w:rPr>
        <w:t>Decomposition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3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-3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3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3"/>
        </w:rPr>
        <w:t>NFS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</w:r>
    </w:p>
    <w:p>
      <w:pPr>
        <w:spacing w:before="75" w:after="0" w:line="229" w:lineRule="auto"/>
        <w:ind w:right="6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April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1998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choos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turnov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easu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turnover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actions,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rnov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tures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rities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turnover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esentati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aria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a’s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fictit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duct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sentati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riable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tegrati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sality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squares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position.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relatio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etween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a’s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fictiti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econo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econo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long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term;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ilateral</w:t>
      </w:r>
    </w:p>
    <w:p>
      <w:pPr>
        <w:jc w:val="both"/>
        <w:spacing w:after="0"/>
        <w:sectPr>
          <w:pgMar w:header="0" w:footer="713" w:top="1000" w:bottom="900" w:left="620" w:right="600"/>
          <w:headerReference w:type="default" r:id="rId14"/>
          <w:pgSz w:w="11900" w:h="16840"/>
          <w:cols w:num="3" w:equalWidth="0">
            <w:col w:w="749" w:space="38"/>
            <w:col w:w="3970" w:space="721"/>
            <w:col w:w="5202"/>
          </w:cols>
        </w:sectPr>
      </w:pPr>
      <w:rPr/>
    </w:p>
    <w:p>
      <w:pPr>
        <w:spacing w:before="72" w:after="0" w:line="240" w:lineRule="auto"/>
        <w:ind w:right="-1"/>
        <w:jc w:val="righ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spacing w:val="-17"/>
          <w:w w:val="165"/>
        </w:rPr>
        <w:t>1</w:t>
      </w:r>
      <w:r>
        <w:rPr>
          <w:rFonts w:ascii="Arial" w:hAnsi="Arial" w:cs="Arial" w:eastAsia="Arial"/>
          <w:sz w:val="11"/>
          <w:szCs w:val="11"/>
          <w:spacing w:val="-19"/>
          <w:w w:val="165"/>
        </w:rPr>
        <w:t>00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4"/>
        <w:jc w:val="righ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spacing w:val="-32"/>
          <w:w w:val="190"/>
        </w:rPr>
        <w:t>80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4"/>
        <w:jc w:val="righ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spacing w:val="-32"/>
          <w:w w:val="190"/>
        </w:rPr>
        <w:t>60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4"/>
        <w:jc w:val="righ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spacing w:val="-32"/>
          <w:w w:val="190"/>
        </w:rPr>
        <w:t>40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4"/>
        <w:jc w:val="righ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spacing w:val="-32"/>
          <w:w w:val="190"/>
        </w:rPr>
        <w:t>20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spacing w:val="0"/>
          <w:w w:val="165"/>
        </w:rPr>
        <w:t>0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58"/>
        <w:jc w:val="left"/>
        <w:tabs>
          <w:tab w:pos="320" w:val="left"/>
          <w:tab w:pos="660" w:val="left"/>
          <w:tab w:pos="980" w:val="left"/>
          <w:tab w:pos="1320" w:val="left"/>
          <w:tab w:pos="1640" w:val="left"/>
          <w:tab w:pos="1980" w:val="left"/>
          <w:tab w:pos="2320" w:val="left"/>
          <w:tab w:pos="2640" w:val="left"/>
        </w:tabs>
        <w:rPr>
          <w:rFonts w:ascii="Arial" w:hAnsi="Arial" w:cs="Arial" w:eastAsia="Arial"/>
          <w:sz w:val="11"/>
          <w:szCs w:val="11"/>
        </w:rPr>
      </w:pPr>
      <w:rPr/>
      <w:r>
        <w:rPr/>
        <w:pict>
          <v:group style="position:absolute;margin-left:117.193214pt;margin-top:12.072307pt;width:101.853317pt;height:9.87265pt;mso-position-horizontal-relative:page;mso-position-vertical-relative:paragraph;z-index:-1905" coordorigin="2344,241" coordsize="2037,197">
            <v:group style="position:absolute;left:2347;top:245;width:2030;height:191" coordorigin="2347,245" coordsize="2030,191">
              <v:shape style="position:absolute;left:2347;top:245;width:2030;height:191" coordorigin="2347,245" coordsize="2030,191" path="m4378,245l2347,245,2347,436,4378,436,4378,245xe" filled="f" stroked="t" strokeweight=".332193pt" strokecolor="#000000">
                <v:path arrowok="t"/>
              </v:shape>
            </v:group>
            <v:group style="position:absolute;left:2414;top:343;width:266;height:2" coordorigin="2414,343" coordsize="266,2">
              <v:shape style="position:absolute;left:2414;top:343;width:266;height:2" coordorigin="2414,343" coordsize="266,0" path="m2414,343l2681,343e" filled="f" stroked="t" strokeweight=".378649pt" strokecolor="#000000">
                <v:path arrowok="t"/>
              </v:shape>
            </v:group>
            <v:group style="position:absolute;left:2540;top:335;width:19;height:14" coordorigin="2540,335" coordsize="19,14">
              <v:shape style="position:absolute;left:2540;top:335;width:19;height:14" coordorigin="2540,335" coordsize="19,14" path="m2535,342l2565,342e" filled="f" stroked="t" strokeweight="1.198618pt" strokecolor="#000000">
                <v:path arrowok="t"/>
              </v:shape>
            </v:group>
            <v:group style="position:absolute;left:2532;top:329;width:37;height:29" coordorigin="2532,329" coordsize="37,29">
              <v:shape style="position:absolute;left:2532;top:329;width:37;height:29" coordorigin="2532,329" coordsize="37,29" path="m2532,343l2569,343e" filled="f" stroked="t" strokeweight="1.540007pt" strokecolor="#000000">
                <v:path arrowok="t"/>
              </v:shape>
            </v:group>
            <v:group style="position:absolute;left:2532;top:329;width:37;height:29" coordorigin="2532,329" coordsize="37,29">
              <v:shape style="position:absolute;left:2532;top:329;width:37;height:29" coordorigin="2532,329" coordsize="37,29" path="m2569,329l2532,329,2532,358,2569,358,2569,329xe" filled="f" stroked="t" strokeweight=".263408pt" strokecolor="#000000">
                <v:path arrowok="t"/>
              </v:shape>
            </v:group>
            <v:group style="position:absolute;left:3493;top:343;width:265;height:2" coordorigin="3493,343" coordsize="265,2">
              <v:shape style="position:absolute;left:3493;top:343;width:265;height:2" coordorigin="3493,343" coordsize="265,0" path="m3493,343l3758,343e" filled="f" stroked="t" strokeweight=".378649pt" strokecolor="#000000">
                <v:path arrowok="t"/>
              </v:shape>
            </v:group>
            <v:group style="position:absolute;left:3629;top:323;width:2;height:41" coordorigin="3629,323" coordsize="2,41">
              <v:shape style="position:absolute;left:3629;top:323;width:2;height:41" coordorigin="3629,323" coordsize="0,41" path="m3629,323l3629,364e" filled="f" stroked="t" strokeweight=".49286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1"/>
          <w:szCs w:val="11"/>
          <w:spacing w:val="0"/>
          <w:w w:val="190"/>
        </w:rPr>
        <w:t>1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90"/>
        </w:rPr>
        <w:t>2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90"/>
        </w:rPr>
        <w:t>3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90"/>
        </w:rPr>
        <w:t>4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90"/>
        </w:rPr>
        <w:t>5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90"/>
        </w:rPr>
        <w:t>6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90"/>
        </w:rPr>
        <w:t>7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90"/>
        </w:rPr>
        <w:t>8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90"/>
        </w:rPr>
        <w:t>9</w:t>
      </w:r>
      <w:r>
        <w:rPr>
          <w:rFonts w:ascii="Arial" w:hAnsi="Arial" w:cs="Arial" w:eastAsia="Arial"/>
          <w:sz w:val="11"/>
          <w:szCs w:val="11"/>
          <w:spacing w:val="0"/>
          <w:w w:val="190"/>
        </w:rPr>
        <w:t>  </w:t>
      </w:r>
      <w:r>
        <w:rPr>
          <w:rFonts w:ascii="Arial" w:hAnsi="Arial" w:cs="Arial" w:eastAsia="Arial"/>
          <w:sz w:val="11"/>
          <w:szCs w:val="11"/>
          <w:spacing w:val="1"/>
          <w:w w:val="190"/>
        </w:rPr>
        <w:t> </w:t>
      </w:r>
      <w:r>
        <w:rPr>
          <w:rFonts w:ascii="Arial" w:hAnsi="Arial" w:cs="Arial" w:eastAsia="Arial"/>
          <w:sz w:val="11"/>
          <w:szCs w:val="11"/>
          <w:spacing w:val="-32"/>
          <w:w w:val="190"/>
        </w:rPr>
        <w:t>1</w:t>
      </w:r>
      <w:r>
        <w:rPr>
          <w:rFonts w:ascii="Arial" w:hAnsi="Arial" w:cs="Arial" w:eastAsia="Arial"/>
          <w:sz w:val="11"/>
          <w:szCs w:val="11"/>
          <w:spacing w:val="0"/>
          <w:w w:val="190"/>
        </w:rPr>
        <w:t>0</w:t>
      </w:r>
      <w:r>
        <w:rPr>
          <w:rFonts w:ascii="Arial" w:hAnsi="Arial" w:cs="Arial" w:eastAsia="Arial"/>
          <w:sz w:val="11"/>
          <w:szCs w:val="11"/>
          <w:spacing w:val="0"/>
          <w:w w:val="190"/>
        </w:rPr>
        <w:t> </w:t>
      </w:r>
      <w:r>
        <w:rPr>
          <w:rFonts w:ascii="Arial" w:hAnsi="Arial" w:cs="Arial" w:eastAsia="Arial"/>
          <w:sz w:val="11"/>
          <w:szCs w:val="11"/>
          <w:spacing w:val="15"/>
          <w:w w:val="190"/>
        </w:rPr>
        <w:t> </w:t>
      </w:r>
      <w:r>
        <w:rPr>
          <w:rFonts w:ascii="Arial" w:hAnsi="Arial" w:cs="Arial" w:eastAsia="Arial"/>
          <w:sz w:val="11"/>
          <w:szCs w:val="11"/>
          <w:spacing w:val="-32"/>
          <w:w w:val="190"/>
        </w:rPr>
        <w:t>1</w:t>
      </w:r>
      <w:r>
        <w:rPr>
          <w:rFonts w:ascii="Arial" w:hAnsi="Arial" w:cs="Arial" w:eastAsia="Arial"/>
          <w:sz w:val="11"/>
          <w:szCs w:val="11"/>
          <w:spacing w:val="0"/>
          <w:w w:val="190"/>
        </w:rPr>
        <w:t>1</w:t>
      </w:r>
      <w:r>
        <w:rPr>
          <w:rFonts w:ascii="Arial" w:hAnsi="Arial" w:cs="Arial" w:eastAsia="Arial"/>
          <w:sz w:val="11"/>
          <w:szCs w:val="11"/>
          <w:spacing w:val="0"/>
          <w:w w:val="190"/>
        </w:rPr>
        <w:t> </w:t>
      </w:r>
      <w:r>
        <w:rPr>
          <w:rFonts w:ascii="Arial" w:hAnsi="Arial" w:cs="Arial" w:eastAsia="Arial"/>
          <w:sz w:val="11"/>
          <w:szCs w:val="11"/>
          <w:spacing w:val="15"/>
          <w:w w:val="190"/>
        </w:rPr>
        <w:t> </w:t>
      </w:r>
      <w:r>
        <w:rPr>
          <w:rFonts w:ascii="Arial" w:hAnsi="Arial" w:cs="Arial" w:eastAsia="Arial"/>
          <w:sz w:val="11"/>
          <w:szCs w:val="11"/>
          <w:spacing w:val="-32"/>
          <w:w w:val="190"/>
        </w:rPr>
        <w:t>12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42" w:right="-20"/>
        <w:jc w:val="left"/>
        <w:tabs>
          <w:tab w:pos="2320" w:val="left"/>
        </w:tabs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spacing w:val="-37"/>
          <w:w w:val="187"/>
        </w:rPr>
        <w:t>D</w:t>
      </w:r>
      <w:r>
        <w:rPr>
          <w:rFonts w:ascii="Arial" w:hAnsi="Arial" w:cs="Arial" w:eastAsia="Arial"/>
          <w:sz w:val="11"/>
          <w:szCs w:val="11"/>
          <w:spacing w:val="-32"/>
          <w:w w:val="187"/>
        </w:rPr>
        <w:t>L</w:t>
      </w:r>
      <w:r>
        <w:rPr>
          <w:rFonts w:ascii="Arial" w:hAnsi="Arial" w:cs="Arial" w:eastAsia="Arial"/>
          <w:sz w:val="11"/>
          <w:szCs w:val="11"/>
          <w:spacing w:val="-56"/>
          <w:w w:val="187"/>
        </w:rPr>
        <w:t>NG</w:t>
      </w:r>
      <w:r>
        <w:rPr>
          <w:rFonts w:ascii="Arial" w:hAnsi="Arial" w:cs="Arial" w:eastAsia="Arial"/>
          <w:sz w:val="11"/>
          <w:szCs w:val="11"/>
          <w:spacing w:val="-37"/>
          <w:w w:val="187"/>
        </w:rPr>
        <w:t>D</w:t>
      </w:r>
      <w:r>
        <w:rPr>
          <w:rFonts w:ascii="Arial" w:hAnsi="Arial" w:cs="Arial" w:eastAsia="Arial"/>
          <w:sz w:val="11"/>
          <w:szCs w:val="11"/>
          <w:spacing w:val="0"/>
          <w:w w:val="187"/>
        </w:rPr>
        <w:t>P</w:t>
      </w:r>
      <w:r>
        <w:rPr>
          <w:rFonts w:ascii="Arial" w:hAnsi="Arial" w:cs="Arial" w:eastAsia="Arial"/>
          <w:sz w:val="11"/>
          <w:szCs w:val="11"/>
          <w:spacing w:val="-56"/>
          <w:w w:val="187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spacing w:val="-20"/>
          <w:w w:val="165"/>
        </w:rPr>
        <w:t>D</w:t>
      </w:r>
      <w:r>
        <w:rPr>
          <w:rFonts w:ascii="Arial" w:hAnsi="Arial" w:cs="Arial" w:eastAsia="Arial"/>
          <w:sz w:val="11"/>
          <w:szCs w:val="11"/>
          <w:spacing w:val="-17"/>
          <w:w w:val="165"/>
        </w:rPr>
        <w:t>L</w:t>
      </w:r>
      <w:r>
        <w:rPr>
          <w:rFonts w:ascii="Arial" w:hAnsi="Arial" w:cs="Arial" w:eastAsia="Arial"/>
          <w:sz w:val="11"/>
          <w:szCs w:val="11"/>
          <w:spacing w:val="-30"/>
          <w:w w:val="165"/>
        </w:rPr>
        <w:t>N</w:t>
      </w:r>
      <w:r>
        <w:rPr>
          <w:rFonts w:ascii="Arial" w:hAnsi="Arial" w:cs="Arial" w:eastAsia="Arial"/>
          <w:sz w:val="11"/>
          <w:szCs w:val="11"/>
          <w:spacing w:val="-20"/>
          <w:w w:val="165"/>
        </w:rPr>
        <w:t>C</w:t>
      </w:r>
      <w:r>
        <w:rPr>
          <w:rFonts w:ascii="Arial" w:hAnsi="Arial" w:cs="Arial" w:eastAsia="Arial"/>
          <w:sz w:val="11"/>
          <w:szCs w:val="11"/>
          <w:spacing w:val="0"/>
          <w:w w:val="165"/>
        </w:rPr>
        <w:t>T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spacing w:before="69" w:after="0" w:line="340" w:lineRule="atLeast"/>
        <w:ind w:left="125" w:right="63" w:firstLine="232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Varia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Decomposition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NCT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IGUR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E</w:t>
      </w:r>
      <w:r>
        <w:rPr>
          <w:rFonts w:ascii="Batang" w:hAnsi="Batang" w:cs="Batang" w:eastAsia="Batang"/>
          <w:sz w:val="18"/>
          <w:szCs w:val="18"/>
          <w:spacing w:val="0"/>
          <w:w w:val="100"/>
        </w:rPr>
        <w:t>Ⅰ</w:t>
      </w:r>
      <w:r>
        <w:rPr>
          <w:rFonts w:ascii="Batang" w:hAnsi="Batang" w:cs="Batang" w:eastAsia="Batang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LT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VARI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NCE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DECOMPOSITIO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</w:p>
    <w:p>
      <w:pPr>
        <w:spacing w:before="0" w:after="0" w:line="205" w:lineRule="exact"/>
        <w:ind w:right="7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ger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DP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ck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</w:p>
    <w:p>
      <w:pPr>
        <w:spacing w:before="1" w:after="0" w:line="220" w:lineRule="exact"/>
        <w:ind w:right="6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inves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ture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ritie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ely;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bidirecti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nal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ger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DP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</w:p>
    <w:p>
      <w:pPr>
        <w:spacing w:before="1" w:after="0" w:line="220" w:lineRule="exact"/>
        <w:ind w:right="6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actions;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ger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GDP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easur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term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siste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least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ysis.</w:t>
      </w:r>
    </w:p>
    <w:p>
      <w:pPr>
        <w:spacing w:before="1" w:after="0" w:line="220" w:lineRule="exact"/>
        <w:ind w:right="6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squares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relations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ween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ck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tur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cha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</w:p>
    <w:p>
      <w:pPr>
        <w:spacing w:before="1" w:after="0" w:line="220" w:lineRule="exact"/>
        <w:ind w:right="6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sactio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ritie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tradi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GDP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ely,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coefficient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</w:p>
    <w:p>
      <w:pPr>
        <w:spacing w:before="0" w:after="0" w:line="220" w:lineRule="exact"/>
        <w:ind w:right="7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ock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</w:p>
    <w:p>
      <w:pPr>
        <w:spacing w:before="0" w:after="0" w:line="220" w:lineRule="exact"/>
        <w:ind w:right="6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egrees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ck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</w:p>
    <w:p>
      <w:pPr>
        <w:jc w:val="both"/>
        <w:spacing w:after="0"/>
        <w:sectPr>
          <w:type w:val="continuous"/>
          <w:pgSz w:w="11900" w:h="16840"/>
          <w:pgMar w:top="1020" w:bottom="920" w:left="620" w:right="600"/>
          <w:cols w:num="3" w:equalWidth="0">
            <w:col w:w="840" w:space="36"/>
            <w:col w:w="3779" w:space="823"/>
            <w:col w:w="5202"/>
          </w:cols>
        </w:sectPr>
      </w:pPr>
      <w:rPr/>
    </w:p>
    <w:p>
      <w:pPr>
        <w:spacing w:before="24" w:after="0" w:line="230" w:lineRule="auto"/>
        <w:ind w:left="111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GDP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short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Batang" w:hAnsi="Batang" w:cs="Batang" w:eastAsia="Batang"/>
          <w:sz w:val="20"/>
          <w:szCs w:val="20"/>
          <w:spacing w:val="0"/>
          <w:w w:val="100"/>
        </w:rPr>
        <w:t>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itself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influ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fourth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icates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weak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</w:p>
    <w:p>
      <w:pPr>
        <w:spacing w:before="0" w:after="0" w:line="223" w:lineRule="exact"/>
        <w:ind w:left="111" w:right="-4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Batang" w:hAnsi="Batang" w:cs="Batang" w:eastAsia="Batang"/>
          <w:sz w:val="20"/>
          <w:szCs w:val="20"/>
          <w:spacing w:val="0"/>
          <w:w w:val="100"/>
        </w:rPr>
        <w:t>Ⅰ</w:t>
      </w:r>
      <w:r>
        <w:rPr>
          <w:rFonts w:ascii="Batang" w:hAnsi="Batang" w:cs="Batang" w:eastAsia="Batang"/>
          <w:sz w:val="20"/>
          <w:szCs w:val="20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</w:p>
    <w:p>
      <w:pPr>
        <w:spacing w:before="0" w:after="0" w:line="220" w:lineRule="exact"/>
        <w:ind w:left="111" w:right="-4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turno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foreign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transactio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itself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</w:p>
    <w:p>
      <w:pPr>
        <w:spacing w:before="1" w:after="0" w:line="220" w:lineRule="exact"/>
        <w:ind w:left="111" w:right="-5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then,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fluence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cha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sactio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GDP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icates</w:t>
      </w:r>
    </w:p>
    <w:p>
      <w:pPr>
        <w:spacing w:before="0" w:after="0" w:line="220" w:lineRule="exact"/>
        <w:ind w:left="111" w:right="-5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strong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shot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Batang" w:hAnsi="Batang" w:cs="Batang" w:eastAsia="Batang"/>
          <w:sz w:val="20"/>
          <w:szCs w:val="20"/>
          <w:spacing w:val="-1"/>
          <w:w w:val="100"/>
        </w:rPr>
        <w:t>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ows</w:t>
      </w:r>
    </w:p>
    <w:p>
      <w:pPr>
        <w:spacing w:before="0" w:after="0" w:line="220" w:lineRule="exact"/>
        <w:ind w:left="111" w:right="-5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fluct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rities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itself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</w:p>
    <w:p>
      <w:pPr>
        <w:spacing w:before="1" w:after="0" w:line="220" w:lineRule="exact"/>
        <w:ind w:left="111" w:right="-5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then,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influence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nvest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rities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GDP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</w:p>
    <w:p>
      <w:pPr>
        <w:spacing w:before="65" w:after="0" w:line="143" w:lineRule="auto"/>
        <w:ind w:left="111" w:right="-6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indicates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ak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Batang" w:hAnsi="Batang" w:cs="Batang" w:eastAsia="Batang"/>
          <w:sz w:val="20"/>
          <w:szCs w:val="20"/>
          <w:spacing w:val="0"/>
          <w:w w:val="100"/>
        </w:rPr>
        <w:t>Ⅰ</w:t>
      </w:r>
      <w:r>
        <w:rPr>
          <w:rFonts w:ascii="Batang" w:hAnsi="Batang" w:cs="Batang" w:eastAsia="Batang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turno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</w:p>
    <w:p>
      <w:pPr>
        <w:spacing w:before="7" w:after="0" w:line="240" w:lineRule="auto"/>
        <w:ind w:left="111" w:right="-4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itsel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</w:p>
    <w:p>
      <w:pPr>
        <w:spacing w:before="1" w:after="0" w:line="220" w:lineRule="exact"/>
        <w:ind w:left="111" w:right="-5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ity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GDP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</w:t>
      </w:r>
    </w:p>
    <w:p>
      <w:pPr>
        <w:spacing w:before="0" w:after="0" w:line="219" w:lineRule="exact"/>
        <w:ind w:left="111" w:right="-4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ird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weak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</w:p>
    <w:p>
      <w:pPr>
        <w:spacing w:before="0" w:after="0" w:line="221" w:lineRule="exact"/>
        <w:ind w:left="111" w:right="416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658" w:right="1532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IV.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b/>
          <w:bCs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9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b/>
          <w:bCs/>
        </w:rPr>
        <w:t>CLU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9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9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b/>
          <w:bCs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20" w:lineRule="exact"/>
        <w:ind w:left="111" w:right="-5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pirical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influ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itious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ven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rterly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ata</w:t>
      </w:r>
    </w:p>
    <w:p>
      <w:pPr>
        <w:spacing w:before="0" w:after="0" w:line="220" w:lineRule="exact"/>
        <w:ind w:right="7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foreig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tio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</w:p>
    <w:p>
      <w:pPr>
        <w:spacing w:before="0" w:after="0" w:line="220" w:lineRule="exact"/>
        <w:ind w:right="6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10.2%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10%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spectively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nally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bigg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fictiti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GDP.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erefore,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</w:p>
    <w:p>
      <w:pPr>
        <w:spacing w:before="1" w:after="0" w:line="220" w:lineRule="exact"/>
        <w:ind w:right="6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correlati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nship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etween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a’s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econo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econo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stoc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et,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arket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odity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arket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</w:p>
    <w:p>
      <w:pPr>
        <w:spacing w:before="0" w:after="0" w:line="220" w:lineRule="exact"/>
        <w:ind w:right="6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GDP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arkable;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ffect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ock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arket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</w:p>
    <w:p>
      <w:pPr>
        <w:spacing w:before="0" w:after="0" w:line="220" w:lineRule="exact"/>
        <w:ind w:right="374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GDP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strong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st.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884" w:right="1987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22"/>
          <w:szCs w:val="22"/>
          <w:w w:val="99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w w:val="100"/>
          <w:b/>
          <w:bCs/>
        </w:rPr>
        <w:t>EFERENC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28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[1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Shill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volatility,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Mass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chusetts,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USA,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MIT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Press,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1990.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40" w:after="0" w:line="240" w:lineRule="auto"/>
        <w:ind w:right="7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[2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Sethi,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Endoge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regi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switching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speculative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rkets,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ctural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84" w:lineRule="exact"/>
        <w:ind w:left="326" w:right="599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Change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Econ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ics,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vol.26,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pp.99-118,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9"/>
        </w:rPr>
        <w:t>1996.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42" w:after="0" w:line="184" w:lineRule="exact"/>
        <w:ind w:left="358" w:right="73" w:firstLine="-35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[3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Chang,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develo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econ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growth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ainland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China: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esting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owing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pply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leading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hesis,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Applie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rs,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vol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36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869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7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2002.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8" w:after="0" w:line="240" w:lineRule="auto"/>
        <w:ind w:left="358" w:right="72" w:firstLine="-35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[4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Liu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Z.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Wang,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fictitious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econ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stabili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atic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safety,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Econ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ies,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vol.48,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No.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6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32-39,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(in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Chinese)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9" w:after="0" w:line="240" w:lineRule="auto"/>
        <w:ind w:right="7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[5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Wang,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earch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Warning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358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ctitious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Econ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eij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ng,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China,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Finan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China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84" w:lineRule="exact"/>
        <w:ind w:left="358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2007.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9" w:after="0" w:line="240" w:lineRule="auto"/>
        <w:ind w:left="358" w:right="73" w:firstLine="-35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[6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F.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Engle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C.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Granger,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Cointegration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ection: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representation,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esti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testing,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Econ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etrica,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vol.55,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251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76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19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7.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42" w:after="0" w:line="184" w:lineRule="exact"/>
        <w:ind w:left="358" w:right="75" w:firstLine="-35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[7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Gregory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Hansen,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sidual-based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tests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cointegration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odels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shifts,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Econ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etrics,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vol.70,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99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1996.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sectPr>
      <w:type w:val="continuous"/>
      <w:pgSz w:w="11900" w:h="16840"/>
      <w:pgMar w:top="1020" w:bottom="920" w:left="620" w:right="600"/>
      <w:cols w:num="2" w:equalWidth="0">
        <w:col w:w="5194" w:space="284"/>
        <w:col w:w="520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otum">
    <w:altName w:val="Dotum"/>
    <w:charset w:val="0"/>
    <w:family w:val="swiss"/>
    <w:pitch w:val="variable"/>
  </w:font>
  <w:font w:name="微软雅黑">
    <w:altName w:val="微软雅黑"/>
    <w:charset w:val="134"/>
    <w:family w:val="swiss"/>
    <w:pitch w:val="variable"/>
  </w:font>
  <w:font w:name="Batang">
    <w:altName w:val="Batang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.540001pt;margin-top:794.314087pt;width:162.202133pt;height:11.483522pt;mso-position-horizontal-relative:page;mso-position-vertical-relative:page;z-index:-1943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48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99"/>
                    <w:b/>
                    <w:bCs/>
                  </w:rPr>
                  <w:t>978-1-4244-7330-4/10/$26.00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2"/>
                    <w:w w:val="99"/>
                    <w:b/>
                    <w:bCs/>
                  </w:rPr>
                  <w:t> </w:t>
                </w:r>
                <w:r>
                  <w:rPr>
                    <w:rFonts w:ascii="Dotum" w:hAnsi="Dotum" w:cs="Dotum" w:eastAsia="Dotum"/>
                    <w:sz w:val="18"/>
                    <w:szCs w:val="18"/>
                    <w:spacing w:val="-2"/>
                    <w:w w:val="100"/>
                  </w:rPr>
                  <w:t>©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b/>
                    <w:bCs/>
                  </w:rPr>
                  <w:t>2010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b/>
                    <w:bCs/>
                  </w:rPr>
                  <w:t>IEEE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660309pt;margin-top:794.797607pt;width:15.500001pt;height:11pt;mso-position-horizontal-relative:page;mso-position-vertical-relative:page;z-index:-1942" type="#_x0000_t202" filled="f" stroked="f">
          <v:textbox inset="0,0,0,0">
            <w:txbxContent>
              <w:p>
                <w:pPr>
                  <w:spacing w:before="0" w:after="0" w:line="204" w:lineRule="exact"/>
                  <w:ind w:left="20" w:right="-47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t>305</w:t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940308pt;margin-top:795.337952pt;width:15.500001pt;height:11pt;mso-position-horizontal-relative:page;mso-position-vertical-relative:page;z-index:-1941" type="#_x0000_t202" filled="f" stroked="f">
          <v:textbox inset="0,0,0,0">
            <w:txbxContent>
              <w:p>
                <w:pPr>
                  <w:spacing w:before="0" w:after="0" w:line="204" w:lineRule="exact"/>
                  <w:ind w:left="20" w:right="-47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t>306</w:t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940308pt;margin-top:795.337952pt;width:15.500001pt;height:11pt;mso-position-horizontal-relative:page;mso-position-vertical-relative:page;z-index:-1938" type="#_x0000_t202" filled="f" stroked="f">
          <v:textbox inset="0,0,0,0">
            <w:txbxContent>
              <w:p>
                <w:pPr>
                  <w:spacing w:before="0" w:after="0" w:line="204" w:lineRule="exact"/>
                  <w:ind w:left="20" w:right="-47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t>307</w:t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940308pt;margin-top:795.337952pt;width:17.500001pt;height:11pt;mso-position-horizontal-relative:page;mso-position-vertical-relative:page;z-index:-1935" type="#_x0000_t202" filled="f" stroked="f">
          <v:textbox inset="0,0,0,0">
            <w:txbxContent>
              <w:p>
                <w:pPr>
                  <w:spacing w:before="0" w:after="0" w:line="204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308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7.160301pt;margin-top:54.145325pt;width:144.261004pt;height:11.492612pt;mso-position-horizontal-relative:page;mso-position-vertical-relative:page;z-index:-1940" type="#_x0000_t202" filled="f" stroked="f">
          <v:textbox inset="0,0,0,0">
            <w:txbxContent>
              <w:p>
                <w:pPr>
                  <w:spacing w:before="0" w:after="0" w:line="214" w:lineRule="exact"/>
                  <w:ind w:left="20" w:right="-48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0"/>
                  </w:rPr>
                  <w:t>ABLE</w:t>
                </w:r>
                <w:r>
                  <w:rPr>
                    <w:rFonts w:ascii="Batang" w:hAnsi="Batang" w:cs="Batang" w:eastAsia="Batang"/>
                    <w:sz w:val="18"/>
                    <w:szCs w:val="18"/>
                    <w:spacing w:val="0"/>
                    <w:w w:val="100"/>
                  </w:rPr>
                  <w:t>Ⅲ</w:t>
                </w:r>
                <w:r>
                  <w:rPr>
                    <w:rFonts w:ascii="Batang" w:hAnsi="Batang" w:cs="Batang" w:eastAsia="Batang"/>
                    <w:sz w:val="18"/>
                    <w:szCs w:val="18"/>
                    <w:spacing w:val="2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t>JO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</w:rPr>
                  <w:t>HA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t>TEST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t>RESULS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920776pt;margin-top:53.987583pt;width:255.918098pt;height:12.0285pt;mso-position-horizontal-relative:page;mso-position-vertical-relative:page;z-index:-1939" type="#_x0000_t202" filled="f" stroked="f">
          <v:textbox inset="0,0,0,0">
            <w:txbxContent>
              <w:p>
                <w:pPr>
                  <w:spacing w:before="0" w:after="0" w:line="225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is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re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ar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le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ilateral,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er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is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ca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se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e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.540001pt;margin-top:53.990028pt;width:255.874974pt;height:12.0285pt;mso-position-horizontal-relative:page;mso-position-vertical-relative:page;z-index:-1937" type="#_x0000_t202" filled="f" stroked="f">
          <v:textbox inset="0,0,0,0">
            <w:txbxContent>
              <w:p>
                <w:pPr>
                  <w:spacing w:before="0" w:after="0" w:line="225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It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can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seen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in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q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.(8)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at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statistic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abo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e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920013pt;margin-top:53.990028pt;width:255.961746pt;height:12.0285pt;mso-position-horizontal-relative:page;mso-position-vertical-relative:page;z-index:-1936" type="#_x0000_t202" filled="f" stroked="f">
          <v:textbox inset="0,0,0,0">
            <w:txbxContent>
              <w:p>
                <w:pPr>
                  <w:spacing w:before="0" w:after="0" w:line="225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su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vari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ce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de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pos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tion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ontr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tion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zyy98@hotmail.com" TargetMode="External"/><Relationship Id="rId7" Type="http://schemas.openxmlformats.org/officeDocument/2006/relationships/hyperlink" Target="mailto:rdean@cumt.edu.cn" TargetMode="External"/><Relationship Id="rId8" Type="http://schemas.openxmlformats.org/officeDocument/2006/relationships/hyperlink" Target="mailto:jingpi@263.net" TargetMode="External"/><Relationship Id="rId9" Type="http://schemas.openxmlformats.org/officeDocument/2006/relationships/footer" Target="footer2.xml"/><Relationship Id="rId10" Type="http://schemas.openxmlformats.org/officeDocument/2006/relationships/header" Target="header1.xml"/><Relationship Id="rId11" Type="http://schemas.openxmlformats.org/officeDocument/2006/relationships/footer" Target="footer3.xml"/><Relationship Id="rId12" Type="http://schemas.openxmlformats.org/officeDocument/2006/relationships/header" Target="header2.xml"/><Relationship Id="rId13" Type="http://schemas.openxmlformats.org/officeDocument/2006/relationships/footer" Target="footer4.xml"/><Relationship Id="rId14" Type="http://schemas.openxmlformats.org/officeDocument/2006/relationships/header" Target="head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Microsoft Word - 67-30088.doc</dc:title>
  <dcterms:created xsi:type="dcterms:W3CDTF">2018-11-28T23:45:53Z</dcterms:created>
  <dcterms:modified xsi:type="dcterms:W3CDTF">2018-11-28T23:45:53Z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2010-04-06T00:00:00Z</vt:filetime>
  </property>
  <property fmtid="{D5CDD505-2E9C-101B-9397-08002B2CF9AE}" pid="3" name="LastSaved">
    <vt:filetime>2018-11-28T00:00:00Z</vt:filetime>
  </property>
</Properties>
</file>
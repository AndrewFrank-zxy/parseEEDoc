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8" w:after="0" w:line="240" w:lineRule="auto"/>
        <w:ind w:left="3380" w:right="336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hyperlink r:id="rId6"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12"/>
          </w:rPr>
          <w:t>Journal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1"/>
            <w:w w:val="112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8"/>
          </w:rPr>
          <w:t>Purchasing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2"/>
            <w:w w:val="108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Supply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7"/>
          </w:rPr>
          <w:t>Management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3"/>
            <w:w w:val="107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xxx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(xxxx)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xxx–xxx</w:t>
        </w:r>
        <w:r>
          <w:rPr>
            <w:rFonts w:ascii="Times New Roman" w:hAnsi="Times New Roman" w:cs="Times New Roman" w:eastAsia="Times New Roman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93" w:right="3815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11.311996pt;margin-top:.519912pt;width:375.59pt;height:65.1060pt;mso-position-horizontal-relative:page;mso-position-vertical-relative:paragraph;z-index:-2144" coordorigin="2226,10" coordsize="7512,1302">
            <v:shape style="position:absolute;left:2226;top:10;width:7512;height:1302" coordorigin="2226,10" coordsize="7512,1302" path="m2226,1313l9738,1313,9738,10,2226,10,2226,1313e" filled="t" fillcolor="#E4E4E4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7.609001pt;margin-top:-5.615693pt;width:449.215pt;height:.1pt;mso-position-horizontal-relative:page;mso-position-vertical-relative:paragraph;z-index:-2143" coordorigin="752,-112" coordsize="8984,2">
            <v:shape style="position:absolute;left:752;top:-112;width:8984;height:2" coordorigin="752,-112" coordsize="8984,0" path="m752,-112l9736,-112e" filled="f" stroked="t" strokeweight=".34921pt" strokecolor="#000000">
              <v:path arrowok="t"/>
            </v:shape>
          </v:group>
          <w10:wrap type="none"/>
        </w:pict>
      </w:r>
      <w:r>
        <w:rPr/>
        <w:pict>
          <v:shape style="position:absolute;margin-left:37.644001pt;margin-top:.381922pt;width:59.524pt;height:65.197pt;mso-position-horizontal-relative:page;mso-position-vertical-relative:paragraph;z-index:-2137" type="#_x0000_t75">
            <v:imagedata r:id="rId7" o:title=""/>
          </v:shape>
        </w:pict>
      </w:r>
      <w:r>
        <w:rPr/>
        <w:pict>
          <v:shape style="position:absolute;margin-left:501.109009pt;margin-top:-5.571078pt;width:56.636pt;height:71.490pt;mso-position-horizontal-relative:page;mso-position-vertical-relative:paragraph;z-index:-2136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available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hyperlink r:id="rId9">
        <w:r>
          <w:rPr>
            <w:rFonts w:ascii="Times New Roman" w:hAnsi="Times New Roman" w:cs="Times New Roman" w:eastAsia="Times New Roman"/>
            <w:sz w:val="16"/>
            <w:szCs w:val="16"/>
            <w:color w:val="2B7CA5"/>
            <w:spacing w:val="0"/>
            <w:w w:val="106"/>
          </w:rPr>
          <w:t>ScienceDirect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48" w:right="227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Journal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Purchasing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Management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51" w:right="3065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7.609001pt;margin-top:17.196211pt;width:520.04999pt;height:.1pt;mso-position-horizontal-relative:page;mso-position-vertical-relative:paragraph;z-index:-2142" coordorigin="752,344" coordsize="10401,2">
            <v:shape style="position:absolute;left:752;top:344;width:10401;height:2" coordorigin="752,344" coordsize="10401,0" path="m752,344l11153,344e" filled="f" stroked="t" strokeweight="3.08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journa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ho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ge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hyperlink r:id="rId10"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11"/>
          </w:rPr>
          <w:t>www.e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111"/>
          </w:rPr>
          <w:t>l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04"/>
          </w:rPr>
          <w:t>sevi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104"/>
          </w:rPr>
          <w:t>e</w:t>
        </w:r>
        <w:r>
          <w:rPr>
            <w:rFonts w:ascii="Arial" w:hAnsi="Arial" w:cs="Arial" w:eastAsia="Arial"/>
            <w:sz w:val="16"/>
            <w:szCs w:val="16"/>
            <w:color w:val="2B7CA5"/>
            <w:spacing w:val="7"/>
            <w:w w:val="116"/>
          </w:rPr>
          <w:t>r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99"/>
          </w:rPr>
          <w:t>.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99"/>
          </w:rPr>
          <w:t>c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11"/>
          </w:rPr>
          <w:t>om/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111"/>
          </w:rPr>
          <w:t>l</w:t>
        </w:r>
        <w:r>
          <w:rPr>
            <w:rFonts w:ascii="Arial" w:hAnsi="Arial" w:cs="Arial" w:eastAsia="Arial"/>
            <w:sz w:val="16"/>
            <w:szCs w:val="16"/>
            <w:color w:val="2B7CA5"/>
            <w:spacing w:val="7"/>
            <w:w w:val="109"/>
          </w:rPr>
          <w:t>o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99"/>
          </w:rPr>
          <w:t>c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06"/>
          </w:rPr>
          <w:t>ate/pursup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8" w:lineRule="auto"/>
        <w:ind w:left="112" w:right="2079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07"/>
        </w:rPr>
        <w:t>Broadening</w:t>
      </w:r>
      <w:r>
        <w:rPr>
          <w:rFonts w:ascii="Times New Roman" w:hAnsi="Times New Roman" w:cs="Times New Roman" w:eastAsia="Times New Roman"/>
          <w:sz w:val="27"/>
          <w:szCs w:val="27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27"/>
          <w:szCs w:val="27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7"/>
          <w:szCs w:val="2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9"/>
          <w:w w:val="100"/>
        </w:rPr>
        <w:t> </w:t>
      </w:r>
      <w:r>
        <w:rPr>
          <w:rFonts w:ascii="Meiryo" w:hAnsi="Meiryo" w:cs="Meiryo" w:eastAsia="Meiryo"/>
          <w:sz w:val="27"/>
          <w:szCs w:val="27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nance: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7"/>
          <w:szCs w:val="27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impacts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7"/>
          <w:szCs w:val="2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27"/>
          <w:szCs w:val="27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8"/>
        </w:rPr>
        <w:t>cohesion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Steven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2"/>
        </w:rPr>
        <w:t>Carnoval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12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12"/>
          <w:position w:val="9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2"/>
          <w:position w:val="9"/>
        </w:rPr>
        <w:t>,</w:t>
      </w:r>
      <w:r>
        <w:rPr>
          <w:rFonts w:ascii="Microsoft PhagsPa" w:hAnsi="Microsoft PhagsPa" w:cs="Microsoft PhagsPa" w:eastAsia="Microsoft PhagsPa"/>
          <w:sz w:val="14"/>
          <w:szCs w:val="14"/>
          <w:color w:val="2B7CA5"/>
          <w:spacing w:val="0"/>
          <w:w w:val="112"/>
          <w:position w:val="12"/>
        </w:rPr>
        <w:t>⁎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12"/>
          <w:position w:val="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5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Dale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S.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Roger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-1"/>
          <w:w w:val="100"/>
          <w:position w:val="9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Sengun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7"/>
          <w:position w:val="0"/>
        </w:rPr>
        <w:t>Yeniyur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"/>
          <w:w w:val="107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18"/>
          <w:position w:val="9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91" w:lineRule="auto"/>
        <w:ind w:left="112" w:right="1672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82"/>
          <w:position w:val="6"/>
        </w:rPr>
        <w:t>a</w:t>
      </w:r>
      <w:r>
        <w:rPr>
          <w:rFonts w:ascii="Times New Roman" w:hAnsi="Times New Roman" w:cs="Times New Roman" w:eastAsia="Times New Roman"/>
          <w:sz w:val="8"/>
          <w:szCs w:val="8"/>
          <w:spacing w:val="-10"/>
          <w:w w:val="182"/>
          <w:position w:val="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Rochester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Institute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Technology,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position w:val="0"/>
        </w:rPr>
        <w:t>Saunders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College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Business,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Department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0"/>
        </w:rPr>
        <w:t>Management,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108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Lomb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Memorial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Drive,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Lowenthol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Hall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(Bldg.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0"/>
        </w:rPr>
        <w:t>12),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Room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3336,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Rochester,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NY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14623,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United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States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43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76"/>
          <w:position w:val="5"/>
        </w:rPr>
        <w:t>b</w:t>
      </w:r>
      <w:r>
        <w:rPr>
          <w:rFonts w:ascii="Times New Roman" w:hAnsi="Times New Roman" w:cs="Times New Roman" w:eastAsia="Times New Roman"/>
          <w:sz w:val="8"/>
          <w:szCs w:val="8"/>
          <w:spacing w:val="-9"/>
          <w:w w:val="176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Arizona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State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University,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Department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0"/>
        </w:rPr>
        <w:t>Management,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BA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402,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W.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P.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Carey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School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Business,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450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E.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Lemon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St.,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Tempe,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AZ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85287,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United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position w:val="0"/>
        </w:rPr>
        <w:t>Stat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2"/>
          <w:position w:val="0"/>
        </w:rPr>
        <w:t>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1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66"/>
          <w:position w:val="6"/>
        </w:rPr>
        <w:t>c</w:t>
      </w:r>
      <w:r>
        <w:rPr>
          <w:rFonts w:ascii="Times New Roman" w:hAnsi="Times New Roman" w:cs="Times New Roman" w:eastAsia="Times New Roman"/>
          <w:sz w:val="8"/>
          <w:szCs w:val="8"/>
          <w:spacing w:val="-7"/>
          <w:w w:val="166"/>
          <w:position w:val="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Rutgers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University,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Department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Management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Marketing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Science,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Rutgers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Business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position w:val="0"/>
        </w:rPr>
        <w:t>School-Newark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New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Brunswick,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100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Rockefell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position w:val="0"/>
        </w:rPr>
        <w:t>Rd.-Room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33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18.083899pt;width:520.049010pt;height:.1pt;mso-position-horizontal-relative:page;mso-position-vertical-relative:paragraph;z-index:-2141" coordorigin="752,362" coordsize="10401,2">
            <v:shape style="position:absolute;left:752;top:362;width:10401;height:2" coordorigin="752,362" coordsize="10401,0" path="m752,362l11153,362e" filled="f" stroked="t" strokeweight=".3491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3153,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Piscataway,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08854,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United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</w:rPr>
        <w:t>States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104" w:top="460" w:bottom="0" w:left="640" w:right="640"/>
          <w:headerReference w:type="default" r:id="rId5"/>
          <w:type w:val="continuous"/>
          <w:pgSz w:w="11920" w:h="15880"/>
        </w:sectPr>
      </w:pPr>
      <w:rPr/>
    </w:p>
    <w:p>
      <w:pPr>
        <w:spacing w:before="40" w:after="0" w:line="240" w:lineRule="auto"/>
        <w:ind w:left="112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-4.599203pt;width:133.228pt;height:.1pt;mso-position-horizontal-relative:page;mso-position-vertical-relative:paragraph;z-index:-2140" coordorigin="752,-92" coordsize="2665,2">
            <v:shape style="position:absolute;left:752;top:-92;width:2665;height:2" coordorigin="752,-92" coordsize="2665,0" path="m752,-92l3417,-92e" filled="f" stroked="t" strokeweight=".3491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</w:rPr>
        <w:t>Keywords: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8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5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2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"/>
        </w:rPr>
        <w:t>nance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97" w:lineRule="auto"/>
        <w:ind w:left="112" w:right="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-1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structure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Resource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dependency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theory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40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68" w:lineRule="auto"/>
        <w:ind w:right="5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03.151993pt;margin-top:-2.822085pt;width:354.33099pt;height:.1pt;mso-position-horizontal-relative:page;mso-position-vertical-relative:paragraph;z-index:-2139" coordorigin="4063,-56" coordsize="7087,2">
            <v:shape style="position:absolute;left:4063;top:-56;width:7087;height:2" coordorigin="4063,-56" coordsize="7087,0" path="m4063,-56l11150,-56e" filled="f" stroked="t" strokeweight=".34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operate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isolation,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bound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structure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networks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which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embedded.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structure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implications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ability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resources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utilize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their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ad-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57" w:after="0" w:line="167" w:lineRule="auto"/>
        <w:ind w:right="5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vantage.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consider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critical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components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structure: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cohesion.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structures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critical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determinants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1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success.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Yet,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extant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16" w:after="0" w:line="285" w:lineRule="auto"/>
        <w:ind w:right="69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research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considered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relations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context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</w:rPr>
        <w:t>Finance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(SCF).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manuscript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attempts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contribute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gap.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dynamic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chain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structure,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8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test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role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-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12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performance.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2"/>
        </w:rPr>
        <w:t>results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2"/>
        </w:rPr>
        <w:t>indicate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1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contributes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positively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2"/>
        </w:rPr>
        <w:t>e</w:t>
      </w:r>
      <w:r>
        <w:rPr>
          <w:rFonts w:ascii="Meiryo" w:hAnsi="Meiryo" w:cs="Meiryo" w:eastAsia="Meiryo"/>
          <w:sz w:val="14"/>
          <w:szCs w:val="14"/>
          <w:spacing w:val="0"/>
          <w:w w:val="109"/>
          <w:position w:val="2"/>
        </w:rPr>
        <w:t>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2"/>
        </w:rPr>
        <w:t>ciency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-1"/>
          <w:w w:val="112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performance,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whereas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critical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factor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2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earnings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performance.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Taken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  <w:position w:val="2"/>
        </w:rPr>
        <w:t>together,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study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advances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nuanced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perspective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managing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2"/>
        </w:rPr>
        <w:t>levels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6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7.609001pt;margin-top:17.763529pt;width:520.049010pt;height:.1pt;mso-position-horizontal-relative:page;mso-position-vertical-relative:paragraph;z-index:-2138" coordorigin="752,355" coordsize="10401,2">
            <v:shape style="position:absolute;left:752;top:355;width:10401;height:2" coordorigin="752,355" coordsize="10401,0" path="m752,355l11153,355e" filled="f" stroked="t" strokeweight=".3491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heightened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3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13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performance.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597" w:space="1825"/>
            <w:col w:w="721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69" w:after="0" w:line="240" w:lineRule="auto"/>
        <w:ind w:left="112" w:right="379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Introduction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8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Traditionally,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primarily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factoring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factoring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receivables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-1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3" w:after="0" w:line="159" w:lineRule="auto"/>
        <w:ind w:left="112" w:right="-75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Buzacott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Tsai,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Tsai,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(SCF)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nitions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planning,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managing,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controlling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57" w:lineRule="exact"/>
        <w:ind w:left="112" w:right="-4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2013b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:773).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echoed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1" w:after="0" w:line="166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revenue,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cost,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sheet,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service,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complianc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5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Modern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increasingly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dense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40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interconnected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Bernardes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Zsidisin,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Motors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(GM),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example,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2700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globally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Colias,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considering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implementation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po-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tentially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ram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cations.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Particularly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expansive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182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interconnected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Foerstl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9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failure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Bode,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Hübner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Wagner,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1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15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6" w:after="0" w:line="238" w:lineRule="auto"/>
        <w:ind w:right="47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FinTech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intermediaries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procure-to-pay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tech-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7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nologies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7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  <w:position w:val="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7"/>
        </w:rPr>
        <w:t>incorporate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7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7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7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9" w:after="0" w:line="11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payable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functionalit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y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Leuschner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9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:2),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typically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backed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institution.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render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6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savings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professional,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embedded.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demonstrates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primary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Dubois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Fredriksson,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Kähkönen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6" w:after="0" w:line="240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Virolainen,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2011;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Tate,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Ellram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Gölgeci,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2013;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Finne,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Turunen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Eloranta,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interconnected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creation,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external)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partners.</w:t>
      </w:r>
      <w:r>
        <w:rPr>
          <w:rFonts w:ascii="Times New Roman" w:hAnsi="Times New Roman" w:cs="Times New Roman" w:eastAsia="Times New Roman"/>
          <w:sz w:val="16"/>
          <w:szCs w:val="16"/>
          <w:spacing w:val="44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argumentation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15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(RDT)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accessing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2" w:after="0" w:line="240" w:lineRule="auto"/>
        <w:ind w:left="24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icrosoft PhagsPa" w:hAnsi="Microsoft PhagsPa" w:cs="Microsoft PhagsPa" w:eastAsia="Microsoft PhagsPa"/>
          <w:sz w:val="9"/>
          <w:szCs w:val="9"/>
          <w:spacing w:val="0"/>
          <w:w w:val="192"/>
          <w:position w:val="6"/>
        </w:rPr>
        <w:t>⁎</w:t>
      </w:r>
      <w:r>
        <w:rPr>
          <w:rFonts w:ascii="Microsoft PhagsPa" w:hAnsi="Microsoft PhagsPa" w:cs="Microsoft PhagsPa" w:eastAsia="Microsoft PhagsPa"/>
          <w:sz w:val="9"/>
          <w:szCs w:val="9"/>
          <w:spacing w:val="-18"/>
          <w:w w:val="192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Corresponding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position w:val="0"/>
        </w:rPr>
        <w:t>author.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29" w:after="0" w:line="161" w:lineRule="exact"/>
        <w:ind w:left="34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addresses: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hyperlink r:id="rId11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3"/>
          </w:rPr>
          <w:t>scarnovale@saunders.rit.edu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11"/>
            <w:w w:val="113"/>
          </w:rPr>
          <w:t> </w:t>
        </w:r>
      </w:hyperlink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  <w:t>(S.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0"/>
        </w:rPr>
        <w:t>Carnovale),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17"/>
          <w:w w:val="110"/>
        </w:rPr>
        <w:t> </w:t>
      </w:r>
      <w:hyperlink r:id="rId12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0"/>
          </w:rPr>
          <w:t>Dale.Rogers@asu.edu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-1"/>
            <w:w w:val="110"/>
          </w:rPr>
          <w:t> </w:t>
        </w:r>
      </w:hyperlink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  <w:t>(D.S.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0"/>
        </w:rPr>
        <w:t>Rogers),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5"/>
          <w:w w:val="110"/>
        </w:rPr>
        <w:t> </w:t>
      </w:r>
      <w:hyperlink r:id="rId13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0"/>
          </w:rPr>
          <w:t>yeniyurt@business.rutgers.edu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0"/>
          </w:rPr>
          <w:t> 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9"/>
            <w:w w:val="110"/>
          </w:rPr>
          <w:t> </w:t>
        </w:r>
      </w:hyperlink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  <w:t>(S.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0"/>
        </w:rPr>
        <w:t>Yeniyurt).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hyperlink r:id="rId14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w w:val="120"/>
          </w:rPr>
          <w:t>h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2"/>
            <w:w w:val="120"/>
          </w:rPr>
          <w:t>t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3"/>
          </w:rPr>
          <w:t>tp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2"/>
            <w:w w:val="113"/>
          </w:rPr>
          <w:t>s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8"/>
          </w:rPr>
          <w:t>://doi.org/10.1016/j.pursup.2018.07.007</w:t>
        </w:r>
        <w:r>
          <w:rPr>
            <w:rFonts w:ascii="Times New Roman" w:hAnsi="Times New Roman" w:cs="Times New Roman" w:eastAsia="Times New Roman"/>
            <w:sz w:val="14"/>
            <w:szCs w:val="14"/>
            <w:color w:val="000000"/>
            <w:spacing w:val="0"/>
            <w:w w:val="100"/>
          </w:rPr>
        </w:r>
      </w:hyperlink>
    </w:p>
    <w:p>
      <w:pPr>
        <w:spacing w:before="3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Received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</w:rPr>
        <w:t>January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2017;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Received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revised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July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2018;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Accepted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July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2018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6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Available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online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07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August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2018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4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shape style="position:absolute;margin-left:36.299999pt;margin-top:20.396164pt;width:522.972pt;height:26.881pt;mso-position-horizontal-relative:page;mso-position-vertical-relative:paragraph;z-index:-2135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1478-4092/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2018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Elsevier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Ltd.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rights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reserved.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50" w:lineRule="auto"/>
        <w:ind w:left="235" w:right="32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cite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as: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Steven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Purch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(2018),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https://doi.org/10.1016/j.pursup.2018.07.007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2"/>
          <w:pgMar w:header="104" w:footer="444" w:top="860" w:bottom="640" w:left="640" w:right="640"/>
          <w:headerReference w:type="default" r:id="rId16"/>
          <w:footerReference w:type="default" r:id="rId17"/>
          <w:pgSz w:w="11920" w:h="15880"/>
        </w:sectPr>
      </w:pPr>
      <w:rPr/>
    </w:p>
    <w:p>
      <w:pPr>
        <w:spacing w:before="45" w:after="0" w:line="17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understood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product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constraint"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:40)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0" w:after="0" w:line="17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7"/>
        </w:rPr>
        <w:t>”</w:t>
      </w:r>
      <w:r>
        <w:rPr>
          <w:rFonts w:ascii="Times New Roman" w:hAnsi="Times New Roman" w:cs="Times New Roman" w:eastAsia="Times New Roman"/>
          <w:sz w:val="16"/>
          <w:szCs w:val="16"/>
          <w:w w:val="109"/>
        </w:rPr>
        <w:t>premised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critically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provision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vital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Drees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Heugens,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:1667).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8" w:after="0" w:line="154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implicitly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leverages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72" w:lineRule="auto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Hofmann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Kotzab,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juxtaposing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view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prominent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emerge: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(power)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5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  <w:position w:val="3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conduit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accessed,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elucidate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juxtaposition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theories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ect(s)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enhancing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performance;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to-date,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minimal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13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attention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work.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161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answer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question,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1985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struc-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comprised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explicitly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procurement,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production,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nished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goods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services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created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joint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venture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(JV)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Thompson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platinum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ideal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repository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re-create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involved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trans-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inquiry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JVs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worthwhile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vantage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context.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occurs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combine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equity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create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third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entity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Kogut,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1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nished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services.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example,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$3.3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billion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Fiat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Spa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Russian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Sollers,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initiated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5" w:after="0" w:line="17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1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2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produce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500,000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vehicles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year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capable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producing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500,000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passenger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cars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SUVs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annuall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y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Vasilyeva,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6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valuable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writ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left="112" w:right="458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large.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43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Literature</w:t>
      </w:r>
      <w:r>
        <w:rPr>
          <w:rFonts w:ascii="Arial" w:hAnsi="Arial" w:cs="Arial" w:eastAsia="Arial"/>
          <w:sz w:val="16"/>
          <w:szCs w:val="16"/>
          <w:spacing w:val="4"/>
          <w:w w:val="11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review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2" w:right="260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9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nance?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5" w:lineRule="auto"/>
        <w:ind w:left="112" w:right="-7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planning,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managing,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controlling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1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2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material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:773).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3" w:after="0" w:line="113" w:lineRule="auto"/>
        <w:ind w:left="112" w:right="-75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“…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</w:r>
    </w:p>
    <w:p>
      <w:pPr>
        <w:spacing w:before="52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raised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3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thought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organization,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71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6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fund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chai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6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-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Hu</w:t>
      </w:r>
      <w:r>
        <w:rPr>
          <w:rFonts w:ascii="Meiryo" w:hAnsi="Meiryo" w:cs="Meiryo" w:eastAsia="Meiryo"/>
          <w:sz w:val="16"/>
          <w:szCs w:val="16"/>
          <w:color w:val="2B7CA5"/>
          <w:spacing w:val="0"/>
          <w:w w:val="100"/>
          <w:position w:val="6"/>
        </w:rPr>
        <w:t>ﬀ</w:t>
      </w:r>
      <w:r>
        <w:rPr>
          <w:rFonts w:ascii="Meiryo" w:hAnsi="Meiryo" w:cs="Meiryo" w:eastAsia="Meiryo"/>
          <w:sz w:val="16"/>
          <w:szCs w:val="16"/>
          <w:color w:val="2B7CA5"/>
          <w:spacing w:val="3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  <w:position w:val="6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ectively,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view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advocates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  <w:position w:val="2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heightened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manage-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172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ment,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focused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coordination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entities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achieve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2"/>
          <w:position w:val="3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  <w:position w:val="3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coordination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17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apparent,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coordination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entities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18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penalty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payments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and/or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discounts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payments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Gupta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Dutta,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com-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26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plexity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3" w:after="0" w:line="161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size.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management,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sup-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plier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(typically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intermediary),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(interest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rate)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Holter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congruent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theories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Germain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integration,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Ralston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raises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properties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88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theories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57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2.2.1.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right="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operate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isolation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embedded.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136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erently,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18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…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8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197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management,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8" w:after="0" w:line="185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consists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customers,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1" w:after="0" w:line="137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09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:194).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aggregate,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overarching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struc-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emphasis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0" w:after="0" w:line="273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scholars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continue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problems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6"/>
        </w:rPr>
        <w:t>Galaskiewicz,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answered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research.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example,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scholars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investigated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views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strategic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abilities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responsiveness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Bernardes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Zsidisin,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Building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examines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antecedents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develop-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sig-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ni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explains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development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unravel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global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auto-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industry,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demonstrating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insights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regarding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Choi,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Yan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Dooley,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line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inquiry,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0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investigated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brokerage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expanding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nationally,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33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examined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plays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40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utilize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overlapping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40" w:lineRule="auto"/>
        <w:ind w:right="265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Kähkönen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Virolainen,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72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2.2.2.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6" w:after="0" w:line="158" w:lineRule="auto"/>
        <w:ind w:right="4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maintain,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navigate,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successfully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Zaheer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assumption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7" w:after="0" w:line="154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presupposes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pendence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embedded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5" w:after="0" w:line="164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Principally,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autonomous,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5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constrained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…</w:t>
      </w:r>
      <w:r>
        <w:rPr>
          <w:rFonts w:ascii="Gautami" w:hAnsi="Gautami" w:cs="Gautami" w:eastAsia="Gautami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right="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5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5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5"/>
        </w:rPr>
        <w:t>”</w:t>
      </w:r>
      <w:r>
        <w:rPr>
          <w:rFonts w:ascii="Gautami" w:hAnsi="Gautami" w:cs="Gautami" w:eastAsia="Gautami"/>
          <w:sz w:val="16"/>
          <w:szCs w:val="16"/>
          <w:spacing w:val="-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5"/>
        </w:rPr>
        <w:t>Pf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5"/>
        </w:rPr>
        <w:t>e</w:t>
      </w:r>
      <w:r>
        <w:rPr>
          <w:rFonts w:ascii="Meiryo" w:hAnsi="Meiryo" w:cs="Meiryo" w:eastAsia="Meiryo"/>
          <w:sz w:val="16"/>
          <w:szCs w:val="16"/>
          <w:color w:val="2B7CA5"/>
          <w:spacing w:val="-1"/>
          <w:w w:val="100"/>
          <w:position w:val="5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5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5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8"/>
          <w:position w:val="5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5"/>
        </w:rPr>
        <w:t>:26</w:t>
      </w:r>
      <w:r>
        <w:rPr>
          <w:rFonts w:ascii="Gautami" w:hAnsi="Gautami" w:cs="Gautami" w:eastAsia="Gautami"/>
          <w:sz w:val="16"/>
          <w:szCs w:val="16"/>
          <w:color w:val="000000"/>
          <w:spacing w:val="1"/>
          <w:w w:val="108"/>
          <w:position w:val="5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5"/>
        </w:rPr>
        <w:t>27).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8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5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5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-1"/>
          <w:w w:val="147"/>
          <w:position w:val="5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5"/>
        </w:rPr>
        <w:t>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5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global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alternative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44" w:after="0" w:line="265" w:lineRule="exact"/>
        <w:ind w:left="112" w:right="-66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4"/>
        </w:rPr>
        <w:t>outcomes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4"/>
        </w:rPr>
        <w:t>commitment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4"/>
        </w:rPr>
        <w:t>outcomes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4"/>
        </w:rPr>
        <w:t>stake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4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0"/>
        </w:rPr>
      </w:r>
    </w:p>
    <w:p>
      <w:pPr>
        <w:spacing w:before="0" w:after="0" w:line="17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Connelly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:229).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[inter]dependencies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3"/>
          <w:position w:val="2"/>
        </w:rPr>
        <w:t>a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(either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spacing w:val="-1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negatively)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traced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back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19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(RDT)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  <w:position w:val="3"/>
        </w:rPr>
        <w:t>197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  <w:position w:val="3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169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inter-corporate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understood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product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inter-organizational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constraint"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1987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dual-faceted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240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components: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constraint.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First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premised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1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critically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1"/>
        </w:rPr>
        <w:t>pro-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0" w:after="0" w:line="184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Drees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Heugens,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:1667).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whenever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entirely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7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conditions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necessary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achievement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obtaining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outcome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1978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partner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proportional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mediated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partner,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inversely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proportional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partnership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Emerson,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196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Essentially,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6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act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  <w:position w:val="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coalitions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structures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6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13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molded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acquire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needed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resources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Oke,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Prajogo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112" w:right="359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1"/>
        </w:rPr>
        <w:t>Jayaram,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12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  <w:position w:val="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1"/>
        </w:rPr>
        <w:t>:45).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3" w:after="0" w:line="161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nition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constraint,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refers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constraints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38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another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bound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conditions.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sur-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15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vival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hinges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1"/>
        </w:rPr>
        <w:t>procure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position w:val="1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4" w:after="0" w:line="16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environment</w:t>
      </w:r>
      <w:r>
        <w:rPr>
          <w:rFonts w:ascii="Gautami" w:hAnsi="Gautami" w:cs="Gautami" w:eastAsia="Gautami"/>
          <w:sz w:val="16"/>
          <w:szCs w:val="16"/>
          <w:spacing w:val="0"/>
          <w:w w:val="110"/>
        </w:rPr>
        <w:t>…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restructure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pendencies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variety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tactic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Casciaro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Piskorski,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:167)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attempt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7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di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erent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forms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interorganizational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arrangement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6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1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-1"/>
          <w:w w:val="100"/>
          <w:position w:val="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1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7"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1"/>
        </w:rPr>
        <w:t>:xxxiii).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7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say,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1"/>
        </w:rPr>
        <w:t>leveraging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ways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  <w:position w:val="1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78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reducing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proving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ectively,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successfully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Zhao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Terpend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Ashenbaum,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Reagans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Mcevily,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-5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structure,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practices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2" w:lineRule="auto"/>
        <w:ind w:left="112" w:right="-48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Fundamentally,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advantage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positions,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162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tangentially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supports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notion,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4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competency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(included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left="112" w:right="-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Ellinger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Yet,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competency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echoes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broad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tackling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problem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called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9" w:after="0" w:line="16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w w:val="110"/>
        </w:rPr>
        <w:t>structure-performance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lin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k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Wagner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Salvador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Villena,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Ralston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connects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practices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Foerstl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revealed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ndings.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earlier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examined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congruence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strategy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design,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(ROA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case)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attained,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congruence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strategy,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David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activities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determinant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ectively,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supports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contingency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argument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underpinning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link: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commensurate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contingent)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design.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left="361" w:right="-6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examined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savings)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3"/>
        </w:rPr>
        <w:t>attainable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3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integrate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members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Poucke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empirically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9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involvement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7" w:after="0" w:line="161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network)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savings).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Further,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Vos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(2016)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whether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attainable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globally,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attained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right="133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broader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factors.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4" w:lineRule="exact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continues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articulate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complex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critically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increases.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dependencies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(indirectly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them),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extension,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embedded.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Yet,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minimal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18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undertaking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inquiry,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domain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SCF.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98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Hypothesis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development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5" w:lineRule="auto"/>
        <w:ind w:right="47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emerge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reviewed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inherently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governs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behaviors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closely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depen-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154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competently,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navigation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implies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density)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attained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1992a,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together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mutual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(dependence)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189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therefore,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25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development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4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utilize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eigenvector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cohesion.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equation,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cash-conversion-cycle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(CCC),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(ROA).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metrics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serves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explicitly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rm-level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(EBITDA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ROA)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(CCC)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traditionally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tric,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interpret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tric.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73" w:lineRule="auto"/>
        <w:ind w:right="65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logic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1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w w:val="109"/>
        </w:rPr>
        <w:t>performanc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hypothesized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lationship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6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verted.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logic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vantage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constructs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cohesion)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earnings.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logic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position w:val="2"/>
        </w:rPr>
        <w:t>co-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hesion,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wield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uence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able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generates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deployed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leveraging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foster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73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presents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operationalization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conceptual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framing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72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3" w:lineRule="auto"/>
        <w:ind w:right="65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studied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Ramsay,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1995;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Pulles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6" w:lineRule="exact"/>
        <w:ind w:right="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6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6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6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arises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-1"/>
          <w:w w:val="147"/>
          <w:position w:val="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  <w:position w:val="6"/>
        </w:rPr>
        <w:t>combi-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nation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6"/>
        </w:rPr>
        <w:t>attractiveness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own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…</w:t>
      </w:r>
      <w:r>
        <w:rPr>
          <w:rFonts w:ascii="Gautami" w:hAnsi="Gautami" w:cs="Gautami" w:eastAsia="Gautami"/>
          <w:sz w:val="16"/>
          <w:szCs w:val="16"/>
          <w:spacing w:val="2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freedom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3" w:lineRule="exact"/>
        <w:ind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obtain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8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8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8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8"/>
        </w:rPr>
        <w:t>”</w:t>
      </w:r>
      <w:r>
        <w:rPr>
          <w:rFonts w:ascii="Gautami" w:hAnsi="Gautami" w:cs="Gautami" w:eastAsia="Gautami"/>
          <w:sz w:val="16"/>
          <w:szCs w:val="16"/>
          <w:spacing w:val="-1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8"/>
        </w:rPr>
        <w:t>Ramsay,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8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7"/>
          <w:position w:val="8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8"/>
        </w:rPr>
        <w:t>:129).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7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8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240" w:lineRule="auto"/>
        <w:ind w:left="11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Table</w:t>
      </w:r>
      <w:r>
        <w:rPr>
          <w:rFonts w:ascii="Arial" w:hAnsi="Arial" w:cs="Arial" w:eastAsia="Arial"/>
          <w:sz w:val="14"/>
          <w:szCs w:val="14"/>
          <w:spacing w:val="3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8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7.609001pt;margin-top:11.843081pt;width:520.04999pt;height:.1pt;mso-position-horizontal-relative:page;mso-position-vertical-relative:paragraph;z-index:-2134" coordorigin="752,237" coordsize="10401,2">
            <v:shape style="position:absolute;left:752;top:237;width:10401;height:2" coordorigin="752,237" coordsize="10401,0" path="m752,237l11153,237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Variable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operationalization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descriptions.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auto"/>
        <w:ind w:left="232" w:right="-41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8"/>
        </w:rPr>
        <w:t>Variable</w:t>
      </w:r>
      <w:r>
        <w:rPr>
          <w:rFonts w:ascii="Arial" w:hAnsi="Arial" w:cs="Arial" w:eastAsia="Arial"/>
          <w:sz w:val="12"/>
          <w:szCs w:val="12"/>
          <w:spacing w:val="-6"/>
          <w:w w:val="118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of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7"/>
        </w:rPr>
        <w:t>interest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170" w:lineRule="atLeast"/>
        <w:ind w:right="-41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37.609001pt;margin-top:30.323851pt;width:520.049010pt;height:.1pt;mso-position-horizontal-relative:page;mso-position-vertical-relative:paragraph;z-index:-2132" coordorigin="752,606" coordsize="10401,2">
            <v:shape style="position:absolute;left:752;top:606;width:10401;height:2" coordorigin="752,606" coordsize="10401,0" path="m752,606l11153,606e" filled="f" stroked="t" strokeweight=".5980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16"/>
        </w:rPr>
        <w:t>Dependent/</w:t>
      </w:r>
      <w:r>
        <w:rPr>
          <w:rFonts w:ascii="Arial" w:hAnsi="Arial" w:cs="Arial" w:eastAsia="Arial"/>
          <w:sz w:val="12"/>
          <w:szCs w:val="12"/>
          <w:spacing w:val="0"/>
          <w:w w:val="116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9"/>
        </w:rPr>
        <w:t>independent/</w:t>
      </w:r>
      <w:r>
        <w:rPr>
          <w:rFonts w:ascii="Arial" w:hAnsi="Arial" w:cs="Arial" w:eastAsia="Arial"/>
          <w:sz w:val="12"/>
          <w:szCs w:val="12"/>
          <w:spacing w:val="0"/>
          <w:w w:val="119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21"/>
        </w:rPr>
        <w:t>control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7"/>
        </w:rPr>
        <w:t>Operationalization/comments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3" w:equalWidth="0">
            <w:col w:w="908" w:space="617"/>
            <w:col w:w="828" w:space="517"/>
            <w:col w:w="7770"/>
          </w:cols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32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Conversion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4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Cycle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(CCC)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185" w:lineRule="auto"/>
        <w:ind w:left="1345" w:right="178" w:firstLine="-1345"/>
        <w:jc w:val="both"/>
        <w:tabs>
          <w:tab w:pos="13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Dependent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3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35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5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-10"/>
          <w:w w:val="13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composite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metric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8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00"/>
        </w:rPr>
        <w:t>…</w:t>
      </w:r>
      <w:r>
        <w:rPr>
          <w:rFonts w:ascii="Gautami" w:hAnsi="Gautami" w:cs="Gautami" w:eastAsia="Gautami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requires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adding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inventory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receivable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subtracting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payabl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e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bridge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7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material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activities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with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suppliers,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production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operations,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distribution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functions,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outbound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sales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activitie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s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5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Farris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2005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:114).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175" w:space="350"/>
            <w:col w:w="9115"/>
          </w:cols>
        </w:sectPr>
      </w:pPr>
      <w:rPr/>
    </w:p>
    <w:p>
      <w:pPr>
        <w:spacing w:before="32" w:after="0" w:line="72" w:lineRule="exact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-5"/>
        </w:rPr>
        <w:t>Inventory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34" w:after="0" w:line="71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-6"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9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  <w:i/>
          <w:position w:val="-6"/>
        </w:rPr>
        <w:t>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8"/>
          <w:i/>
          <w:position w:val="-6"/>
        </w:rPr>
        <w:t>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  <w:i/>
          <w:position w:val="-6"/>
        </w:rPr>
        <w:t>ivable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6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66" w:space="2328"/>
            <w:col w:w="3146"/>
          </w:cols>
        </w:sectPr>
      </w:pPr>
      <w:rPr/>
    </w:p>
    <w:p>
      <w:pPr>
        <w:spacing w:before="0" w:after="0" w:line="126" w:lineRule="exact"/>
        <w:ind w:left="2881" w:right="-20"/>
        <w:jc w:val="left"/>
        <w:tabs>
          <w:tab w:pos="5380" w:val="left"/>
          <w:tab w:pos="85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DO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ays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i/>
          <w:position w:val="-2"/>
        </w:rPr>
        <w:t>nventory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8"/>
          <w:i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-2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62"/>
          <w:w w:val="68"/>
          <w:position w:val="2"/>
        </w:rPr>
        <w:t>⎛</w:t>
      </w:r>
      <w:r>
        <w:rPr>
          <w:rFonts w:ascii="Cambria Math" w:hAnsi="Cambria Math" w:cs="Cambria Math" w:eastAsia="Cambria Math"/>
          <w:sz w:val="5"/>
          <w:szCs w:val="5"/>
          <w:spacing w:val="0"/>
          <w:w w:val="163"/>
          <w:position w:val="-2"/>
        </w:rPr>
        <w:t>⎜</w:t>
      </w:r>
      <w:r>
        <w:rPr>
          <w:rFonts w:ascii="Cambria Math" w:hAnsi="Cambria Math" w:cs="Cambria Math" w:eastAsia="Cambria Math"/>
          <w:sz w:val="5"/>
          <w:szCs w:val="5"/>
          <w:spacing w:val="-1"/>
          <w:w w:val="100"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1"/>
          <w:w w:val="113"/>
          <w:position w:val="2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13"/>
          <w:u w:val="single" w:color="000000"/>
          <w:position w:val="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2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2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62"/>
          <w:w w:val="68"/>
          <w:position w:val="2"/>
        </w:rPr>
        <w:t>⎞</w:t>
      </w:r>
      <w:r>
        <w:rPr>
          <w:rFonts w:ascii="Cambria Math" w:hAnsi="Cambria Math" w:cs="Cambria Math" w:eastAsia="Cambria Math"/>
          <w:sz w:val="5"/>
          <w:szCs w:val="5"/>
          <w:spacing w:val="0"/>
          <w:w w:val="163"/>
          <w:position w:val="-2"/>
        </w:rPr>
        <w:t>⎟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-2"/>
        </w:rPr>
        <w:t>*36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eiva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les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i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-2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0"/>
        </w:rPr>
        <w:t>⎛</w:t>
      </w:r>
      <w:r>
        <w:rPr>
          <w:rFonts w:ascii="Cambria Math" w:hAnsi="Cambria Math" w:cs="Cambria Math" w:eastAsia="Cambria Math"/>
          <w:sz w:val="12"/>
          <w:szCs w:val="12"/>
          <w:spacing w:val="8"/>
          <w:w w:val="68"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12"/>
          <w:w w:val="68"/>
          <w:u w:val="single" w:color="000000"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0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0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0"/>
        </w:rPr>
        <w:t>⎞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-2"/>
        </w:rPr>
        <w:t>*365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0" w:after="0" w:line="290" w:lineRule="exact"/>
        <w:ind w:right="7"/>
        <w:jc w:val="right"/>
        <w:rPr>
          <w:rFonts w:ascii="Cambria Math" w:hAnsi="Cambria Math" w:cs="Cambria Math" w:eastAsia="Cambria Math"/>
          <w:sz w:val="12"/>
          <w:szCs w:val="12"/>
        </w:rPr>
      </w:pPr>
      <w:rPr/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0"/>
        </w:rPr>
        <w:t>⎝</w:t>
      </w:r>
      <w:r>
        <w:rPr>
          <w:rFonts w:ascii="Cambria Math" w:hAnsi="Cambria Math" w:cs="Cambria Math" w:eastAsia="Cambria Math"/>
          <w:sz w:val="12"/>
          <w:szCs w:val="12"/>
          <w:spacing w:val="-1"/>
          <w:w w:val="6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Cost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Goods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old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i/>
          <w:position w:val="14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0"/>
        </w:rPr>
        <w:t>⎠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</w:p>
    <w:p>
      <w:pPr>
        <w:spacing w:before="0" w:after="0" w:line="10" w:lineRule="atLeast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  <w:i/>
        </w:rPr>
        <w:t>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8"/>
          <w:i/>
        </w:rPr>
        <w:t>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  <w:i/>
        </w:rPr>
        <w:t>ivable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80" w:lineRule="exact"/>
        <w:ind w:right="-20"/>
        <w:jc w:val="left"/>
        <w:tabs>
          <w:tab w:pos="380" w:val="left"/>
          <w:tab w:pos="1200" w:val="left"/>
        </w:tabs>
        <w:rPr>
          <w:rFonts w:ascii="Cambria Math" w:hAnsi="Cambria Math" w:cs="Cambria Math" w:eastAsia="Cambria Math"/>
          <w:sz w:val="12"/>
          <w:szCs w:val="12"/>
        </w:rPr>
      </w:pPr>
      <w:rPr/>
      <w:r>
        <w:rPr/>
        <w:br w:type="column"/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⎝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Net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Sales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⎠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538" w:space="1871"/>
            <w:col w:w="3231"/>
          </w:cols>
        </w:sectPr>
      </w:pPr>
      <w:rPr/>
    </w:p>
    <w:p>
      <w:pPr>
        <w:spacing w:before="0" w:after="0" w:line="151" w:lineRule="exact"/>
        <w:ind w:left="2881" w:right="-20"/>
        <w:jc w:val="left"/>
        <w:tabs>
          <w:tab w:pos="548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DO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7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7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ays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ayables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7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7"/>
        </w:rPr>
        <w:t> </w:t>
      </w:r>
      <w:r>
        <w:rPr>
          <w:rFonts w:ascii="Cambria Math" w:hAnsi="Cambria Math" w:cs="Cambria Math" w:eastAsia="Cambria Math"/>
          <w:sz w:val="5"/>
          <w:szCs w:val="5"/>
          <w:spacing w:val="-62"/>
          <w:w w:val="163"/>
          <w:position w:val="6"/>
        </w:rPr>
        <w:t>⎜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⎛</w:t>
      </w:r>
      <w:r>
        <w:rPr>
          <w:rFonts w:ascii="Cambria Math" w:hAnsi="Cambria Math" w:cs="Cambria Math" w:eastAsia="Cambria Math"/>
          <w:sz w:val="12"/>
          <w:szCs w:val="12"/>
          <w:spacing w:val="-16"/>
          <w:w w:val="100"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16"/>
          <w:w w:val="113"/>
          <w:position w:val="11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13"/>
          <w:u w:val="single" w:color="000000"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11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11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> </w:t>
      </w:r>
      <w:r>
        <w:rPr>
          <w:rFonts w:ascii="Cambria Math" w:hAnsi="Cambria Math" w:cs="Cambria Math" w:eastAsia="Cambria Math"/>
          <w:sz w:val="5"/>
          <w:szCs w:val="5"/>
          <w:spacing w:val="-62"/>
          <w:w w:val="163"/>
          <w:position w:val="6"/>
        </w:rPr>
        <w:t>⎟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⎞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7"/>
        </w:rPr>
        <w:t>*36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7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Cash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Conversion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Cycle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7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3"/>
          <w:i/>
          <w:position w:val="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  <w:i/>
          <w:position w:val="7"/>
        </w:rPr>
        <w:t>OI</w:t>
      </w:r>
      <w:r>
        <w:rPr>
          <w:rFonts w:ascii="Times New Roman" w:hAnsi="Times New Roman" w:cs="Times New Roman" w:eastAsia="Times New Roman"/>
          <w:sz w:val="12"/>
          <w:szCs w:val="12"/>
          <w:spacing w:val="-21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2"/>
          <w:w w:val="100"/>
          <w:position w:val="7"/>
        </w:rPr>
        <w:t>+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DOR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7"/>
        </w:rPr>
        <w:t>−</w:t>
      </w:r>
      <w:r>
        <w:rPr>
          <w:rFonts w:ascii="Cambria Math" w:hAnsi="Cambria Math" w:cs="Cambria Math" w:eastAsia="Cambria Math"/>
          <w:sz w:val="12"/>
          <w:szCs w:val="12"/>
          <w:spacing w:val="1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3"/>
          <w:i/>
          <w:position w:val="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  <w:i/>
          <w:position w:val="7"/>
        </w:rPr>
        <w:t>OP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68" w:lineRule="exact"/>
        <w:ind w:left="4275" w:right="4956"/>
        <w:jc w:val="center"/>
        <w:rPr>
          <w:rFonts w:ascii="Cambria Math" w:hAnsi="Cambria Math" w:cs="Cambria Math" w:eastAsia="Cambria Math"/>
          <w:sz w:val="12"/>
          <w:szCs w:val="12"/>
        </w:rPr>
      </w:pPr>
      <w:rPr/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9"/>
        </w:rPr>
        <w:t>⎝</w:t>
      </w:r>
      <w:r>
        <w:rPr>
          <w:rFonts w:ascii="Cambria Math" w:hAnsi="Cambria Math" w:cs="Cambria Math" w:eastAsia="Cambria Math"/>
          <w:sz w:val="12"/>
          <w:szCs w:val="12"/>
          <w:spacing w:val="4"/>
          <w:w w:val="68"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Cost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Goods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old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9"/>
        </w:rPr>
        <w:t>⎠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</w:p>
    <w:p>
      <w:pPr>
        <w:spacing w:before="0" w:after="0" w:line="63" w:lineRule="exact"/>
        <w:ind w:left="286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(Source(s):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4"/>
          <w:position w:val="1"/>
        </w:rPr>
        <w:t>Farris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1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1"/>
        </w:rPr>
        <w:t>Hutchison,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1"/>
        </w:rPr>
        <w:t>2003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  <w:position w:val="1"/>
        </w:rPr>
        <w:t>:85;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2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  <w:position w:val="1"/>
        </w:rPr>
        <w:t>Hutchison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1"/>
        </w:rPr>
        <w:t>2007:42)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2" w:after="0" w:line="170" w:lineRule="atLeast"/>
        <w:ind w:left="2869" w:right="411" w:firstLine="-2637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EBITDA</w:t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Dependent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Represents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before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interest,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taxation,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depreciation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amortization.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measure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taken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COMPUSTAT,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calculated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sales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minus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goods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sold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(COGS)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selling,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general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administrative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expenses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WRDS,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201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9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).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33" w:after="0" w:line="240" w:lineRule="auto"/>
        <w:ind w:left="202" w:right="-5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Return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</w:rPr>
        <w:t>Assets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40" w:right="30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</w:rPr>
        <w:t>(ROA)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-30" w:right="4516"/>
        <w:jc w:val="center"/>
        <w:tabs>
          <w:tab w:pos="130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Dependent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commonly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operationalization: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ind w:left="1315" w:right="5862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1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1"/>
        </w:rPr>
        <w:t>ft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1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6"/>
          <w:w w:val="100"/>
          <w:i/>
          <w:position w:val="-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"/>
        </w:rPr>
        <w:t>incom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9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6"/>
          <w:i/>
          <w:position w:val="-1"/>
        </w:rPr>
        <w:t>ft</w:t>
      </w:r>
      <w:r>
        <w:rPr>
          <w:rFonts w:ascii="Times New Roman" w:hAnsi="Times New Roman" w:cs="Times New Roman" w:eastAsia="Times New Roman"/>
          <w:sz w:val="10"/>
          <w:szCs w:val="10"/>
          <w:spacing w:val="-1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48"/>
          <w:position w:val="1"/>
        </w:rPr>
        <w:t>/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"/>
        </w:rPr>
        <w:t>total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2"/>
          <w:i/>
          <w:position w:val="1"/>
        </w:rPr>
        <w:t>ssets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  <w:i/>
          <w:position w:val="-1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7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186" w:space="339"/>
            <w:col w:w="9115"/>
          </w:cols>
        </w:sectPr>
      </w:pPr>
      <w:rPr/>
    </w:p>
    <w:p>
      <w:pPr>
        <w:spacing w:before="33" w:after="0" w:line="148" w:lineRule="auto"/>
        <w:ind w:left="2869" w:right="170" w:firstLine="-2637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Independent</w:t>
      </w:r>
      <w:r>
        <w:rPr>
          <w:rFonts w:ascii="Times New Roman" w:hAnsi="Times New Roman" w:cs="Times New Roman" w:eastAsia="Times New Roman"/>
          <w:sz w:val="12"/>
          <w:szCs w:val="12"/>
          <w:spacing w:val="-2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centrality,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6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25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e</w:t>
      </w:r>
      <w:r>
        <w:rPr>
          <w:rFonts w:ascii="Meiryo" w:hAnsi="Meiryo" w:cs="Meiryo" w:eastAsia="Meiryo"/>
          <w:sz w:val="12"/>
          <w:szCs w:val="12"/>
          <w:spacing w:val="-1"/>
          <w:w w:val="117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ned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principal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adjacency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matrix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e</w:t>
      </w:r>
      <w:r>
        <w:rPr>
          <w:rFonts w:ascii="Meiryo" w:hAnsi="Meiryo" w:cs="Meiryo" w:eastAsia="Meiryo"/>
          <w:sz w:val="12"/>
          <w:szCs w:val="12"/>
          <w:spacing w:val="-1"/>
          <w:w w:val="117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ning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network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interpreted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25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node</w:t>
      </w:r>
      <w:r>
        <w:rPr>
          <w:rFonts w:ascii="Times New Roman" w:hAnsi="Times New Roman" w:cs="Times New Roman" w:eastAsia="Times New Roman"/>
          <w:sz w:val="12"/>
          <w:szCs w:val="12"/>
          <w:spacing w:val="-18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high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score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adjacent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nodes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themselves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high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scorer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5"/>
        </w:rPr>
        <w:t>s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(Borgatti,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2005: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61).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e</w:t>
      </w:r>
      <w:r>
        <w:rPr>
          <w:rFonts w:ascii="Meiryo" w:hAnsi="Meiryo" w:cs="Meiryo" w:eastAsia="Meiryo"/>
          <w:sz w:val="12"/>
          <w:szCs w:val="12"/>
          <w:spacing w:val="0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i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2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0"/>
        </w:rPr>
        <w:t>centrality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0"/>
        </w:rPr>
        <w:t>score.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0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57" w:after="0" w:line="138" w:lineRule="auto"/>
        <w:ind w:left="2869" w:right="17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Gautami" w:hAnsi="Gautami" w:cs="Gautami" w:eastAsia="Gautami"/>
          <w:sz w:val="12"/>
          <w:szCs w:val="12"/>
          <w:w w:val="156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w w:val="118"/>
        </w:rPr>
        <w:t>centrality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vertex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proportional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centralities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vertices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connected.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19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9"/>
        </w:rPr>
        <w:t>λ</w:t>
      </w:r>
      <w:r>
        <w:rPr>
          <w:rFonts w:ascii="Arial" w:hAnsi="Arial" w:cs="Arial" w:eastAsia="Arial"/>
          <w:sz w:val="12"/>
          <w:szCs w:val="12"/>
          <w:spacing w:val="1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largest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eigenvalue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A</w:t>
      </w:r>
      <w:r>
        <w:rPr>
          <w:rFonts w:ascii="Arial" w:hAnsi="Arial" w:cs="Arial" w:eastAsia="Arial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vertices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(Bonacich,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2007:556).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24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A</w:t>
      </w:r>
      <w:r>
        <w:rPr>
          <w:rFonts w:ascii="Arial" w:hAnsi="Arial" w:cs="Arial" w:eastAsia="Arial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adjacency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matrix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speci</w:t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year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Methods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section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more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detail)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vertices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e</w:t>
      </w:r>
      <w:r>
        <w:rPr>
          <w:rFonts w:ascii="Meiryo" w:hAnsi="Meiryo" w:cs="Meiryo" w:eastAsia="Meiryo"/>
          <w:sz w:val="12"/>
          <w:szCs w:val="12"/>
          <w:spacing w:val="0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nition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makes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mention,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(nodes)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network.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Mathematically: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335" w:lineRule="exact"/>
        <w:ind w:left="2871" w:right="485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113953pt;margin-top:4.495034pt;width:13.790422pt;height:8.199405pt;mso-position-horizontal-relative:page;mso-position-vertical-relative:paragraph;z-index:-2131" type="#_x0000_t202" filled="f" stroked="f">
            <v:textbox inset="0,0,0,0">
              <w:txbxContent>
                <w:p>
                  <w:pPr>
                    <w:spacing w:before="0" w:after="0" w:line="164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Cambria Math" w:hAnsi="Cambria Math" w:cs="Cambria Math" w:eastAsia="Cambria Math"/>
                      <w:sz w:val="12"/>
                      <w:szCs w:val="12"/>
                      <w:spacing w:val="-5"/>
                      <w:w w:val="140"/>
                      <w:position w:val="5"/>
                    </w:rPr>
                    <w:t>∑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6"/>
                      <w:w w:val="100"/>
                      <w:i/>
                      <w:position w:val="1"/>
                    </w:rPr>
                    <w:t>i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0"/>
                      <w:w w:val="96"/>
                      <w:position w:val="1"/>
                    </w:rPr>
                    <w:t>=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-16"/>
                      <w:w w:val="100"/>
                      <w:position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1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  <w:position w:val="1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0"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9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Powe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  <w:i/>
          <w:position w:val="10"/>
        </w:rPr>
        <w:t>r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8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23"/>
          <w:w w:val="100"/>
          <w:i/>
          <w:position w:val="8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λ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100"/>
          <w:i/>
          <w:position w:val="8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     </w:t>
      </w:r>
      <w:r>
        <w:rPr>
          <w:rFonts w:ascii="Cambria Math" w:hAnsi="Cambria Math" w:cs="Cambria Math" w:eastAsia="Cambria Math"/>
          <w:sz w:val="12"/>
          <w:szCs w:val="12"/>
          <w:spacing w:val="1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16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16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9"/>
          <w:w w:val="100"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  <w:position w:val="10"/>
        </w:rPr>
        <w:t>a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8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spacing w:val="-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13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i/>
          <w:position w:val="1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10"/>
        </w:rPr>
        <w:t>...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i/>
          <w:position w:val="1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∀</w:t>
      </w:r>
      <w:r>
        <w:rPr>
          <w:rFonts w:ascii="Cambria Math" w:hAnsi="Cambria Math" w:cs="Cambria Math" w:eastAsia="Cambria Math"/>
          <w:sz w:val="12"/>
          <w:szCs w:val="12"/>
          <w:spacing w:val="13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i/>
          <w:position w:val="1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81" w:lineRule="exact"/>
        <w:ind w:left="2869" w:right="211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where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i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1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11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i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>≠</w:t>
      </w:r>
      <w:r>
        <w:rPr>
          <w:rFonts w:ascii="Cambria Math" w:hAnsi="Cambria Math" w:cs="Cambria Math" w:eastAsia="Cambria Math"/>
          <w:sz w:val="12"/>
          <w:szCs w:val="12"/>
          <w:spacing w:val="15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(i.e.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4"/>
          <w:position w:val="10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0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4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network)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represents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year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under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observation.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63" w:lineRule="exact"/>
        <w:ind w:left="232" w:right="-20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Independent</w:t>
      </w:r>
      <w:r>
        <w:rPr>
          <w:rFonts w:ascii="Times New Roman" w:hAnsi="Times New Roman" w:cs="Times New Roman" w:eastAsia="Times New Roman"/>
          <w:sz w:val="12"/>
          <w:szCs w:val="12"/>
          <w:spacing w:val="-17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operationalize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ego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density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follow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(Borgatti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1"/>
        </w:rPr>
        <w:t>2002)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calculate: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294" w:lineRule="exact"/>
        <w:ind w:left="2871" w:right="446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1"/>
          <w:w w:val="107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rk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7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Cohe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sio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7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7"/>
          <w:i/>
          <w:position w:val="7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-11"/>
          <w:w w:val="107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7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7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23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9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6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i/>
          <w:position w:val="9"/>
        </w:rPr>
        <w:t>Actual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2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i/>
          <w:position w:val="9"/>
        </w:rPr>
        <w:t>Tie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  <w:i/>
          <w:position w:val="9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48"/>
          <w:position w:val="9"/>
        </w:rPr>
        <w:t>/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i/>
          <w:position w:val="9"/>
        </w:rPr>
        <w:t>Maxim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i/>
          <w:position w:val="9"/>
        </w:rPr>
        <w:t>um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1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  <w:position w:val="9"/>
        </w:rPr>
        <w:t>um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  <w:position w:val="9"/>
        </w:rPr>
        <w:t>be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  <w:position w:val="9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11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i/>
          <w:position w:val="9"/>
        </w:rPr>
        <w:t>airs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03" w:lineRule="exact"/>
        <w:ind w:left="2869" w:right="18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3"/>
        </w:rPr>
        <w:t>where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8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3"/>
        </w:rPr>
        <w:t>actual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8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ties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3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quantity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connections</w:t>
      </w:r>
      <w:r>
        <w:rPr>
          <w:rFonts w:ascii="Times New Roman" w:hAnsi="Times New Roman" w:cs="Times New Roman" w:eastAsia="Times New Roman"/>
          <w:sz w:val="12"/>
          <w:szCs w:val="12"/>
          <w:spacing w:val="-17"/>
          <w:w w:val="119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9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exist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3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3"/>
          <w:position w:val="3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3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3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ego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3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8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3"/>
        </w:rPr>
        <w:t>maximum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7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3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7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3"/>
        </w:rPr>
        <w:t>pairs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3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  <w:position w:val="3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2869" w:right="19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possible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connections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(Borgatti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2002).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bound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</w:rPr>
        <w:t>[0,1],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2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</w:rPr>
        <w:t>though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2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purposes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analysis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2869" w:right="5927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scale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variable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[0,100].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33" w:after="0" w:line="240" w:lineRule="auto"/>
        <w:ind w:left="232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right="-20"/>
        <w:jc w:val="left"/>
        <w:tabs>
          <w:tab w:pos="13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Independent</w:t>
      </w:r>
      <w:r>
        <w:rPr>
          <w:rFonts w:ascii="Times New Roman" w:hAnsi="Times New Roman" w:cs="Times New Roman" w:eastAsia="Times New Roman"/>
          <w:sz w:val="12"/>
          <w:szCs w:val="12"/>
          <w:spacing w:val="-2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Finally,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calculate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diminishing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returns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take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quadratic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linear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counterpart: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717" w:space="807"/>
            <w:col w:w="9116"/>
          </w:cols>
        </w:sectPr>
      </w:pPr>
      <w:rPr/>
    </w:p>
    <w:p>
      <w:pPr>
        <w:spacing w:before="10" w:after="0" w:line="40" w:lineRule="exact"/>
        <w:ind w:left="470" w:right="-63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12"/>
          <w:szCs w:val="12"/>
          <w:w w:val="113"/>
          <w:position w:val="-10"/>
        </w:rPr>
        <w:t>Cohesion</w:t>
      </w:r>
      <w:r>
        <w:rPr>
          <w:rFonts w:ascii="Times New Roman" w:hAnsi="Times New Roman" w:cs="Times New Roman" w:eastAsia="Times New Roman"/>
          <w:sz w:val="8"/>
          <w:szCs w:val="8"/>
          <w:w w:val="134"/>
          <w:position w:val="-5"/>
        </w:rPr>
        <w:t>2</w:t>
      </w:r>
      <w:r>
        <w:rPr>
          <w:rFonts w:ascii="Times New Roman" w:hAnsi="Times New Roman" w:cs="Times New Roman" w:eastAsia="Times New Roman"/>
          <w:sz w:val="8"/>
          <w:szCs w:val="8"/>
          <w:w w:val="100"/>
          <w:position w:val="0"/>
        </w:rPr>
      </w:r>
    </w:p>
    <w:p>
      <w:pPr>
        <w:spacing w:before="55" w:after="0" w:line="5" w:lineRule="atLeast"/>
        <w:ind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</w:rPr>
        <w:t>Squared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51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-13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3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  <w:position w:val="-13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-13"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9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13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13"/>
        </w:rPr>
        <w:t>   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3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3" w:equalWidth="0">
            <w:col w:w="1040" w:space="1831"/>
            <w:col w:w="1488" w:space="148"/>
            <w:col w:w="6133"/>
          </w:cols>
        </w:sectPr>
      </w:pPr>
      <w:rPr/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Size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6" w:lineRule="exact"/>
        <w:ind w:left="2830" w:right="-20"/>
        <w:jc w:val="left"/>
        <w:tabs>
          <w:tab w:pos="4120" w:val="left"/>
        </w:tabs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-7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-2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-7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6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0" w:after="0" w:line="237" w:lineRule="exact"/>
        <w:ind w:left="1345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4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7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4"/>
        </w:rPr>
        <w:t>tests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so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4"/>
        </w:rPr>
        <w:t>called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  <w:position w:val="4"/>
        </w:rPr>
        <w:t> </w:t>
      </w:r>
      <w:r>
        <w:rPr>
          <w:rFonts w:ascii="Gautami" w:hAnsi="Gautami" w:cs="Gautami" w:eastAsia="Gautami"/>
          <w:sz w:val="12"/>
          <w:szCs w:val="12"/>
          <w:spacing w:val="-1"/>
          <w:w w:val="156"/>
          <w:position w:val="4"/>
        </w:rPr>
        <w:t>‘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4"/>
        </w:rPr>
        <w:t>curvilinea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  <w:position w:val="4"/>
        </w:rPr>
        <w:t>r</w:t>
      </w:r>
      <w:r>
        <w:rPr>
          <w:rFonts w:ascii="Gautami" w:hAnsi="Gautami" w:cs="Gautami" w:eastAsia="Gautami"/>
          <w:sz w:val="12"/>
          <w:szCs w:val="12"/>
          <w:spacing w:val="0"/>
          <w:w w:val="156"/>
          <w:position w:val="4"/>
        </w:rPr>
        <w:t>’</w:t>
      </w:r>
      <w:r>
        <w:rPr>
          <w:rFonts w:ascii="Gautami" w:hAnsi="Gautami" w:cs="Gautami" w:eastAsia="Gautami"/>
          <w:sz w:val="12"/>
          <w:szCs w:val="12"/>
          <w:spacing w:val="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00"/>
          <w:position w:val="4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4"/>
        </w:rPr>
        <w:t>variable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5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4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  <w:position w:val="4"/>
        </w:rPr>
        <w:t>Cohen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4"/>
          <w:w w:val="115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4"/>
        </w:rPr>
        <w:t>Cohen,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6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4"/>
        </w:rPr>
        <w:t>1983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  <w:position w:val="4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7"/>
          <w:w w:val="116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been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8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used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  <w:position w:val="4"/>
        </w:rPr>
        <w:t>extant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13" w:lineRule="exact"/>
        <w:ind w:left="1345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management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research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</w:rPr>
        <w:t>Powell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1999;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Lechner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2010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).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98" w:lineRule="exact"/>
        <w:ind w:right="-20"/>
        <w:jc w:val="left"/>
        <w:tabs>
          <w:tab w:pos="13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focal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5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(ego)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size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sum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"/>
        </w:rPr>
        <w:t>unique,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rst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degree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(i.e.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direct)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connections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(Wei,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1"/>
        </w:rPr>
        <w:t>2010)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position w:val="1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1345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important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context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present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study.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Operationalized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Carnovale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4"/>
        </w:rPr>
        <w:t>Yeniyurt,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201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9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3"/>
        </w:rPr>
        <w:t>):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45" w:lineRule="exact"/>
        <w:ind w:left="1347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954193pt;margin-top:7.281668pt;width:8.060088pt;height:5.635824pt;mso-position-horizontal-relative:page;mso-position-vertical-relative:paragraph;z-index:-2130" type="#_x0000_t202" filled="f" stroked="f">
            <v:textbox inset="0,0,0,0">
              <w:txbxContent>
                <w:p>
                  <w:pPr>
                    <w:spacing w:before="0" w:after="0" w:line="113" w:lineRule="exact"/>
                    <w:ind w:right="-57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6"/>
                      <w:i/>
                      <w:position w:val="2"/>
                    </w:rPr>
                    <w:t>i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0"/>
                      <w:w w:val="96"/>
                      <w:position w:val="2"/>
                    </w:rPr>
                    <w:t>=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-16"/>
                      <w:w w:val="100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Focal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2"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9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Si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2"/>
        </w:rPr>
        <w:t>z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23"/>
          <w:w w:val="100"/>
          <w:i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5"/>
          <w:w w:val="130"/>
          <w:position w:val="2"/>
        </w:rPr>
        <w:t>∑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0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0"/>
          <w:i/>
          <w:position w:val="9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31"/>
          <w:w w:val="13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b/>
          <w:bCs/>
          <w:position w:val="2"/>
        </w:rPr>
        <w:t>a</w:t>
      </w:r>
      <w:r>
        <w:rPr>
          <w:rFonts w:ascii="Times New Roman" w:hAnsi="Times New Roman" w:cs="Times New Roman" w:eastAsia="Times New Roman"/>
          <w:sz w:val="10"/>
          <w:szCs w:val="10"/>
          <w:spacing w:val="-1"/>
          <w:w w:val="100"/>
          <w:b/>
          <w:bCs/>
          <w:position w:val="0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spacing w:val="25"/>
          <w:w w:val="100"/>
          <w:b/>
          <w:bCs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  <w:t>∀</w:t>
      </w:r>
      <w:r>
        <w:rPr>
          <w:rFonts w:ascii="Cambria Math" w:hAnsi="Cambria Math" w:cs="Cambria Math" w:eastAsia="Cambria Math"/>
          <w:sz w:val="12"/>
          <w:szCs w:val="12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225" w:space="299"/>
            <w:col w:w="9116"/>
          </w:cols>
        </w:sectPr>
      </w:pPr>
      <w:rPr/>
    </w:p>
    <w:p>
      <w:pPr>
        <w:spacing w:before="0" w:after="0" w:line="180" w:lineRule="exact"/>
        <w:ind w:left="232" w:right="-20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Age</w:t>
      </w:r>
      <w:r>
        <w:rPr>
          <w:rFonts w:ascii="Times New Roman" w:hAnsi="Times New Roman" w:cs="Times New Roman" w:eastAsia="Times New Roman"/>
          <w:sz w:val="12"/>
          <w:szCs w:val="12"/>
          <w:spacing w:val="-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2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2"/>
        </w:rPr>
        <w:t>Operationalized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years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2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been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business,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relative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year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under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observation.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232" w:right="-20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13.036234pt;width:520.04999pt;height:.1pt;mso-position-horizontal-relative:page;mso-position-vertical-relative:paragraph;z-index:-2133" coordorigin="752,261" coordsize="10401,2">
            <v:shape style="position:absolute;left:752;top:261;width:10401;height:2" coordorigin="752,261" coordsize="10401,0" path="m752,261l11153,261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Assets=Log(Total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Assets)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0" w:after="0" w:line="29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conceptualization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1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implies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1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1" w:after="0" w:line="114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purchasers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output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1976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:39)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0" w:after="0" w:line="155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broaden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entities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Emerson,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196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3" w:after="0" w:line="16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tempting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foster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lessen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y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cultivating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alternative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Provan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91" w:lineRule="exact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truly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capabilities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ness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'ego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networks',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c.f.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Freeman,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Borgatti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Halgin,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connections.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Previous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9" w:after="0" w:line="169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1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2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attempts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multi-actor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utilize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allocate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decouple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activities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according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21"/>
        </w:rPr>
        <w:t>t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Olsen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:2580).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8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cordingly,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conceptualize,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extend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beyond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just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connections,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neighborhood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connection's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connections),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prominence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nections.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Theoretically,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closely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eigenvector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suited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Wasserman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Faust,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weigh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connection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equally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(as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centrality,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example),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portionally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(Bonacich,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2007).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155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improvements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CCC;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inherent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bases,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control)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allocation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6"/>
        </w:rPr>
        <w:t>Bettis,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Inherently,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implies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fa-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vorable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modalities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members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Hutchison,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decreasing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delays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payment.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bargaining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transaction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favorable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Crook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Combs,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engendering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comply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4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delays.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indirectly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capability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ensures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mitigate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erational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disruptions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Mizgier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shortened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mi-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tigation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resources)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distressed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a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positions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Buzacott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00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that: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7" w:after="0" w:line="232" w:lineRule="auto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H1a.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decrease)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cycle.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62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addition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performance;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worthwhile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metric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explore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37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exclusion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non-operational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expenses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calculation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Brockman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Russell,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:84).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uncertainty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various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types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3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posi-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tively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Kähkönen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Virolainen,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turn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2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11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Wagner,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</w:rPr>
        <w:t>Grosse-Ruyken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Erhun,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Ramsay,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Cendon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3"/>
        </w:rPr>
        <w:t>Jarvenpaa,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standing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Bonacich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Lloyd,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:192)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2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bargaining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Bloom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Perry,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161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together,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returns.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strategic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sound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partners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Hertzel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heightened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rendering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themselves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posi-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increase.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Thus: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40" w:lineRule="auto"/>
        <w:ind w:left="112" w:right="113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H1b.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0" w:lineRule="auto"/>
        <w:ind w:left="112" w:right="13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H1c.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34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5" w:lineRule="auto"/>
        <w:ind w:left="112" w:right="-6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eluded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16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structure-performance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link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discussion)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amination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studied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0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innovation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knowledge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creation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Mcfadyen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alliance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Soh,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Rodan,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competition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Skilton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Bernardes,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achieve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3" w:after="0" w:line="135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functions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fashio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Randall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2009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:684).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increases,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9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9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varied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stronger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Walker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reductions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factor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improved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6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6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company,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customers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0" w:after="0" w:line="113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Hutchison,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:88).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col-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laborative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7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tightly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connected,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Reagans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Mcevily,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that: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31" w:lineRule="auto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H2a.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decreases)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cycle.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58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reasons.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considered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organiza-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Durham,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2000;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2004,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generating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competitive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advantage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Gulati,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di-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9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organizational,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extension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David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Further,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7" w:after="0" w:line="240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5" w:lineRule="auto"/>
        <w:ind w:right="4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integration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Defee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Stank,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underpinning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strategic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Wagner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contrast,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absence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diminished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185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downstream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intermediaries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18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delay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material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ordering,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squeeze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work-in-process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inventories,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skimp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265" w:lineRule="exact"/>
        <w:ind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service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4"/>
        </w:rPr>
        <w:t>processe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  <w:position w:val="4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4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4"/>
        </w:rPr>
        <w:t>  </w:t>
      </w:r>
      <w:r>
        <w:rPr>
          <w:rFonts w:ascii="Gautami" w:hAnsi="Gautami" w:cs="Gautami" w:eastAsia="Gautami"/>
          <w:sz w:val="16"/>
          <w:szCs w:val="16"/>
          <w:spacing w:val="-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4"/>
        </w:rPr>
        <w:t>Hofmann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8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  <w:position w:val="4"/>
        </w:rPr>
        <w:t>Kotzab,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:305).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render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di-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minished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Foerstl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success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3"/>
          <w:position w:val="3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17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members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Dai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72" w:lineRule="auto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relational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exchange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Dahlstrom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Ingram,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3"/>
        </w:rPr>
        <w:t>Germain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together,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health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bridged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network),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stronger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122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expect: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240" w:lineRule="auto"/>
        <w:ind w:right="99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H2b.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240" w:lineRule="auto"/>
        <w:ind w:right="109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H2c.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05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tension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inherent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devel-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opment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argued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tighter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cohesive)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3"/>
        </w:rPr>
        <w:t>Coleman,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7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advocate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  <w:position w:val="3"/>
        </w:rPr>
        <w:t>full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argue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4" w:after="0" w:line="16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sparsely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1992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brokers.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H2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above),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tension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di-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minishing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exhibiting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curvilinear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1983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administrative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complexities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portfolio,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coordination,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4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challenging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Powell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1999;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Lechner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overlapping,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redundant,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instances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diminished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alternate,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connections.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5" w:after="0" w:line="141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inventory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-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bullwhip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time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Tangsucheeva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Prabhu,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:431)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negatively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3"/>
        </w:rPr>
        <w:t>a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9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Shahrur,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3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bridge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delay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ow,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9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decreased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Buzacott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negatively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Maintaining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receivables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negatively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af-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3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fected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raises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heightened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challenges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Gupta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Dutta,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72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poten-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0" w:after="0" w:line="29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1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ows,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hypothesize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30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regarding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cohesion: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8" w:after="0" w:line="231" w:lineRule="auto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H3a.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U-shape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09"/>
          <w:position w:val="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  <w:position w:val="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0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0"/>
        </w:rPr>
        <w:t>cycle.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61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H3b.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inverse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12"/>
          <w:w w:val="111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U-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0"/>
        </w:rPr>
        <w:t>shaped)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EBITDA.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61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H3c.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invers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12"/>
          <w:w w:val="111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U-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0"/>
        </w:rPr>
        <w:t>shaped)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355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Empirical</w:t>
      </w:r>
      <w:r>
        <w:rPr>
          <w:rFonts w:ascii="Arial" w:hAnsi="Arial" w:cs="Arial" w:eastAsia="Arial"/>
          <w:sz w:val="16"/>
          <w:szCs w:val="16"/>
          <w:spacing w:val="18"/>
          <w:w w:val="10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study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77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auto"/>
        <w:ind w:left="112" w:right="-4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overarching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question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guiding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structure)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rigor-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ously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reasonable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network)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required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40" w:lineRule="auto"/>
        <w:ind w:left="112" w:right="-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gathered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below.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4" w:after="0" w:line="159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Thompson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platinum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aggregates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venture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(JV)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dustry.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aggregates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reports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various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capacities)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activities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development,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marketing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alliances,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mergers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acquisitions,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partnerships.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worthy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note,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OEMs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necessity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replicate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closely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material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ows)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dustry,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draw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gathers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part-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nership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respective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participant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played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venture.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available,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2" w:after="0" w:line="174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OEM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manufacture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brakes,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drum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brakes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vacuum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booster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automobile.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buyer-supplier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explicit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sourcing/production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partnership,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frequency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volume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entities,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involved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transactions,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believe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acceptable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proxy.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industry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vast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intensive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Hartley,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Hong,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2002;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5" w:after="0" w:line="154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symmetric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square)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binary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0" w:after="0" w:line="16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1985</w:t>
      </w:r>
      <w:r>
        <w:rPr>
          <w:rFonts w:ascii="Gautami" w:hAnsi="Gautami" w:cs="Gautami" w:eastAsia="Gautami"/>
          <w:sz w:val="16"/>
          <w:szCs w:val="16"/>
          <w:spacing w:val="1"/>
          <w:w w:val="108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comprised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rows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columns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nXn,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symmetric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label)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distinct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row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2" w:after="0" w:line="155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(of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1158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buyers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suppliers)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generating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adjacency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matrices,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dimensions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1158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1158.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auto"/>
        <w:ind w:left="112" w:right="-45" w:firstLine="12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79"/>
          <w:position w:val="6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spacing w:val="-11"/>
          <w:w w:val="179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Note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position w:val="0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two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expectations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functional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form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curvi-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0"/>
        </w:rPr>
        <w:t>linear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0"/>
        </w:rPr>
        <w:t>relationship,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which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non-monotonic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position w:val="0"/>
        </w:rPr>
        <w:t>nature.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First,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low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6" w:lineRule="exact"/>
        <w:ind w:left="112" w:right="-46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levels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density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4"/>
          <w:szCs w:val="14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shortening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position w:val="2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17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exists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2"/>
        </w:rPr>
        <w:t>minimizing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4"/>
          <w:szCs w:val="14"/>
          <w:spacing w:val="0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ect,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yet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60" w:lineRule="exact"/>
        <w:ind w:left="112" w:right="-40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when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density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increases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lengthening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conversion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time;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44" w:after="0" w:line="182" w:lineRule="auto"/>
        <w:ind w:left="112" w:right="-6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hence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</w:rPr>
        <w:t>traditional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6"/>
        </w:rPr>
        <w:t> 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‘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U-Shape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’</w:t>
      </w:r>
      <w:r>
        <w:rPr>
          <w:rFonts w:ascii="Gautami" w:hAnsi="Gautami" w:cs="Gautami" w:eastAsia="Gautami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initial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decline,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bottoming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out,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in-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crease).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contrast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hypotheses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wherein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initial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positive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Meiryo" w:hAnsi="Meiryo" w:cs="Meiryo" w:eastAsia="Meiryo"/>
          <w:sz w:val="14"/>
          <w:szCs w:val="14"/>
          <w:spacing w:val="0"/>
          <w:w w:val="100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7"/>
        </w:rPr>
        <w:t>EBITDA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density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increases,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bene</w:t>
      </w:r>
      <w:r>
        <w:rPr>
          <w:rFonts w:ascii="Meiryo" w:hAnsi="Meiryo" w:cs="Meiryo" w:eastAsia="Meiryo"/>
          <w:sz w:val="14"/>
          <w:szCs w:val="14"/>
          <w:spacing w:val="-1"/>
          <w:w w:val="113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exhibit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‘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inverse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U-Shape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’</w:t>
      </w:r>
      <w:r>
        <w:rPr>
          <w:rFonts w:ascii="Gautami" w:hAnsi="Gautami" w:cs="Gautami" w:eastAsia="Gautami"/>
          <w:sz w:val="14"/>
          <w:szCs w:val="14"/>
          <w:spacing w:val="0"/>
          <w:w w:val="100"/>
        </w:rPr>
        <w:t> </w:t>
      </w:r>
      <w:r>
        <w:rPr>
          <w:rFonts w:ascii="Gautami" w:hAnsi="Gautami" w:cs="Gautami" w:eastAsia="Gautami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initial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rise,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reaching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maximum,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decline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thereafter).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See:</w:t>
      </w:r>
      <w:r>
        <w:rPr>
          <w:rFonts w:ascii="Times New Roman" w:hAnsi="Times New Roman" w:cs="Times New Roman" w:eastAsia="Times New Roman"/>
          <w:sz w:val="14"/>
          <w:szCs w:val="1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Figs.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15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70" w:after="0" w:line="246" w:lineRule="auto"/>
        <w:ind w:right="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1"/>
          <w:szCs w:val="11"/>
          <w:spacing w:val="-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represents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0"/>
        </w:rPr>
        <w:t>ob-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servation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0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spacing w:val="-38"/>
          <w:w w:val="17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1,2,</w:t>
      </w:r>
      <w:r>
        <w:rPr>
          <w:rFonts w:ascii="Arial" w:hAnsi="Arial" w:cs="Arial" w:eastAsia="Arial"/>
          <w:sz w:val="16"/>
          <w:szCs w:val="16"/>
          <w:spacing w:val="-1"/>
          <w:w w:val="108"/>
          <w:position w:val="0"/>
        </w:rPr>
        <w:t>…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,19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element,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b/>
          <w:bCs/>
          <w:position w:val="-3"/>
        </w:rPr>
        <w:t>i</w:t>
      </w:r>
      <w:r>
        <w:rPr>
          <w:rFonts w:ascii="Times New Roman" w:hAnsi="Times New Roman" w:cs="Times New Roman" w:eastAsia="Times New Roman"/>
          <w:sz w:val="11"/>
          <w:szCs w:val="11"/>
          <w:spacing w:val="3"/>
          <w:w w:val="100"/>
          <w:b/>
          <w:bCs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(for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assigned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binary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construc-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7" w:after="0" w:line="161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tion),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indicates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engaged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JV.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gether,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row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indicates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involving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8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3).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repeated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observation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adjacency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dimensions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1158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spacing w:val="-38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1158).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updated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annually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cumulatively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re</w:t>
      </w:r>
      <w:r>
        <w:rPr>
          <w:rFonts w:ascii="Meiryo" w:hAnsi="Meiryo" w:cs="Meiryo" w:eastAsia="Meiryo"/>
          <w:sz w:val="16"/>
          <w:szCs w:val="16"/>
          <w:spacing w:val="-1"/>
          <w:w w:val="104"/>
          <w:position w:val="3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7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therein.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dataset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suitable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repository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re-create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involved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transactions.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datasets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2014,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2015b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additional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variables,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collected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5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ganizational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Nowak,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1976;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40" w:lineRule="auto"/>
        <w:ind w:right="243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1978,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2003;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Gupta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Dutta,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information,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</w:rPr>
        <w:t>COMPUSTA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34"/>
          <w:position w:val="7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79" w:after="0" w:line="15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disclosure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publicly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traded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companies.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dataset,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reference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against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ticker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symbols,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angulate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techniques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ensure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methodological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rigor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empirical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Ancarani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</w:rPr>
        <w:t>Zsidisin,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  <w:position w:val="3"/>
        </w:rPr>
        <w:t>Collectively,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referenced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3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calculated,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matrices.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calculating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variables,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removing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complete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1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required,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adding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relevant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left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387,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411,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388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right="37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respectively.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26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Operationalization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27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166" w:lineRule="auto"/>
        <w:ind w:right="3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mathematical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formulae,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used: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composite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metric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…</w:t>
      </w:r>
      <w:r>
        <w:rPr>
          <w:rFonts w:ascii="Gautami" w:hAnsi="Gautami" w:cs="Gautami" w:eastAsia="Gautami"/>
          <w:sz w:val="16"/>
          <w:szCs w:val="16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inventory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ceivable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subtracting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payabl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e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3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:114).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EBITDA,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refers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interest,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taxation,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depreciation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amortization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calculated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(COGS)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selling,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administrative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expenses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WRDS,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2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amine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(ROA),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net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income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42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assets.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31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exact"/>
        <w:ind w:left="25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operationalize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eigenvector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centrality.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5" w:after="0" w:line="164" w:lineRule="auto"/>
        <w:ind w:right="46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1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links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points;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intensity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links;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centrality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linke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d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2" w:lineRule="auto"/>
        <w:ind w:right="65" w:firstLine="12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79"/>
          <w:position w:val="6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spacing w:val="-11"/>
          <w:w w:val="179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Compustat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Industrial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[Annual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Data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1"/>
          <w:position w:val="0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38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(198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1"/>
          <w:position w:val="0"/>
        </w:rPr>
        <w:t>5</w:t>
      </w:r>
      <w:r>
        <w:rPr>
          <w:rFonts w:ascii="Gautami" w:hAnsi="Gautami" w:cs="Gautami" w:eastAsia="Gautami"/>
          <w:sz w:val="14"/>
          <w:szCs w:val="14"/>
          <w:spacing w:val="0"/>
          <w:w w:val="111"/>
          <w:position w:val="0"/>
        </w:rPr>
        <w:t>–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2003).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Available: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Standard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&amp;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Poor's/Compustat.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Retrieved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Wharton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Research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0"/>
        </w:rPr>
        <w:t>Service.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240" w:lineRule="auto"/>
        <w:ind w:left="11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Table</w:t>
      </w:r>
      <w:r>
        <w:rPr>
          <w:rFonts w:ascii="Arial" w:hAnsi="Arial" w:cs="Arial" w:eastAsia="Arial"/>
          <w:sz w:val="14"/>
          <w:szCs w:val="14"/>
          <w:spacing w:val="3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8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</w:rPr>
        <w:t>Correlations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summary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statistics.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2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2.180004" w:type="dxa"/>
      </w:tblPr>
      <w:tblGrid/>
      <w:tr>
        <w:trPr>
          <w:trHeight w:val="329" w:hRule="exact"/>
        </w:trPr>
        <w:tc>
          <w:tcPr>
            <w:tcW w:w="1850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Variable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(*p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.05)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58" w:hRule="exact"/>
        </w:trPr>
        <w:tc>
          <w:tcPr>
            <w:tcW w:w="1850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1.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1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1"/>
              </w:rPr>
              <w:t>Cycle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185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2.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EBITDA</w:t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0.035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3.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0.0082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0.0753*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4.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0.0968*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0.2218*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0.0245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60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5.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0.1275*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0.0870*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0.1520*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0.1591*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1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83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6.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3"/>
                <w:position w:val="-1"/>
              </w:rPr>
              <w:t>Cohesio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3"/>
                <w:position w:val="-1"/>
              </w:rPr>
              <w:t>n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5"/>
              </w:rPr>
              <w:t>2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0.1066*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0.1481*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0.1369*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0.1334*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0.9707*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3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7.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Focal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2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0.0548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0.1517*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0.1610*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0.2796*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0.5703*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0.4955*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2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8.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7"/>
              </w:rPr>
              <w:t>Age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0.0023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0.0803*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0.0859*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0.0113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0.1771*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0.1375*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0.0194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2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2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9.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0.6102*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0.1949*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0.1684*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0.0628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0.2514*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0.0544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2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10.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0.1417*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0.4778*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0.0937*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0.1768*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0.0184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0.2748*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0.0368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0.7022*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166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3"/>
              </w:rPr>
              <w:t>Mean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129.81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1717.01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0.40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4.24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0.78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74.81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8.03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4.43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72" w:hRule="exact"/>
        </w:trPr>
        <w:tc>
          <w:tcPr>
            <w:tcW w:w="1850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Std.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Deviation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421.58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3910.43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2.02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23.73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1.13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32.78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2.03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0.71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</w:tbl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62" w:after="0" w:line="169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Mizruchi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Bunting,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1981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:478)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conceptually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explained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themselves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centra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1"/>
        </w:rPr>
        <w:t>l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Ruhnau,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:360).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8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density.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deals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connections.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connected,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3"/>
        </w:rPr>
        <w:t>1980;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1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Freeman,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1982;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Borgatti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Halgin,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Essentially,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comprised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actual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ego,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connected)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3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maximum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co-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captures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7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Ahuja,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empirical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squared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5" w:after="0" w:line="159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density,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resulting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quadratic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equation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nega-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presence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curvilinear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ect,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c.f.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(1983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above,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operationalizations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herein.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33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6" w:after="0" w:line="158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unobserved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heterogeneity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5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determinant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cacy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4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connection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experiential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including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age.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higher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5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liquidity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logarithmic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transfor-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mation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chosen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convertible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property,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plant,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equipment),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already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liquid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cash).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liquidity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particularly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germane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light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including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employees.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implicitly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time,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autocorrelation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endogeneity.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t-1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t-2)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pendent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included.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DV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approach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auto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correlation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endogeneity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econo-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metrically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Patatoukas,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correlation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summary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statistics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32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Econometric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4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19-year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period.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Therefore,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7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resulting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continuous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distributions.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long-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itudinal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allows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researchers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account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lationships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account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autocorrelation,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heteroscedasticity,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endogenous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gressors.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Fortunately,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longitudinal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econometric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account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complexities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additional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non-longitudinal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designs,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endogeneity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unobserved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heterogeneity.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longitudinal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o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variations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time).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study,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chosen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handle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tinuous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variable,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81" w:lineRule="exact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chose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Arellan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  <w:position w:val="5"/>
        </w:rPr>
        <w:t>o</w:t>
      </w:r>
      <w:r>
        <w:rPr>
          <w:rFonts w:ascii="Gautami" w:hAnsi="Gautami" w:cs="Gautami" w:eastAsia="Gautami"/>
          <w:sz w:val="16"/>
          <w:szCs w:val="16"/>
          <w:spacing w:val="0"/>
          <w:w w:val="105"/>
          <w:position w:val="5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Bover/Blundel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5"/>
          <w:position w:val="5"/>
        </w:rPr>
        <w:t>l</w:t>
      </w:r>
      <w:r>
        <w:rPr>
          <w:rFonts w:ascii="Gautami" w:hAnsi="Gautami" w:cs="Gautami" w:eastAsia="Gautami"/>
          <w:sz w:val="16"/>
          <w:szCs w:val="16"/>
          <w:spacing w:val="0"/>
          <w:w w:val="105"/>
          <w:position w:val="5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Bond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5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linear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5"/>
        </w:rPr>
        <w:t>estimator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37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Arellano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Bond,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1991;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Arellano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Bover,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1995;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Blundell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6" w:after="0" w:line="174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Bond,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estimation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technique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builds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Arellano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4"/>
        </w:rPr>
        <w:t>Bond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(1991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2"/>
        </w:rPr>
        <w:t>)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6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whereby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di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erenced,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generalized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moments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(GMM)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estimator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Blundell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174" w:lineRule="auto"/>
        <w:ind w:right="3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weak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struments.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2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GMM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estimator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rst-dif-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ferenced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instruments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equation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Bruno,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:474).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preferable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13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2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correlated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unobserved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panel-level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standard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estimators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3" w:after="0" w:line="169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10"/>
        </w:rPr>
        <w:t>sisten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t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Stata,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:3).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ideal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few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periods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many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individual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unit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s</w:t>
      </w:r>
      <w:r>
        <w:rPr>
          <w:rFonts w:ascii="Gautami" w:hAnsi="Gautami" w:cs="Gautami" w:eastAsia="Gautami"/>
          <w:sz w:val="16"/>
          <w:szCs w:val="16"/>
          <w:color w:val="000000"/>
          <w:spacing w:val="-1"/>
          <w:w w:val="110"/>
        </w:rPr>
        <w:t>…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dynamic,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depending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realization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s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right-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strictly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exogenous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(Baum,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2013:10).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Ef-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fectively,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ideal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2" w:after="0" w:line="167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strictly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exogenous,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meaning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correlated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realizations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ects;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heteroskedasticity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autocorrela-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tio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2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Roodman,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9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:1).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8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  <w:position w:val="3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94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estimate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43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above.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431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0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Wald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2"/>
        </w:rPr>
        <w:t>χ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2"/>
          <w:position w:val="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2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statis-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0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0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.01)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indicating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3" w:after="0" w:line="240" w:lineRule="auto"/>
        <w:ind w:right="171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adequately.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presents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results.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72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56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c)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.1);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H1a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2064.25,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4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2.180004" w:type="dxa"/>
      </w:tblPr>
      <w:tblGrid/>
      <w:tr>
        <w:trPr>
          <w:trHeight w:val="335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9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CCC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9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7"/>
              </w:rPr>
              <w:t>EBITDA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9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5"/>
              </w:rPr>
              <w:t>ROA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33" w:hRule="exact"/>
        </w:trPr>
        <w:tc>
          <w:tcPr>
            <w:tcW w:w="2386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Independent</w:t>
            </w:r>
            <w:r>
              <w:rPr>
                <w:rFonts w:ascii="Arial" w:hAnsi="Arial" w:cs="Arial" w:eastAsia="Arial"/>
                <w:sz w:val="12"/>
                <w:szCs w:val="12"/>
                <w:spacing w:val="-9"/>
                <w:w w:val="116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Variable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37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2" w:right="271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95"/>
              </w:rPr>
              <w:t>S.E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6" w:right="304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95"/>
              </w:rPr>
              <w:t>S.E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31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S.E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41" w:hRule="exact"/>
        </w:trPr>
        <w:tc>
          <w:tcPr>
            <w:tcW w:w="2386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119.257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37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195.413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</w:rPr>
              <w:t>2064.25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</w:rPr>
              <w:t>3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6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74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801.216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0.0118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0.035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1490.45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0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505.510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327.059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630.233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0.108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6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3"/>
                <w:position w:val="-1"/>
              </w:rPr>
              <w:t>Cohesio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3"/>
                <w:position w:val="-1"/>
              </w:rPr>
              <w:t>n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5"/>
              </w:rPr>
              <w:t>2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89.84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30.405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37.204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37.789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0.006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Focal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129.268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43.666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8.698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120.463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0.011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7"/>
              </w:rPr>
              <w:t>Age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5.25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2.908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14.152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13.391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231.310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42.899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301.81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9"/>
                <w:position w:val="-1"/>
              </w:rPr>
              <w:t>3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48.534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0.031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308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14" w:after="0" w:line="61" w:lineRule="exact"/>
              <w:ind w:left="1437" w:right="771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211"/>
                <w:position w:val="-3"/>
              </w:rPr>
              <w:t>+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74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Dependent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Variable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45"/>
                <w:position w:val="-3"/>
              </w:rPr>
              <w:t>t</w:t>
            </w:r>
            <w:r>
              <w:rPr>
                <w:rFonts w:ascii="Arial" w:hAnsi="Arial" w:cs="Arial" w:eastAsia="Arial"/>
                <w:sz w:val="8"/>
                <w:szCs w:val="8"/>
                <w:spacing w:val="0"/>
                <w:w w:val="204"/>
                <w:position w:val="-3"/>
              </w:rPr>
              <w:t>−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-3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1449.63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0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14" w:after="0" w:line="61" w:lineRule="exact"/>
              <w:ind w:left="337" w:right="753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-3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74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0.731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118.104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33" w:after="0" w:line="116" w:lineRule="exact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0.040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307.134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14" w:after="0" w:line="61" w:lineRule="exact"/>
              <w:ind w:left="363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-3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74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0.944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398.335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33" w:after="0" w:line="116" w:lineRule="exact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0.056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0.043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33" w:after="0" w:line="11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0.0419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0.021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33" w:after="0" w:line="116" w:lineRule="exact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0.054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4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6" w:after="0" w:line="61" w:lineRule="exact"/>
              <w:ind w:left="1437" w:right="771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211"/>
                <w:position w:val="-3"/>
              </w:rPr>
              <w:t>+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08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2"/>
              </w:rPr>
              <w:t>Dependent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2"/>
              </w:rPr>
              <w:t>Variable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5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45"/>
                <w:position w:val="-1"/>
              </w:rPr>
              <w:t>t</w:t>
            </w:r>
            <w:r>
              <w:rPr>
                <w:rFonts w:ascii="Arial" w:hAnsi="Arial" w:cs="Arial" w:eastAsia="Arial"/>
                <w:sz w:val="8"/>
                <w:szCs w:val="8"/>
                <w:spacing w:val="0"/>
                <w:w w:val="204"/>
                <w:position w:val="-1"/>
              </w:rPr>
              <w:t>−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-1"/>
              </w:rPr>
              <w:t>2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6" w:after="0" w:line="61" w:lineRule="exact"/>
              <w:ind w:left="417" w:right="673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-3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9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1"/>
              </w:rPr>
              <w:t>.157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0.0434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</w:tbl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6" w:after="0" w:line="240" w:lineRule="auto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609001pt;margin-top:-60.772415pt;width:520.04999pt;height:60.941417pt;mso-position-horizontal-relative:page;mso-position-vertical-relative:paragraph;z-index:-212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49" w:hRule="exact"/>
                    </w:trPr>
                    <w:tc>
                      <w:tcPr>
                        <w:tcW w:w="6617" w:type="dxa"/>
                        <w:vMerge w:val="restart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6617" w:type="dxa"/>
                        <w:vMerge/>
                        <w:gridSpan w:val="4"/>
                        <w:tcBorders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6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12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8"/>
                          </w:rPr>
                          <w:t>Intercept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32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15"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4"/>
                            <w:w w:val="11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1"/>
                            <w:w w:val="144"/>
                          </w:rPr>
                          <w:t>ﬁ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43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9" w:lineRule="exact"/>
                          <w:ind w:left="7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81"/>
                            <w:position w:val="-1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35"/>
                            <w:w w:val="181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  <w:position w:val="-1"/>
                          </w:rPr>
                          <w:t>4611.59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19"/>
                            <w:position w:val="-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0"/>
                            <w:w w:val="119"/>
                            <w:position w:val="5"/>
                          </w:rPr>
                          <w:t>***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493.362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0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81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35"/>
                            <w:w w:val="18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2472.000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38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1970.925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43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0.0967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0.080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16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12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Wald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1"/>
                            <w:w w:val="119"/>
                          </w:rPr>
                          <w:t>χ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spacing w:val="0"/>
                            <w:w w:val="119"/>
                            <w:position w:val="6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spacing w:val="0"/>
                            <w:w w:val="119"/>
                            <w:position w:val="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spacing w:val="8"/>
                            <w:w w:val="119"/>
                            <w:position w:val="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  <w:position w:val="0"/>
                          </w:rPr>
                          <w:t>(DF)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7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w w:val="119"/>
                          </w:rPr>
                          <w:t>1435.8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2"/>
                            <w:w w:val="1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0"/>
                            <w:w w:val="119"/>
                            <w:position w:val="6"/>
                          </w:rPr>
                          <w:t>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-1"/>
                            <w:w w:val="119"/>
                            <w:position w:val="6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19"/>
                            <w:position w:val="0"/>
                          </w:rPr>
                          <w:t>(9)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w w:val="119"/>
                          </w:rPr>
                          <w:t>2593.3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2"/>
                            <w:w w:val="119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0"/>
                            <w:w w:val="119"/>
                            <w:position w:val="6"/>
                          </w:rPr>
                          <w:t>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-1"/>
                            <w:w w:val="119"/>
                            <w:position w:val="6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19"/>
                            <w:position w:val="0"/>
                          </w:rPr>
                          <w:t>(9)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43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w w:val="119"/>
                          </w:rPr>
                          <w:t>39.15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w w:val="119"/>
                            <w:position w:val="6"/>
                          </w:rPr>
                          <w:t>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1"/>
                            <w:w w:val="119"/>
                            <w:position w:val="6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19"/>
                            <w:position w:val="0"/>
                          </w:rPr>
                          <w:t>(9)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1657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12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5"/>
                          </w:rPr>
                          <w:t>Observations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740" w:right="1002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387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411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43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388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211"/>
          <w:position w:val="6"/>
        </w:rPr>
        <w:t>+</w:t>
      </w:r>
      <w:r>
        <w:rPr>
          <w:rFonts w:ascii="Times New Roman" w:hAnsi="Times New Roman" w:cs="Times New Roman" w:eastAsia="Times New Roman"/>
          <w:sz w:val="9"/>
          <w:szCs w:val="9"/>
          <w:spacing w:val="34"/>
          <w:w w:val="211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Note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'Dependent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Variable'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refers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model's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dependent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variable,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0"/>
        </w:rPr>
        <w:t>concentrated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space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considerations.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29" w:after="0" w:line="240" w:lineRule="auto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81"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8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.1.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0" w:after="0" w:line="240" w:lineRule="auto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**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81"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8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.05.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***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81"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8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.01.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104" w:footer="444" w:top="1560" w:bottom="640" w:left="640" w:right="640"/>
          <w:headerReference w:type="default" r:id="rId18"/>
          <w:pgSz w:w="11920" w:h="1588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41" w:right="-6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shape style="position:absolute;margin-left:40.139pt;margin-top:-160.450958pt;width:245.93401pt;height:153.75101pt;mso-position-horizontal-relative:page;mso-position-vertical-relative:paragraph;z-index:-2129" type="#_x0000_t75">
            <v:imagedata r:id="rId19" o:title=""/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Fig.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1.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Diminishing</w:t>
      </w:r>
      <w:r>
        <w:rPr>
          <w:rFonts w:ascii="Times New Roman" w:hAnsi="Times New Roman" w:cs="Times New Roman" w:eastAsia="Times New Roman"/>
          <w:sz w:val="14"/>
          <w:szCs w:val="14"/>
          <w:spacing w:val="-1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66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eiryo" w:hAnsi="Meiryo" w:cs="Meiryo" w:eastAsia="Meiryo"/>
          <w:sz w:val="14"/>
          <w:szCs w:val="14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9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8" w:after="0" w:line="16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performances;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linearly,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non-monotonically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returns.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H2a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strongly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sup-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2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H2b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linear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hypothesized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posi-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tively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7"/>
          <w:position w:val="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marginally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signi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3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H2c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3"/>
        </w:rPr>
        <w:t>partially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34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hypothesized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continue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actually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lengthen,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creating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ine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ciencies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2" w:after="0" w:line="136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2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U-Shape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5"/>
        </w:rPr>
        <w:t>d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9" w:after="0" w:line="273" w:lineRule="auto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manifests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be-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8%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10%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maximum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density,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immediately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thereafter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exhibits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  <w:position w:val="3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5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sharp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lengthening)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0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strongly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occur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negative,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H3b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5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detract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away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marginally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sig-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ni</w:t>
      </w:r>
      <w:r>
        <w:rPr>
          <w:rFonts w:ascii="Meiryo" w:hAnsi="Meiryo" w:cs="Meiryo" w:eastAsia="Meiryo"/>
          <w:sz w:val="16"/>
          <w:szCs w:val="16"/>
          <w:spacing w:val="1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8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10%)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whereby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thereafter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2"/>
        </w:rPr>
        <w:t>sig-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ni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drops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H3c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partially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8" w:after="0" w:line="154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highlighting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3" w:equalWidth="0">
            <w:col w:w="2211" w:space="0"/>
            <w:col w:w="2194" w:space="1087"/>
            <w:col w:w="5148"/>
          </w:cols>
        </w:sectPr>
      </w:pPr>
      <w:rPr/>
    </w:p>
    <w:p>
      <w:pPr>
        <w:spacing w:before="3" w:after="0" w:line="240" w:lineRule="auto"/>
        <w:ind w:left="82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shape style="position:absolute;margin-left:40.139pt;margin-top:-151.211807pt;width:245.951pt;height:148.60699pt;mso-position-horizontal-relative:page;mso-position-vertical-relative:paragraph;z-index:-2128" type="#_x0000_t75">
            <v:imagedata r:id="rId20" o:title=""/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Fig.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2.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1"/>
        </w:rPr>
        <w:t>ROA.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1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H2b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strongly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left="112" w:right="380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support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</w:rPr>
        <w:t>H2c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4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hypotheses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8" w:after="0" w:line="154" w:lineRule="auto"/>
        <w:ind w:right="4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0"/>
        </w:rPr>
        <w:t>−</w:t>
      </w:r>
      <w:r>
        <w:rPr>
          <w:rFonts w:ascii="Arial" w:hAnsi="Arial" w:cs="Arial" w:eastAsia="Arial"/>
          <w:sz w:val="16"/>
          <w:szCs w:val="16"/>
          <w:spacing w:val="-43"/>
          <w:w w:val="17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129.27,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decreases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right="6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129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units,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ceteris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paribus.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generating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interacts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grows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size.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note,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2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.001)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lagged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DVs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experiential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harnessing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position w:val="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93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6"/>
          <w:position w:val="3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ciencies.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presents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summary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matched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respective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2.180004" w:type="dxa"/>
      </w:tblPr>
      <w:tblGrid/>
      <w:tr>
        <w:trPr>
          <w:trHeight w:val="341" w:hRule="exact"/>
        </w:trPr>
        <w:tc>
          <w:tcPr>
            <w:tcW w:w="157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Hypothesis</w:t>
            </w:r>
            <w:r>
              <w:rPr>
                <w:rFonts w:ascii="Arial" w:hAnsi="Arial" w:cs="Arial" w:eastAsia="Arial"/>
                <w:sz w:val="12"/>
                <w:szCs w:val="12"/>
                <w:spacing w:val="-13"/>
                <w:w w:val="116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number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7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3"/>
              </w:rPr>
              <w:t>Hypothesis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71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2"/>
              </w:rPr>
              <w:t>Result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71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w w:val="113"/>
              </w:rPr>
              <w:t>Signi</w:t>
            </w:r>
            <w:r>
              <w:rPr>
                <w:rFonts w:ascii="Arial" w:hAnsi="Arial" w:cs="Arial" w:eastAsia="Arial"/>
                <w:sz w:val="12"/>
                <w:szCs w:val="12"/>
                <w:spacing w:val="-1"/>
                <w:w w:val="144"/>
              </w:rPr>
              <w:t>ﬁ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7"/>
              </w:rPr>
              <w:t>cance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578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5"/>
              </w:rPr>
              <w:t>H1a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15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  <w:position w:val="-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6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  <w:position w:val="-1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1"/>
                <w:w w:val="116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8"/>
                <w:position w:val="-1"/>
              </w:rPr>
              <w:t>shortening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8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-1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  <w:position w:val="-1"/>
              </w:rPr>
              <w:t>decreases)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6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the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  <w:position w:val="-1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14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  <w:position w:val="-1"/>
              </w:rPr>
              <w:t>cycle.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1774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4"/>
              </w:rPr>
              <w:t>H1b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EBITDA</w:t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2"/>
              </w:rPr>
              <w:t>H1c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4"/>
              </w:rPr>
              <w:t>ROA.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5"/>
              </w:rPr>
              <w:t>H2a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8"/>
              </w:rPr>
              <w:t>shortening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7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decreases)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cycle.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4"/>
              </w:rPr>
              <w:t>H2b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2"/>
              </w:rPr>
              <w:t>EBITDA.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2"/>
              </w:rPr>
              <w:t>H2c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4"/>
              </w:rPr>
              <w:t>ROA.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Marginally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8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5"/>
              </w:rPr>
              <w:t>H3a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diminishing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11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U-shaped)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0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cycle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4"/>
              </w:rPr>
              <w:t>H3b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2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diminishing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11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inverse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2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U-shaped)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EBITDA</w:t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85" w:hRule="exact"/>
        </w:trPr>
        <w:tc>
          <w:tcPr>
            <w:tcW w:w="157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2"/>
              </w:rPr>
              <w:t>H3c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0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1"/>
              </w:rPr>
              <w:t>diminishing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11"/>
                <w:w w:val="119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1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19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inverse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2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U-shaped)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  <w:position w:val="1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1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3"/>
                <w:position w:val="1"/>
              </w:rPr>
              <w:t>ROA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Marginally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8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40" w:lineRule="auto"/>
        <w:ind w:left="11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Table</w:t>
      </w:r>
      <w:r>
        <w:rPr>
          <w:rFonts w:ascii="Arial" w:hAnsi="Arial" w:cs="Arial" w:eastAsia="Arial"/>
          <w:sz w:val="14"/>
          <w:szCs w:val="14"/>
          <w:spacing w:val="3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8"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7.609001pt;margin-top:11.855408pt;width:520.04999pt;height:.1pt;mso-position-horizontal-relative:page;mso-position-vertical-relative:paragraph;z-index:-2126" coordorigin="752,237" coordsize="10401,2">
            <v:shape style="position:absolute;left:752;top:237;width:10401;height:2" coordorigin="752,237" coordsize="10401,0" path="m752,237l11153,237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Theoretical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contributions.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pgMar w:header="104" w:footer="444" w:top="1560" w:bottom="640" w:left="640" w:right="640"/>
          <w:headerReference w:type="default" r:id="rId21"/>
          <w:pgSz w:w="11920" w:h="15880"/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auto"/>
        <w:ind w:left="232" w:right="-41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8"/>
        </w:rPr>
        <w:t>Network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6"/>
        </w:rPr>
        <w:t>construct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9"/>
        </w:rPr>
        <w:t>Implications</w:t>
      </w:r>
      <w:r>
        <w:rPr>
          <w:rFonts w:ascii="Arial" w:hAnsi="Arial" w:cs="Arial" w:eastAsia="Arial"/>
          <w:sz w:val="12"/>
          <w:szCs w:val="12"/>
          <w:spacing w:val="4"/>
          <w:w w:val="119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for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1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theory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6" w:lineRule="exact"/>
        <w:ind w:right="-20"/>
        <w:jc w:val="left"/>
        <w:tabs>
          <w:tab w:pos="3180" w:val="left"/>
          <w:tab w:pos="628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93.198997pt;margin-top:-1.641234pt;width:458.48099pt;height:.1pt;mso-position-horizontal-relative:page;mso-position-vertical-relative:paragraph;z-index:-2124" coordorigin="1864,-33" coordsize="9170,2">
            <v:shape style="position:absolute;left:1864;top:-33;width:9170;height:2" coordorigin="1864,-33" coordsize="9170,0" path="m1864,-33l11034,-33e" filled="f" stroked="t" strokeweight=".59805pt" strokecolor="#000000">
              <v:path arrowok="t"/>
            </v:shape>
          </v:group>
          <w10:wrap type="none"/>
        </w:pict>
      </w:r>
      <w:r>
        <w:rPr/>
        <w:pict>
          <v:group style="position:absolute;margin-left:37.609001pt;margin-top:14.996766pt;width:520.049010pt;height:.1pt;mso-position-horizontal-relative:page;mso-position-vertical-relative:paragraph;z-index:-2123" coordorigin="752,300" coordsize="10401,2">
            <v:shape style="position:absolute;left:752;top:300;width:10401;height:2" coordorigin="752,300" coordsize="10401,0" path="m752,300l11153,300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-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-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nance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theory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Resource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"/>
        </w:rPr>
        <w:t>dependence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"/>
        </w:rPr>
        <w:t>theory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801" w:space="423"/>
            <w:col w:w="9416"/>
          </w:cols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3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79" w:lineRule="auto"/>
        <w:ind w:left="143" w:right="-55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-3.894605pt;width:4.468256pt;height:14.944pt;mso-position-horizontal-relative:page;mso-position-vertical-relative:paragraph;z-index:-2122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plays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largest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engendering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3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13"/>
        </w:rPr>
        <w:t>ﬃ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ciency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</w:rPr>
        <w:t>their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2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9" w:after="0" w:line="121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-1"/>
        </w:rPr>
        <w:t>performance.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78" w:lineRule="auto"/>
        <w:ind w:left="143" w:right="-55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6.308594pt;margin-top:-3.933816pt;width:4.468256pt;height:14.944pt;mso-position-horizontal-relative:page;mso-position-vertical-relative:paragraph;z-index:-2121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results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conversation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around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contingent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bene</w:t>
      </w:r>
      <w:r>
        <w:rPr>
          <w:rFonts w:ascii="Meiryo" w:hAnsi="Meiryo" w:cs="Meiryo" w:eastAsia="Meiryo"/>
          <w:sz w:val="12"/>
          <w:szCs w:val="12"/>
          <w:spacing w:val="0"/>
          <w:w w:val="117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ts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density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Burt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(1992)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7"/>
        </w:rPr>
        <w:t>Coleman,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-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7"/>
        </w:rPr>
        <w:t>1988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where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"/>
          <w:w w:val="100"/>
        </w:rPr>
        <w:t> </w:t>
      </w:r>
      <w:r>
        <w:rPr>
          <w:rFonts w:ascii="Meiryo" w:hAnsi="Meiryo" w:cs="Meiryo" w:eastAsia="Meiryo"/>
          <w:sz w:val="12"/>
          <w:szCs w:val="12"/>
          <w:color w:val="000000"/>
          <w:spacing w:val="-1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experience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044006pt;margin-top:-2.488613pt;width:4.468256pt;height:14.944pt;mso-position-horizontal-relative:page;mso-position-vertical-relative:paragraph;z-index:-2120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approach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herein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integrates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8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SCF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conversation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suggest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7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7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consider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121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-1"/>
        </w:rPr>
        <w:t>both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8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-1"/>
        </w:rPr>
        <w:t>power,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8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-1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-1"/>
        </w:rPr>
        <w:t>critical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4" w:equalWidth="0">
            <w:col w:w="986" w:space="317"/>
            <w:col w:w="2885" w:space="297"/>
            <w:col w:w="2820" w:space="294"/>
            <w:col w:w="3041"/>
          </w:cols>
        </w:sectPr>
      </w:pPr>
      <w:rPr/>
    </w:p>
    <w:p>
      <w:pPr>
        <w:spacing w:before="0" w:after="0" w:line="143" w:lineRule="exact"/>
        <w:ind w:left="1303" w:right="-85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Gautami" w:hAnsi="Gautami" w:cs="Gautami" w:eastAsia="Gautami"/>
          <w:sz w:val="30"/>
          <w:szCs w:val="30"/>
          <w:w w:val="74"/>
          <w:position w:val="-7"/>
        </w:rPr>
        <w:t>•</w:t>
      </w:r>
      <w:r>
        <w:rPr>
          <w:rFonts w:ascii="Gautami" w:hAnsi="Gautami" w:cs="Gautami" w:eastAsia="Gautami"/>
          <w:sz w:val="30"/>
          <w:szCs w:val="30"/>
          <w:spacing w:val="-4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-2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is,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-2"/>
        </w:rPr>
        <w:t>high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-2"/>
        </w:rPr>
        <w:t>levels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5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-2"/>
        </w:rPr>
        <w:t>construct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21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-2"/>
        </w:rPr>
        <w:t>increase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21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-2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21" w:after="0" w:line="130" w:lineRule="exact"/>
        <w:ind w:left="143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-1"/>
        </w:rPr>
        <w:t>positive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-1"/>
        </w:rPr>
        <w:t>outcomes,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but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up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-1"/>
        </w:rPr>
        <w:t>certain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9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-1"/>
        </w:rPr>
        <w:t>point.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8" w:lineRule="atLeast"/>
        <w:ind w:right="-20"/>
        <w:jc w:val="left"/>
        <w:rPr>
          <w:rFonts w:ascii="Gautami" w:hAnsi="Gautami" w:cs="Gautami" w:eastAsia="Gautami"/>
          <w:sz w:val="30"/>
          <w:szCs w:val="30"/>
        </w:rPr>
      </w:pPr>
      <w:rPr/>
      <w:r>
        <w:rPr>
          <w:rFonts w:ascii="Gautami" w:hAnsi="Gautami" w:cs="Gautami" w:eastAsia="Gautami"/>
          <w:sz w:val="30"/>
          <w:szCs w:val="30"/>
          <w:spacing w:val="0"/>
          <w:w w:val="74"/>
        </w:rPr>
        <w:t>•</w:t>
      </w:r>
      <w:r>
        <w:rPr>
          <w:rFonts w:ascii="Gautami" w:hAnsi="Gautami" w:cs="Gautami" w:eastAsia="Gautami"/>
          <w:sz w:val="30"/>
          <w:szCs w:val="30"/>
          <w:spacing w:val="0"/>
          <w:w w:val="100"/>
        </w:rPr>
      </w:r>
    </w:p>
    <w:p>
      <w:pPr>
        <w:spacing w:before="21" w:after="0" w:line="121" w:lineRule="exact"/>
        <w:ind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1"/>
        </w:rPr>
        <w:t>determinants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1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43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Meiryo" w:hAnsi="Meiryo" w:cs="Meiryo" w:eastAsia="Meiryo"/>
          <w:sz w:val="12"/>
          <w:szCs w:val="12"/>
          <w:spacing w:val="0"/>
          <w:w w:val="114"/>
          <w:position w:val="-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2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14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2"/>
        </w:rPr>
        <w:t>success.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4" w:equalWidth="0">
            <w:col w:w="4104" w:space="383"/>
            <w:col w:w="2683" w:space="574"/>
            <w:col w:w="895" w:space="42"/>
            <w:col w:w="1959"/>
          </w:cols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2" w:lineRule="atLeast"/>
        <w:ind w:left="143" w:right="-24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ability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assimilate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5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reserves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from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" w:after="0" w:line="240" w:lineRule="auto"/>
        <w:ind w:left="143" w:right="358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their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(shorten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time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recover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4" w:lineRule="exact"/>
        <w:ind w:left="143" w:right="165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7.733637pt;width:4.468256pt;height:14.944pt;mso-position-horizontal-relative:page;mso-position-vertical-relative:paragraph;z-index:-2119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12"/>
          <w:szCs w:val="12"/>
          <w:spacing w:val="0"/>
          <w:w w:val="116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resources).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71" w:lineRule="exact"/>
        <w:ind w:left="143" w:right="-4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1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is,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however,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not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in</w:t>
      </w:r>
      <w:r>
        <w:rPr>
          <w:rFonts w:ascii="Meiryo" w:hAnsi="Meiryo" w:cs="Meiryo" w:eastAsia="Meiryo"/>
          <w:sz w:val="12"/>
          <w:szCs w:val="12"/>
          <w:spacing w:val="-1"/>
          <w:w w:val="120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nitely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2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positive,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2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76" w:lineRule="exact"/>
        <w:ind w:left="143" w:right="384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only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bene</w:t>
      </w:r>
      <w:r>
        <w:rPr>
          <w:rFonts w:ascii="Meiryo" w:hAnsi="Meiryo" w:cs="Meiryo" w:eastAsia="Meiryo"/>
          <w:sz w:val="12"/>
          <w:szCs w:val="12"/>
          <w:spacing w:val="0"/>
          <w:w w:val="116"/>
          <w:position w:val="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cial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certain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point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due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143" w:right="168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6.372428pt;width:4.468256pt;height:14.944pt;mso-position-horizontal-relative:page;mso-position-vertical-relative:paragraph;z-index:-2118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diminishing</w:t>
      </w:r>
      <w:r>
        <w:rPr>
          <w:rFonts w:ascii="Times New Roman" w:hAnsi="Times New Roman" w:cs="Times New Roman" w:eastAsia="Times New Roman"/>
          <w:sz w:val="12"/>
          <w:szCs w:val="12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returns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2" w:after="0" w:line="179" w:lineRule="auto"/>
        <w:ind w:left="143" w:right="-5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16.326569pt;width:4.468256pt;height:14.944pt;mso-position-horizontal-relative:page;mso-position-vertical-relative:paragraph;z-index:-2117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Thus,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there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optimal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point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8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8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should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strive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achieve.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48" w:after="0" w:line="178" w:lineRule="auto"/>
        <w:ind w:left="143" w:right="-3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24.148071pt;width:4.468256pt;height:14.944pt;mso-position-horizontal-relative:page;mso-position-vertical-relative:paragraph;z-index:-2116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power,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contrast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appears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positively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</w:t>
      </w:r>
      <w:r>
        <w:rPr>
          <w:rFonts w:ascii="Meiryo" w:hAnsi="Meiryo" w:cs="Meiryo" w:eastAsia="Meiryo"/>
          <w:sz w:val="12"/>
          <w:szCs w:val="12"/>
          <w:spacing w:val="0"/>
          <w:w w:val="117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performance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rm.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40" w:lineRule="auto"/>
        <w:ind w:left="143" w:right="17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ability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leverage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resources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143" w:right="5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14.42252pt;width:520.04999pt;height:.1pt;mso-position-horizontal-relative:page;mso-position-vertical-relative:paragraph;z-index:-2125" coordorigin="752,288" coordsize="10401,2">
            <v:shape style="position:absolute;left:752;top:288;width:10401;height:2" coordorigin="752,288" coordsize="10401,0" path="m752,288l11153,288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reduce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dependence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appears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increase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69" w:lineRule="atLeast"/>
        <w:ind w:left="143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Findings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suggest</w:t>
      </w:r>
      <w:r>
        <w:rPr>
          <w:rFonts w:ascii="Times New Roman" w:hAnsi="Times New Roman" w:cs="Times New Roman" w:eastAsia="Times New Roman"/>
          <w:sz w:val="12"/>
          <w:szCs w:val="12"/>
          <w:spacing w:val="-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loosely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connected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97" w:lineRule="auto"/>
        <w:ind w:left="143" w:right="-4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</w:rPr>
        <w:t>Burt,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-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</w:rPr>
        <w:t>2004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),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those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with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lower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levels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-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positive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outcomes.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7" w:lineRule="auto"/>
        <w:ind w:left="143" w:right="-4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6.308594pt;margin-top:-2.488625pt;width:4.468256pt;height:14.944pt;mso-position-horizontal-relative:page;mso-position-vertical-relative:paragraph;z-index:-2115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results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extend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context</w:t>
      </w:r>
      <w:r>
        <w:rPr>
          <w:rFonts w:ascii="Times New Roman" w:hAnsi="Times New Roman" w:cs="Times New Roman" w:eastAsia="Times New Roman"/>
          <w:sz w:val="12"/>
          <w:szCs w:val="12"/>
          <w:spacing w:val="-1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around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importance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centrality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networks.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66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position w:val="2"/>
        </w:rPr>
        <w:t>Speci</w:t>
      </w:r>
      <w:r>
        <w:rPr>
          <w:rFonts w:ascii="Meiryo" w:hAnsi="Meiryo" w:cs="Meiryo" w:eastAsia="Meiryo"/>
          <w:sz w:val="12"/>
          <w:szCs w:val="12"/>
          <w:spacing w:val="0"/>
          <w:w w:val="112"/>
          <w:position w:val="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position w:val="2"/>
        </w:rPr>
        <w:t>cally,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analysis.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69" w:lineRule="atLeas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From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perspective,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results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two-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97" w:lineRule="auto"/>
        <w:ind w:left="143" w:right="7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044006pt;margin-top:-9.399032pt;width:4.468256pt;height:14.944pt;mso-position-horizontal-relative:page;mso-position-vertical-relative:paragraph;z-index:-2114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fold: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cohesive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networks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engender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access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tightly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connected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resources,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more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66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2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13"/>
          <w:position w:val="2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2"/>
        </w:rPr>
        <w:t>ective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cash</w:t>
      </w:r>
      <w:r>
        <w:rPr>
          <w:rFonts w:ascii="Meiryo" w:hAnsi="Meiryo" w:cs="Meiryo" w:eastAsia="Meiryo"/>
          <w:sz w:val="12"/>
          <w:szCs w:val="12"/>
          <w:spacing w:val="0"/>
          <w:w w:val="114"/>
          <w:position w:val="2"/>
        </w:rPr>
        <w:t>ﬂ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ow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working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capital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34" w:after="0" w:line="179" w:lineRule="auto"/>
        <w:ind w:left="143" w:right="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performance.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have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dependence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reduction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2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increase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performance.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4" w:equalWidth="0">
            <w:col w:w="826" w:space="478"/>
            <w:col w:w="2979" w:space="203"/>
            <w:col w:w="2912" w:space="203"/>
            <w:col w:w="3039"/>
          </w:cols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36" w:after="0" w:line="240" w:lineRule="auto"/>
        <w:ind w:left="112" w:right="39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Discussion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3" w:lineRule="auto"/>
        <w:ind w:left="112" w:right="-47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existing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gap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is,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considered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5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metrics.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theories,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measures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(CCC,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broadening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contributing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7" w:after="0" w:line="169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w w:val="110"/>
        </w:rPr>
        <w:t>structure-performance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link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Foerstl,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Franke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Zimmermann,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emerged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results: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1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performance;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summary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contributions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theory.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2" w:lineRule="auto"/>
        <w:ind w:left="112" w:right="5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9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4" w:lineRule="auto"/>
        <w:ind w:left="112" w:right="-66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speaks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Empirically,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4" w:after="0" w:line="160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gains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achieved: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measures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extract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col-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laboration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attention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1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health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2" w:after="0" w:line="240" w:lineRule="auto"/>
        <w:ind w:left="112" w:right="-4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antecedents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6" w:after="0" w:line="16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discussion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articu-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engendering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resources).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noteworthy.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Speci-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predominant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thinking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thinking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only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Mizgieret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7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builds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thinking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that,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right="233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tension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surrounding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density),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highlighting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gained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increases,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others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opposite.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empirical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seem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latter.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though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thing,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beyond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subsequent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co-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actually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lationship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8%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62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10%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density,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begin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precipitous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decline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thereafter.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earlier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loosely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outcomes.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broadening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enterprise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u</w:t>
      </w:r>
      <w:r>
        <w:rPr>
          <w:rFonts w:ascii="Meiryo" w:hAnsi="Meiryo" w:cs="Meiryo" w:eastAsia="Meiryo"/>
          <w:sz w:val="16"/>
          <w:szCs w:val="16"/>
          <w:color w:val="2B7CA5"/>
          <w:spacing w:val="0"/>
          <w:w w:val="100"/>
          <w:position w:val="3"/>
        </w:rPr>
        <w:t>ﬀ</w:t>
      </w:r>
      <w:r>
        <w:rPr>
          <w:rFonts w:ascii="Meiryo" w:hAnsi="Meiryo" w:cs="Meiryo" w:eastAsia="Meiryo"/>
          <w:sz w:val="16"/>
          <w:szCs w:val="16"/>
          <w:color w:val="2B7CA5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  <w:position w:val="3"/>
        </w:rPr>
        <w:t>considers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4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0" w:after="0" w:line="246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cluded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seeking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  <w:position w:val="2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crease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CCCs,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cautious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connectedness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substantiated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gative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position w:val="2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9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361" w:right="-6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did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support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neither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merits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exploration.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gether,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deploying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ging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explanation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opportunistic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Handley,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wielded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inappropriately,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relational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out-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comes.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foster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8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facilitates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61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above,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leverages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externally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perspective,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funda-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mental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reduced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indicate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improvements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suggest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depen-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2"/>
        </w:rPr>
        <w:t>ac-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centuates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earlier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advocates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3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health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  <w:position w:val="3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3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9" w:after="0" w:line="160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cri-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Hertzel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earn-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rm.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left="361" w:right="-6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8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Perhaps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interpretation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emphasis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places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40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shifted),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whereby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powerful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3" w:after="0" w:line="137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OEMs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aren</w:t>
      </w:r>
      <w:r>
        <w:rPr>
          <w:rFonts w:ascii="Gautami" w:hAnsi="Gautami" w:cs="Gautami" w:eastAsia="Gautami"/>
          <w:sz w:val="16"/>
          <w:szCs w:val="16"/>
          <w:spacing w:val="-1"/>
          <w:w w:val="146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compelled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cooperate.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cance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predicted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pressure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partner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powerful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face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161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Bloom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Perry,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metrics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3"/>
        </w:rPr>
        <w:t>a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ected.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02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implications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2" w:lineRule="auto"/>
        <w:ind w:left="112" w:right="-49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noteworthy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man-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agement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practice.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professionals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aware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161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reasons.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consider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3" w:after="0" w:line="15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Primarily,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particu-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larly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cial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cycles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assets.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maximize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towards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relatively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struc-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role.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quite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base,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indirect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dimin-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ishing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returns)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9" w:after="0" w:line="154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redundancies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externalities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ameliorate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attained.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Second,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formance.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prominence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volume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throughout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network),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insight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becomes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particularly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suppliers,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perhaps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market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drive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customers,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allows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free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earnings.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together,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mana-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nuanced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perspective,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4" w:lineRule="exact"/>
        <w:ind w:right="149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initiatives.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37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Conclusion,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limitations,</w:t>
      </w:r>
      <w:r>
        <w:rPr>
          <w:rFonts w:ascii="Arial" w:hAnsi="Arial" w:cs="Arial" w:eastAsia="Arial"/>
          <w:sz w:val="16"/>
          <w:szCs w:val="16"/>
          <w:spacing w:val="2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future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directions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3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integrates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overarching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spectives,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theory,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non-traditional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perspective: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Theoretically,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adds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domain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assimilate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reserves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(shorten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recover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resources).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contribution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two-fold: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tightly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CCC).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furthered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internal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performances,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limitations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plicate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buyer/supplier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etc.).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explicitly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analyzing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buyer/supplier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relationships)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industry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validity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strong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3"/>
        </w:rPr>
        <w:t>had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cross-industry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erent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previous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works,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captured.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Clearly,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contextual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(rather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adopted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herein)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bene-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cial.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sample,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somewhat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dated.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interconnections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representative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modern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updated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analysis.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inter-industry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compar-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isons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validity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concepts.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broaden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vantage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discounting,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FinTech,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40" w:lineRule="auto"/>
        <w:ind w:right="32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structs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studied.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426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References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30" w:lineRule="atLeast"/>
        <w:ind w:left="239" w:right="59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Ahuja,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Collaboration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innovation: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longitudinal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</w:hyperlink>
      <w:hyperlink r:id="rId2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study.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425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455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88" w:lineRule="exact"/>
        <w:ind w:right="18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Ancarani,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1"/>
          </w:rPr>
          <w:t>Zsidisin,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G.A.,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Advancing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research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man-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22" w:after="0" w:line="240" w:lineRule="auto"/>
        <w:ind w:left="210" w:right="16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future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directions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journal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&amp;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right="285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Arellano,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Bond,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1991.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Some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tests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speci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panel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data: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monte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carlo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2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evidence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application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employment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equations.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Stud.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277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right="17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Arellano,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Bover,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Another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look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instrumental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variable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estimation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jc w:val="both"/>
        <w:spacing w:after="0"/>
        <w:sectPr>
          <w:pgMar w:header="104" w:footer="444" w:top="1320" w:bottom="640" w:left="640" w:right="640"/>
          <w:headerReference w:type="default" r:id="rId22"/>
          <w:pgSz w:w="11920" w:h="15880"/>
          <w:cols w:num="2" w:equalWidth="0">
            <w:col w:w="5134" w:space="358"/>
            <w:col w:w="5148"/>
          </w:cols>
        </w:sectPr>
      </w:pPr>
      <w:rPr/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104" w:footer="444" w:top="860" w:bottom="640" w:left="640" w:right="640"/>
          <w:headerReference w:type="default" r:id="rId31"/>
          <w:pgSz w:w="11920" w:h="15880"/>
        </w:sectPr>
      </w:pPr>
      <w:rPr/>
    </w:p>
    <w:p>
      <w:pPr>
        <w:spacing w:before="30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error-components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models.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68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6" w:after="0" w:line="159" w:lineRule="auto"/>
        <w:ind w:left="351" w:right="60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Bernardes,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Zsidisin,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examination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management</w:t>
        </w:r>
      </w:hyperlink>
      <w:hyperlink r:id="rId3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-1"/>
            <w:w w:val="116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implications.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219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20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Bloom,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Perry,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Retailer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welfare: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wal-mart.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Retail.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77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379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396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Blundell,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Bond,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Initial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conditions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moment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restrictions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dynamic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panel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data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models.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87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80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Bode,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Hübner,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Wagner,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Managing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  <w:position w:val="2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-1"/>
            <w:w w:val="116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distressed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suppliers: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exploratory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study.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13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Bonacich,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Lloyd,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Eigenvector-like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measures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centrality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asymmetric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relations.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Netw.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191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201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0" w:lineRule="exact"/>
        <w:ind w:left="81" w:right="9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Borgatti,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S.P.,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Halgin,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theory.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Organ.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(5),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1168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118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81" w:right="6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5"/>
          </w:rPr>
          <w:t>Brockman,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C.M.,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5"/>
          </w:rPr>
          <w:t>Russell,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J.W.,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Ebitda: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use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i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t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00"/>
            <w:position w:val="5"/>
          </w:rPr>
          <w:t>…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3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lose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it?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5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26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Bus.,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Account.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5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Financ.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92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Bruno,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G.S.F.,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Estimation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inference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dynamic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unbalanced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panel-data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models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with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small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number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individuals.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Stata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473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81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1980.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Models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structure.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Annu.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5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1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6,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  <w:position w:val="5"/>
          </w:rPr>
          <w:t>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3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141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3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(ArticleType: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07" w:lineRule="exact"/>
        <w:ind w:left="351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research-article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87"/>
          </w:rPr>
          <w:t>/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8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Full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publication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date: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1980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87"/>
          </w:rPr>
          <w:t>/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8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Copyright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1980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Annual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Reviews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2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1" w:after="0" w:line="187" w:lineRule="auto"/>
        <w:ind w:left="112" w:right="-4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1992a.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good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ideas.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110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349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399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5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1992b.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competition.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Harvard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6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Cambridge,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2"/>
          </w:rPr>
          <w:t>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2"/>
          </w:rPr>
          <w:t>A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76" w:lineRule="auto"/>
        <w:ind w:left="351" w:right="-41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R.S.,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Durham,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N.C.,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2000.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structure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capital,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In: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Proceedings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capital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conference.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Duke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University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Structure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Capital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Research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Organizational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Behavior,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SRC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1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4"/>
        </w:rPr>
        <w:t>GoogleScholar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3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pp.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4"/>
        </w:rPr>
        <w:t>345</w:t>
      </w:r>
      <w:r>
        <w:rPr>
          <w:rFonts w:ascii="Gautami" w:hAnsi="Gautami" w:cs="Gautami" w:eastAsia="Gautami"/>
          <w:sz w:val="12"/>
          <w:szCs w:val="12"/>
          <w:spacing w:val="0"/>
          <w:w w:val="97"/>
          <w:position w:val="4"/>
        </w:rPr>
        <w:t>–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4"/>
        </w:rPr>
        <w:t>423.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59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2004.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good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ideas.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5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5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7"/>
            <w:w w:val="118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110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349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399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Secondhand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brokerage: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evidence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importance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managers,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bankers,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analysts.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2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2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119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148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80" w:right="9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Buzacott,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Zhang,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R.Q.,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2004.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Inventory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with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asset-based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ﬁ</w:t>
      </w:r>
      <w:hyperlink r:id="rId5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nancing.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50,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1274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1292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8" w:lineRule="exact"/>
        <w:ind w:left="80" w:right="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Caniato,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1"/>
          </w:rPr>
          <w:t>Gelomino,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L.M.,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Perego,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1"/>
          </w:rPr>
          <w:t>Ronchi,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1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Does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1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1"/>
        </w:rPr>
        <w:t>ﬁ</w:t>
      </w:r>
      <w:hyperlink r:id="rId6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nane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solve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0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5"/>
            <w:position w:val="2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nancing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problem?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Manag.: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21,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2"/>
          </w:rPr>
          <w:t>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2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2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role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manufacturing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venture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formations.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80" w:right="1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2015a.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impact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ﬁ</w:t>
      </w:r>
      <w:hyperlink r:id="rId6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  <w:position w:val="2"/>
          </w:rPr>
          <w:t>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95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14"/>
          <w:position w:val="4"/>
        </w:rPr>
        <w:t>ﬁ</w:t>
      </w:r>
      <w:hyperlink r:id="rId6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rm.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Forum.: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2015b.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role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facilitating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innovations.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Bridging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global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351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ufacturing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equity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partnerships: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domestic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International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venture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formations.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6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connectedness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vertical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78" w:lineRule="auto"/>
        <w:ind w:left="351" w:right="6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horizontal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manufacturing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venture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formations: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</w:hyperlink>
      <w:hyperlink r:id="rId7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(Forthcoming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38" w:lineRule="exact"/>
        <w:ind w:left="82" w:right="-4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Casciaro,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Piskorski,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imbalance,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mutual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dependence,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constraint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absorption: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closer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look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theory.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4"/>
          </w:rPr>
          <w:t>167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4"/>
          </w:rPr>
          <w:t>199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0" w:after="0" w:line="108" w:lineRule="exact"/>
        <w:ind w:left="82" w:right="-5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Cendon,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B.V.,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Jarvenpaa,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development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exercise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leaders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351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support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units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implementing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information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technology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services.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Inf.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Syst.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158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3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Hartley,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1996.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exploration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selection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practices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across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9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333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4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Hong,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Unveiling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studies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2" w:after="0" w:line="186" w:lineRule="auto"/>
        <w:ind w:left="351" w:right="67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honda,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acura,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daimlerchrysler.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469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6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493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SRC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 </w:t>
        </w:r>
      </w:hyperlink>
      <w:hyperlink r:id="rId8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GoogleScholar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3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7" w:after="0" w:line="240" w:lineRule="auto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embeddedness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12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Cohen,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Cohen,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1983.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Applied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Multiple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Regression/Correlation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Behavioral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Sciences.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Erlbaum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Associates,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Hillsdale,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NJ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left="82" w:right="1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Coleman,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1988.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creation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human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94,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  <w:position w:val="4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s12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81" w:right="-4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position w:val="5"/>
        </w:rPr>
        <w:t>Colias,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1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M.,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5"/>
        </w:rPr>
        <w:t>2015.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9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Gm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5"/>
        </w:rPr>
        <w:t>squeezes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its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5"/>
        </w:rPr>
        <w:t>supplier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4"/>
          <w:position w:val="5"/>
        </w:rPr>
        <w:t>s</w:t>
      </w:r>
      <w:r>
        <w:rPr>
          <w:rFonts w:ascii="Gautami" w:hAnsi="Gautami" w:cs="Gautami" w:eastAsia="Gautami"/>
          <w:sz w:val="12"/>
          <w:szCs w:val="12"/>
          <w:spacing w:val="0"/>
          <w:w w:val="114"/>
          <w:position w:val="5"/>
        </w:rPr>
        <w:t>–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5"/>
        </w:rPr>
        <w:t>gently,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  <w:position w:val="5"/>
        </w:rPr>
        <w:t> </w:t>
      </w:r>
      <w:hyperlink r:id="rId93"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  <w:position w:val="5"/>
          </w:rPr>
          <w:t>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3"/>
            <w:position w:val="5"/>
          </w:rPr>
          <w:t>http://www.autonews.com/article/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5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8"/>
            <w:position w:val="5"/>
          </w:rPr>
          <w:t>20140217/OEM10/302179995/gm-squeezes-its-supplier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  <w:position w:val="5"/>
          </w:rPr>
          <w:t>s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9"/>
            <w:position w:val="5"/>
          </w:rPr>
          <w:t>——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5"/>
          </w:rPr>
          <w:t>gently</w:t>
        </w:r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  <w:position w:val="5"/>
          </w:rPr>
          <w:t>〉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28"/>
          <w:position w:val="5"/>
        </w:rPr>
        <w:t>9/16/2015.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-2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Connelly,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Ketchen,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Hult,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G.T.M.,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Global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to-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1" w:after="0" w:line="187" w:lineRule="auto"/>
        <w:ind w:left="101" w:right="-29" w:firstLine="-6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ward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theoretically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driven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research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agenda.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Glob.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Strategy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227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2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243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9"/>
          <w:w w:val="112"/>
        </w:rPr>
        <w:t> </w:t>
      </w:r>
      <w:hyperlink r:id="rId9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Crook,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Combs,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Sources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consequences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bargaining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7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chains.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546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555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2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Dahlstrom,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Ingram,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adverse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selection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problem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agency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relationships.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(9),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767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775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8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Dai,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Z.,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Sun,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Equity-based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incentives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buy-back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con-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tracts*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equity-based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incentives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buy-back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contracts.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Decis.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43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661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686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80" w:right="2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David,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Yuhchang,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Pei,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B.K.W.,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Reneau,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J.H.,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2002.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1"/>
            <w:w w:val="110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2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congruence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product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competitive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design.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(7),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866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885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Defee,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Stank,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Applying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structure-strategy-performance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paradigm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environment.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Drees,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J.M.,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Heugens,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P.P.Ma.R.,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Synthesizing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extending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theory: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meta-analysis.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(6),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1666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1698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Dubois,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Fredriksson,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Cooperating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competing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making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187" w:lineRule="auto"/>
        <w:ind w:left="101" w:right="18" w:firstLine="-3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sense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triadic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170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179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4"/>
        </w:rPr>
        <w:t> </w:t>
      </w:r>
      <w:hyperlink r:id="rId11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Ellinger,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Natarajarathinam,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Adams,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Gray,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Hofman,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O'marah,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4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91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competency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1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00"/>
          <w:position w:val="1"/>
        </w:rPr>
        <w:t>ﬁ</w:t>
      </w:r>
      <w:hyperlink r:id="rId11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1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  <w:position w:val="1"/>
        </w:rPr>
        <w:t>ﬁ</w:t>
      </w:r>
      <w:hyperlink r:id="rId11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success.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5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214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226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5"/>
          </w:rPr>
          <w:t>Emerson,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1962.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Power-dependence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relations.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5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1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27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4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Farris,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Hutchinson,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Hasty,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Using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benchmark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hyperlink r:id="rId12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service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industry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Appl.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113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Farris,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Hutchison,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Measuring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Finne,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Turunen,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Eloranta,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Striving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perspective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solution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integrators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suppliers.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5"/>
          </w:rPr>
          <w:t>Foerstl,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5"/>
          </w:rPr>
          <w:t>Hartmann,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Wynstra,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5"/>
          </w:rPr>
          <w:t>Moser,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2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9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9"/>
            <w:position w:val="5"/>
          </w:rPr>
          <w:t>Cross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82"/>
            <w:position w:val="5"/>
          </w:rPr>
          <w:t>‐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functional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5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2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5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7" w:after="0" w:line="159" w:lineRule="auto"/>
        <w:ind w:left="239" w:right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functional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coordination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Antecedents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 </w:t>
        </w:r>
      </w:hyperlink>
      <w:hyperlink r:id="rId12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0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33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(6),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689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721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0" w:after="0" w:line="159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Foerstl,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Franke,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Zimmermann,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5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Mediation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  <w:position w:val="3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56"/>
            <w:position w:val="3"/>
          </w:rPr>
          <w:t>‘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(psm)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practic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  <w:position w:val="4"/>
          </w:rPr>
          <w:t>e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6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lin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  <w:position w:val="4"/>
          </w:rPr>
          <w:t>k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-1"/>
            <w:w w:val="156"/>
            <w:position w:val="4"/>
          </w:rPr>
          <w:t>’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6"/>
            <w:position w:val="4"/>
          </w:rPr>
          <w:t>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  <w:position w:val="4"/>
        </w:rPr>
        <w:t>ﬁ</w:t>
      </w:r>
      <w:hyperlink r:id="rId13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ndings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from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meta-analy-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6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tical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equation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model.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351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366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Foster,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Guest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voices: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Overcoming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challenges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merging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7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chains;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78" w:lineRule="auto"/>
        <w:ind w:left="239" w:right="206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best-planned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mergers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acquisitions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awry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when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execution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</w:hyperlink>
      <w:hyperlink r:id="rId13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not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taken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account.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Wall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Str.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(Online)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(Oct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3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Freeman,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L.C.,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1982.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Centered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graphs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networks.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Math.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291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304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Galaskiewicz,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Studying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from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8" w:after="0" w:line="157" w:lineRule="auto"/>
        <w:ind w:left="239" w:right="153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Germain,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Davis-Sramek,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Lonial,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Raju,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impact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relational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</w:hyperlink>
      <w:hyperlink r:id="rId14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exchange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</w:rPr>
        <w:t>ﬁ</w:t>
      </w:r>
      <w:hyperlink r:id="rId14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study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hospital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sector.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240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253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Gulati,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1999.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location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learning: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in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2"/>
        </w:rPr>
        <w:t>ﬂ</w:t>
      </w:r>
      <w:hyperlink r:id="rId14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uence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resources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6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1"/>
        </w:rPr>
        <w:t>ﬁ</w:t>
      </w:r>
      <w:hyperlink r:id="rId14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capabilities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20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(5),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1"/>
          </w:rPr>
          <w:t>39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1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70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Gupta,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Dutta,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Modeling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6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211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56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Handley,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perilous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4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capability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loss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outsourcing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8"/>
            <w:position w:val="3"/>
          </w:rPr>
          <w:t>(1/2),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152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165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Hertzel,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M.G.,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Li,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Z.,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1"/>
          </w:rPr>
          <w:t>O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12"/>
          <w:position w:val="1"/>
        </w:rPr>
        <w:t>ﬃ</w:t>
      </w:r>
      <w:hyperlink r:id="rId15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1"/>
          </w:rPr>
          <w:t>cer,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2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M.S.,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1"/>
          </w:rPr>
          <w:t>Rodgers,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K.J.,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Inter-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1"/>
        </w:rPr>
        <w:t>ﬁ</w:t>
      </w:r>
      <w:hyperlink r:id="rId15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linkages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1"/>
          </w:rPr>
          <w:t>wealth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95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4"/>
          </w:rPr>
          <w:t>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4"/>
        </w:rPr>
        <w:t>ﬀ</w:t>
      </w:r>
      <w:hyperlink r:id="rId15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4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2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4"/>
        </w:rPr>
        <w:t>ﬁ</w:t>
      </w:r>
      <w:hyperlink r:id="rId15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distress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along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Financ.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87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374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387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24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Hofmann,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Kotzab,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chain-oriented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approach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working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  <w:position w:val="4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22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305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330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Holter,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Grant,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Ritchie,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J.M.,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Shaw,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Towers,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Long-range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transport: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Speeding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up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cycle.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Logist.: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Appl.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(5),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339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347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0" w:after="0" w:line="148" w:lineRule="exact"/>
        <w:ind w:left="-31" w:right="15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2"/>
          </w:rPr>
          <w:t>u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2"/>
        </w:rPr>
        <w:t>ﬀ</w:t>
      </w:r>
      <w:hyperlink r:id="rId16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Funding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organization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through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21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21"/>
          <w:position w:val="2"/>
        </w:rPr>
        <w:t>ﬁ</w:t>
      </w:r>
      <w:hyperlink r:id="rId16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nance: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5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longitudinal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investigation.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Forum.: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-29" w:right="15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Kähkönen,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A.-K.,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Virolainen,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Sources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context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value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109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Shahrur,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2007.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characteristics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sup-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pliers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customers.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Financ.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83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321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365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26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Bettis,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surprisingly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valuable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asset.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(13),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205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2063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Dooley,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investigation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approach.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29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194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211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-31" w:right="25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Y.H.,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1"/>
            <w:w w:val="112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major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customer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pro</w:t>
        </w:r>
        <w:r>
          <w:rPr>
            <w:rFonts w:ascii="Meiryo" w:hAnsi="Meiryo" w:cs="Meiryo" w:eastAsia="Meiryo"/>
            <w:sz w:val="12"/>
            <w:szCs w:val="12"/>
            <w:color w:val="2B7CA5"/>
            <w:spacing w:val="-1"/>
            <w:w w:val="117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tability.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Kogut,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1988.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ventures: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theoretical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empirical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perspectives.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319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332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Lechner,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Frankenberger,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Floyd,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Task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contingencies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curvilinear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relationships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intergroup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initiative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865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Mcfadyen,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Semadeni,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Cannella,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Ja.A.,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Value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strong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disconnected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2" w:after="0" w:line="186" w:lineRule="auto"/>
        <w:ind w:right="72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others: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Examining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knowledge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creation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biomedicine.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Organ.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552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564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18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Mizgier,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Hora,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Wagner,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3"/>
          </w:rPr>
          <w:t>Jüttner,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operational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dis-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7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ruptions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through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adequacy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process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improvement.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245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320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332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-32" w:right="155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Mizruchi,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Bunting,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1981.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In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2"/>
        </w:rPr>
        <w:t>ﬂ</w:t>
      </w:r>
      <w:hyperlink r:id="rId18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uence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examination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four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measures.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Prajogo,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D.I.,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Jayaram,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Strengthening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innovation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role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innovation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climate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relationships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with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partners.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23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Olsen,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P.I.,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Prenkert,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Hoholm,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Harrison,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dynamics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networked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69" w:after="0" w:line="116" w:lineRule="auto"/>
        <w:ind w:right="57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concentrated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business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network.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67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(12),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2579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258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19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Patatoukas,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Customer-base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concentration: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implications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</w:rPr>
        <w:t>ﬁ</w:t>
      </w:r>
      <w:hyperlink r:id="rId19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markets.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Account.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87,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363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392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19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1976.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Beyond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worker: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institutional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2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function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7" w:lineRule="exact"/>
        <w:ind w:left="-31" w:right="234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20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Nowak,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1976.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ventures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interorganizational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interdependence.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21,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398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7" w:lineRule="exact"/>
        <w:ind w:left="-31" w:right="115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20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Salancik,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G.R.,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1978.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External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Control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Organizations.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Harper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&amp;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2"/>
          </w:rPr>
          <w:t>Row,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Publishers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Inc,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New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8"/>
          </w:rPr>
          <w:t>York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8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1987.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perspective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intercorporate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relations.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In: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2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Mizruchi,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Schwartz,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(Eds.),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Intercorporate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Relations: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Business.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Cambridge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Cambridge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86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21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Salancik,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G.R.,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External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Control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Organizations: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Standford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Stanford,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99"/>
          </w:rPr>
          <w:t>CA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Powell,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Koput,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Smith-Doerr,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Owen-Smith,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position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2"/>
        </w:rPr>
        <w:t>ﬁ</w:t>
      </w:r>
      <w:hyperlink r:id="rId21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performance: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organizational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returns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fo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collaboration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hte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biotechnology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in-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dustry.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Bacharach,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Andrews,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Knoke,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(Eds.),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Research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Sociology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Organizations.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JAI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Greenwich,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01"/>
          </w:rPr>
          <w:t>T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left="-29" w:right="154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Provan,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Beyer,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J.M.,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Kruytbosch,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1980.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Environmental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linkages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69" w:after="0" w:line="116" w:lineRule="auto"/>
        <w:ind w:right="58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resource-dependence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relations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organizations.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225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1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Pulles,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Veldman,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Schiele,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Sierksma,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Pressure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pamper?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3"/>
        </w:rPr>
        <w:t>ﬀ</w:t>
      </w:r>
      <w:hyperlink r:id="rId21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trust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dimensions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allocation.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91" w:after="0" w:line="126" w:lineRule="auto"/>
        <w:ind w:left="351" w:right="19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Ralston,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Blackhurst,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Cantor,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Crum,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structur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e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 </w:t>
        </w:r>
      </w:hyperlink>
      <w:hyperlink r:id="rId22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conduc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t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a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3"/>
        </w:rPr>
        <w:t>ﬀ</w:t>
      </w:r>
      <w:hyperlink r:id="rId22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</w:hyperlink>
      <w:hyperlink r:id="rId225"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0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5" w:after="0" w:line="167" w:lineRule="auto"/>
        <w:ind w:left="112" w:right="-5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Ramsay,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125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138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2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Ramsay,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measurement.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8"/>
          </w:rPr>
          <w:t>(2/3),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129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43" w:lineRule="exact"/>
        <w:ind w:left="112" w:right="-62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Randall,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W.S.,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Farris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2009.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2"/>
        </w:rPr>
        <w:t>ﬁ</w:t>
      </w:r>
      <w:hyperlink r:id="rId22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nancing: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using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variables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43" w:after="0" w:line="116" w:lineRule="auto"/>
        <w:ind w:left="112" w:right="-54" w:firstLine="23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strengthen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Phys.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Distrib.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39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(8),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669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689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3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Reagans,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Mcevily,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knowledge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transfer: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1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cohesion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range.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267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112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Rodan,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managerial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identifying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underlying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mechanisms.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Netw.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168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112" w:right="-6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Leuschner,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rise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2"/>
        </w:rPr>
        <w:t>ﬁ</w:t>
      </w:r>
      <w:hyperlink r:id="rId23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ntech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chains.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Harv.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Digit.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Artic.2-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86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2"/>
        </w:rPr>
        <w:t>Roodman,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D.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(2006).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introduction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position w:val="2"/>
        </w:rPr>
        <w:t>"di</w:t>
      </w:r>
      <w:r>
        <w:rPr>
          <w:rFonts w:ascii="Meiryo" w:hAnsi="Meiryo" w:cs="Meiryo" w:eastAsia="Meiryo"/>
          <w:sz w:val="12"/>
          <w:szCs w:val="12"/>
          <w:spacing w:val="1"/>
          <w:w w:val="110"/>
          <w:position w:val="2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position w:val="2"/>
        </w:rPr>
        <w:t>erence"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"system"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gmm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2"/>
        </w:rPr>
        <w:t>stata.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2"/>
        </w:rPr>
        <w:t>Center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33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Global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Development,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Working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Paper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103.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" w:after="0" w:line="209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Ruhnau,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2000.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Eigenvector-centrality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  <w:position w:val="4"/>
          </w:rPr>
          <w:t> 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00"/>
            <w:position w:val="4"/>
          </w:rPr>
          <w:t>—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2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node-centrality?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Netw.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5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5"/>
          </w:rPr>
          <w:t>357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5"/>
          </w:rPr>
          <w:t>365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6" w:after="0" w:line="159" w:lineRule="auto"/>
        <w:ind w:left="351" w:right="16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Salvador,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Villena,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npd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outcomes: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conditional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</w:hyperlink>
      <w:hyperlink r:id="rId24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moderation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</w:rPr>
        <w:t>ﬀ</w:t>
      </w:r>
      <w:hyperlink r:id="rId24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modular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design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competence.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202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4"/>
          </w:rPr>
          <w:t>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113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Skilton,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Bernardes,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Competition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product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market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entry.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(11),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1688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1696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112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P.-H.,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patterns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competitive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advantage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before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emergence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dominant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design.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438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461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Stata,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I.,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Xtdpdsys-arellano-bover/blundel-bond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linear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dynamic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panel-data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estimation,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44" w:after="0" w:line="164" w:lineRule="auto"/>
        <w:ind w:left="112" w:right="146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October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23,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2015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Segoe UI Symbol" w:hAnsi="Segoe UI Symbol" w:cs="Segoe UI Symbol" w:eastAsia="Segoe UI Symbol"/>
          <w:sz w:val="12"/>
          <w:szCs w:val="12"/>
          <w:spacing w:val="0"/>
          <w:w w:val="175"/>
        </w:rPr>
        <w:t>〈</w:t>
      </w:r>
      <w:hyperlink r:id="rId24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http://www.stata.com/manuals13/xtxtdpdsys.pd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21"/>
          </w:rPr>
          <w:t>f</w:t>
        </w:r>
      </w:hyperlink>
      <w:r>
        <w:rPr>
          <w:rFonts w:ascii="Segoe UI Symbol" w:hAnsi="Segoe UI Symbol" w:cs="Segoe UI Symbol" w:eastAsia="Segoe UI Symbol"/>
          <w:sz w:val="12"/>
          <w:szCs w:val="12"/>
          <w:color w:val="000000"/>
          <w:spacing w:val="0"/>
          <w:w w:val="175"/>
        </w:rPr>
        <w:t>〉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4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Tangsucheeva,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Prabhu,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Modeling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cash-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8"/>
          </w:rPr>
          <w:t>ﬂ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bullwhip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7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145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431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447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112" w:right="-62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Tate,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W.L.,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Ellram,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L.M.,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2"/>
          </w:rPr>
          <w:t>Gölgeci,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2"/>
          </w:rPr>
          <w:t>i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  <w:position w:val="2"/>
        </w:rPr>
        <w:t>ﬀ</w:t>
      </w:r>
      <w:hyperlink r:id="rId25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usion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environmental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business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practices: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approach.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264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275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112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Terpend,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Ashenbaum,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intersection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power,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trust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64" w:after="0" w:line="126" w:lineRule="auto"/>
        <w:ind w:left="112" w:right="-61" w:firstLine="23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size: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implications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</w:rPr>
          <w:t>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5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Tsai,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C.-Y.,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</w:rPr>
        <w:t>ﬂ</w:t>
      </w:r>
      <w:hyperlink r:id="rId25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risks.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Decis.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Support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Syst.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1031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1042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5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Tsai,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C.-Y.,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delineating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0"/>
          </w:rPr>
          <w:t>ﬂ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under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collectionrisk.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hyperlink r:id="rId25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129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186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194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-29" w:right="63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Poucke,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Matthyssens,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Weeren,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Enhancing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cost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savings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through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early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involvement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professionals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projects: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Bayesian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estimation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40" w:after="0" w:line="169" w:lineRule="auto"/>
        <w:ind w:right="364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equation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model.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299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310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2"/>
        </w:rPr>
        <w:t>Vasilyeva,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N.,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2018.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Fiat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agrees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$3.3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billion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joint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venture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russia,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6"/>
        </w:rPr>
        <w:t> </w:t>
      </w:r>
      <w:hyperlink r:id="rId263"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</w:rPr>
          <w:t>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4"/>
          </w:rPr>
          <w:t>https://www.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9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20"/>
            <w:position w:val="1"/>
          </w:rPr>
          <w:t>seattletimes.com/business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20"/>
            <w:position w:val="1"/>
          </w:rPr>
          <w:t>/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1"/>
        </w:rPr>
        <w:t>ﬁ</w:t>
      </w:r>
      <w:hyperlink r:id="rId26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at-agrees-33-billion-joint-venture-in-russia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  <w:position w:val="1"/>
          </w:rPr>
          <w:t>/</w:t>
        </w:r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  <w:position w:val="1"/>
          </w:rPr>
          <w:t>〉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37"/>
          <w:position w:val="1"/>
        </w:rPr>
        <w:t>4/24/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2018.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87" w:lineRule="exact"/>
        <w:ind w:left="-31" w:right="16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07"/>
            <w:position w:val="2"/>
          </w:rPr>
          <w:t>Vos,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7"/>
            <w:position w:val="2"/>
          </w:rPr>
          <w:t>F.G.S.,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Sch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2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8"/>
            <w:position w:val="2"/>
          </w:rPr>
          <w:t>ﬄ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Schiele,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Horn,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9"/>
            <w:position w:val="2"/>
          </w:rPr>
          <w:t>Does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global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pay-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  <w:position w:val="2"/>
          </w:rPr>
          <w:t>o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3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5"/>
            <w:position w:val="2"/>
          </w:rPr>
          <w:t>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5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42" w:after="0" w:line="116" w:lineRule="auto"/>
        <w:ind w:left="-17" w:right="151" w:firstLine="-6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competitive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dynamics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338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350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4"/>
        </w:rPr>
        <w:t> </w:t>
      </w:r>
      <w:hyperlink r:id="rId26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Wagner,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Grosse-Ruyken,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Erhun,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link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9"/>
          </w:rPr>
          <w:t>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21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4"/>
        </w:rPr>
        <w:t>ﬁ</w:t>
      </w:r>
      <w:hyperlink r:id="rId27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4"/>
        </w:rPr>
        <w:t>ﬁ</w:t>
      </w:r>
      <w:hyperlink r:id="rId27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rm.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340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353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6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Walker,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Kogut,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Shan,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1997.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capital,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formation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2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industry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network.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Organ.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109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Wasserman,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Faust,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1994.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analysis: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methods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applications.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Cambridge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Cambridg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e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Wrds,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2015.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before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intrest,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7"/>
        </w:rPr>
        <w:t> </w:t>
      </w:r>
      <w:hyperlink r:id="rId276"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</w:rPr>
          <w:t>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https://wrds-web.wharton.upenn.edu/wrds/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7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support/Data/_001Manuals%20and%20Overviews/_001Compustat/_001North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" w:after="0" w:line="266" w:lineRule="auto"/>
        <w:ind w:left="239" w:right="74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5"/>
          </w:rPr>
          <w:t>%20America%20-%20Global%20-%20Bank/_000dataguide/ebitda.cf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</w:rPr>
          <w:t>m</w:t>
        </w:r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</w:rPr>
          <w:t>〉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October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-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22.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5" w:after="0" w:line="157" w:lineRule="auto"/>
        <w:ind w:left="239" w:right="57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Wuttke,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Blome,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Foerstl,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Henke,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2013a.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innovation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adoption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</w:hyperlink>
      <w:hyperlink r:id="rId28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16"/>
        </w:rPr>
        <w:t>ﬁ</w:t>
      </w:r>
      <w:hyperlink r:id="rId28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nance-empirical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evidence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from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six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european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studies.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148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166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-31" w:right="6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Wuttke,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2"/>
          </w:rPr>
          <w:t>Blome,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Henke,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2013b.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Focusing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2"/>
        </w:rPr>
        <w:t>ﬁ</w:t>
      </w:r>
      <w:hyperlink r:id="rId28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2"/>
        </w:rPr>
        <w:t>ﬂ</w:t>
      </w:r>
      <w:hyperlink r:id="rId28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chains: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empirical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investigation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2"/>
        </w:rPr>
        <w:t>ﬁ</w:t>
      </w:r>
      <w:hyperlink r:id="rId28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5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145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773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6" w:after="0" w:line="159" w:lineRule="auto"/>
        <w:ind w:left="239" w:right="57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Townsend,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Cavusgil,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Ghauri,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Mimetic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experiential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</w:hyperlink>
      <w:hyperlink r:id="rId29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international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marketing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alliance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formations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us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pharmaceuticals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15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rms: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202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event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history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analysis.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Stud.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301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320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30" w:right="26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Zaheer,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Gözübüyük,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Milanov,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It's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connections: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187" w:lineRule="auto"/>
        <w:ind w:left="-10" w:right="83" w:firstLine="-2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interorganizational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research.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77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3"/>
          <w:w w:val="114"/>
        </w:rPr>
        <w:t> </w:t>
      </w:r>
      <w:hyperlink r:id="rId29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Zhao,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3"/>
          </w:rPr>
          <w:t>X.,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Huo,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Flynn,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Yeung,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J.H.Y.,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impact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relationship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7" w:after="0" w:line="242" w:lineRule="auto"/>
        <w:ind w:left="239" w:right="14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commitment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manufacturers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customers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</w:hyperlink>
      <w:hyperlink r:id="rId29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368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388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sectPr>
      <w:type w:val="continuous"/>
      <w:pgSz w:w="11920" w:h="15880"/>
      <w:pgMar w:top="460" w:bottom="0" w:left="640" w:right="640"/>
      <w:cols w:num="2" w:equalWidth="0">
        <w:col w:w="5134" w:space="357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134"/>
    <w:family w:val="swiss"/>
    <w:pitch w:val="variable"/>
  </w:font>
  <w:font w:name="Meiryo">
    <w:altName w:val="Meiryo"/>
    <w:charset w:val="0"/>
    <w:family w:val="swiss"/>
    <w:pitch w:val="variable"/>
  </w:font>
  <w:font w:name="Microsoft PhagsPa">
    <w:altName w:val="Microsoft PhagsPa"/>
    <w:charset w:val="0"/>
    <w:family w:val="swiss"/>
    <w:pitch w:val="variable"/>
  </w:font>
  <w:font w:name="Gautami">
    <w:altName w:val="Gautam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3479pt;margin-top:760.488342pt;width:11.2064pt;height:8.4pt;mso-position-horizontal-relative:page;mso-position-vertical-relative:page;z-index:-2140" type="#_x0000_t202" filled="f" stroked="f">
          <v:textbox inset="0,0,0,0">
            <w:txbxContent>
              <w:p>
                <w:pPr>
                  <w:spacing w:before="0" w:after="0" w:line="13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w w:val="1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44" type="#_x0000_t75">
          <v:imagedata r:id="rId1" o:title="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43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35.901772pt;width:52.04140pt;height:8.376pt;mso-position-horizontal-relative:page;mso-position-vertical-relative:page;z-index:-2142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41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39" type="#_x0000_t75">
          <v:imagedata r:id="rId1" o:title=""/>
        </v:shape>
      </w:pict>
    </w:r>
    <w:r>
      <w:rPr/>
      <w:pict>
        <v:group style="position:absolute;margin-left:37.609001pt;margin-top:78.472961pt;width:520.04999pt;height:.1pt;mso-position-horizontal-relative:page;mso-position-vertical-relative:page;z-index:-2138" coordorigin="752,1569" coordsize="10401,2">
          <v:shape style="position:absolute;left:752;top:1569;width:10401;height:2" coordorigin="752,1569" coordsize="10401,0" path="m752,1569l11153,1569e" filled="f" stroked="t" strokeweight=".59805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35.901772pt;width:52.04140pt;height:8.376pt;mso-position-horizontal-relative:page;mso-position-vertical-relative:page;z-index:-2137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36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58.436401pt;width:255.575552pt;height:18.714113pt;mso-position-horizontal-relative:page;mso-position-vertical-relative:page;z-index:-2135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  <w:t>Table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8"/>
                  </w:rPr>
                  <w:t>3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</w:r>
              </w:p>
              <w:p>
                <w:pPr>
                  <w:spacing w:before="30" w:after="0" w:line="240" w:lineRule="auto"/>
                  <w:ind w:left="20" w:right="-42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0"/>
                  </w:rPr>
                  <w:t>Estimates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0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2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3"/>
                  </w:rPr>
                  <w:t>network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3"/>
                    <w:w w:val="11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3"/>
                  </w:rPr>
                  <w:t>power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8"/>
                    <w:w w:val="11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2"/>
                  </w:rPr>
                  <w:t>network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8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2"/>
                  </w:rPr>
                  <w:t>cohesion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5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3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CCC,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EBITDA,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1"/>
                  </w:rPr>
                  <w:t>ROA.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34" type="#_x0000_t75">
          <v:imagedata r:id="rId1" o:title=""/>
        </v:shape>
      </w:pict>
    </w:r>
    <w:r>
      <w:rPr/>
      <w:pict>
        <v:group style="position:absolute;margin-left:37.609001pt;margin-top:78.472961pt;width:520.04999pt;height:.1pt;mso-position-horizontal-relative:page;mso-position-vertical-relative:page;z-index:-2133" coordorigin="752,1569" coordsize="10401,2">
          <v:shape style="position:absolute;left:752;top:1569;width:10401;height:2" coordorigin="752,1569" coordsize="10401,0" path="m752,1569l11153,1569e" filled="f" stroked="t" strokeweight=".59805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5926pt;margin-top:35.899162pt;width:52.04140pt;height:8.376pt;mso-position-horizontal-relative:page;mso-position-vertical-relative:page;z-index:-2132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31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58.436401pt;width:117.621052pt;height:18.714113pt;mso-position-horizontal-relative:page;mso-position-vertical-relative:page;z-index:-2130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  <w:t>Table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8"/>
                  </w:rPr>
                  <w:t>4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</w:r>
              </w:p>
              <w:p>
                <w:pPr>
                  <w:spacing w:before="30" w:after="0" w:line="240" w:lineRule="auto"/>
                  <w:ind w:left="20" w:right="-42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1"/>
                  </w:rPr>
                  <w:t>Summary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9"/>
                    <w:w w:val="11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2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2"/>
                  </w:rPr>
                  <w:t>hypotheses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0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3"/>
                  </w:rPr>
                  <w:t>results.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29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5384pt;margin-top:35.897465pt;width:52.04140pt;height:8.376pt;mso-position-horizontal-relative:page;mso-position-vertical-relative:page;z-index:-2128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27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56.170387pt;width:253.039787pt;height:11.620757pt;mso-position-horizontal-relative:page;mso-position-vertical-relative:page;z-index:-2126" type="#_x0000_t202" filled="f" stroked="f">
          <v:textbox inset="0,0,0,0">
            <w:txbxContent>
              <w:p>
                <w:pPr>
                  <w:spacing w:before="0" w:after="0" w:line="232" w:lineRule="exact"/>
                  <w:ind w:left="20" w:right="-49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network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3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perspective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7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8"/>
                    <w:w w:val="100"/>
                    <w:position w:val="1"/>
                  </w:rPr>
                  <w:t> </w:t>
                </w:r>
                <w:r>
                  <w:rPr>
                    <w:rFonts w:ascii="Meiryo" w:hAnsi="Meiryo" w:cs="Meiryo" w:eastAsia="Meiryo"/>
                    <w:sz w:val="16"/>
                    <w:szCs w:val="16"/>
                    <w:spacing w:val="0"/>
                    <w:w w:val="109"/>
                    <w:position w:val="1"/>
                  </w:rPr>
                  <w:t>ﬁ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nancial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8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performance.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6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Thus,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4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it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can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3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be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4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6"/>
                    <w:position w:val="1"/>
                  </w:rPr>
                  <w:t>con-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603973pt;margin-top:57.814762pt;width:253.038197pt;height:9.9702pt;mso-position-horizontal-relative:page;mso-position-vertical-relative:page;z-index:-2125" type="#_x0000_t202" filled="f" stroked="f">
          <v:textbox inset="0,0,0,0">
            <w:txbxContent>
              <w:p>
                <w:pPr>
                  <w:spacing w:before="0" w:after="0" w:line="181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when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managers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6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consider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their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extended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6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networks,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they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must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realize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24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5384pt;margin-top:35.894958pt;width:52.04140pt;height:8.376pt;mso-position-horizontal-relative:page;mso-position-vertical-relative:page;z-index:-2123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22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016/j.pursup.2018.07.007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hyperlink" Target="http://www.sciencedirect.com/science/journal/14784092" TargetMode="External"/><Relationship Id="rId10" Type="http://schemas.openxmlformats.org/officeDocument/2006/relationships/hyperlink" Target="https://www.elsevier.com/locate/pursup" TargetMode="External"/><Relationship Id="rId11" Type="http://schemas.openxmlformats.org/officeDocument/2006/relationships/hyperlink" Target="mailto:scarnovale@saunders.rit.edu" TargetMode="External"/><Relationship Id="rId12" Type="http://schemas.openxmlformats.org/officeDocument/2006/relationships/hyperlink" Target="mailto:Dale.Rogers@asu.edu" TargetMode="External"/><Relationship Id="rId13" Type="http://schemas.openxmlformats.org/officeDocument/2006/relationships/hyperlink" Target="mailto:yeniyurt@business.rutgers.edu" TargetMode="External"/><Relationship Id="rId14" Type="http://schemas.openxmlformats.org/officeDocument/2006/relationships/hyperlink" Target="https://doi.org/10.1016/j.pursup.2018.07.007" TargetMode="External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header" Target="header3.xml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hyperlink" Target="http://refhub.elsevier.com/S1478-4092(18)30241-3/sbref1" TargetMode="External"/><Relationship Id="rId24" Type="http://schemas.openxmlformats.org/officeDocument/2006/relationships/hyperlink" Target="http://refhub.elsevier.com/S1478-4092(18)30241-3/sbref1" TargetMode="External"/><Relationship Id="rId25" Type="http://schemas.openxmlformats.org/officeDocument/2006/relationships/hyperlink" Target="http://refhub.elsevier.com/S1478-4092(18)30241-3/sbref2" TargetMode="External"/><Relationship Id="rId26" Type="http://schemas.openxmlformats.org/officeDocument/2006/relationships/hyperlink" Target="http://refhub.elsevier.com/S1478-4092(18)30241-3/sbref2" TargetMode="External"/><Relationship Id="rId27" Type="http://schemas.openxmlformats.org/officeDocument/2006/relationships/hyperlink" Target="http://refhub.elsevier.com/S1478-4092(18)30241-3/sbref2" TargetMode="External"/><Relationship Id="rId28" Type="http://schemas.openxmlformats.org/officeDocument/2006/relationships/hyperlink" Target="http://refhub.elsevier.com/S1478-4092(18)30241-3/sbref3" TargetMode="External"/><Relationship Id="rId29" Type="http://schemas.openxmlformats.org/officeDocument/2006/relationships/hyperlink" Target="http://refhub.elsevier.com/S1478-4092(18)30241-3/sbref3" TargetMode="External"/><Relationship Id="rId30" Type="http://schemas.openxmlformats.org/officeDocument/2006/relationships/hyperlink" Target="http://refhub.elsevier.com/S1478-4092(18)30241-3/sbref4" TargetMode="External"/><Relationship Id="rId31" Type="http://schemas.openxmlformats.org/officeDocument/2006/relationships/header" Target="header6.xml"/><Relationship Id="rId32" Type="http://schemas.openxmlformats.org/officeDocument/2006/relationships/hyperlink" Target="http://refhub.elsevier.com/S1478-4092(18)30241-3/sbref4" TargetMode="External"/><Relationship Id="rId33" Type="http://schemas.openxmlformats.org/officeDocument/2006/relationships/hyperlink" Target="http://refhub.elsevier.com/S1478-4092(18)30241-3/sbref5" TargetMode="External"/><Relationship Id="rId34" Type="http://schemas.openxmlformats.org/officeDocument/2006/relationships/hyperlink" Target="http://refhub.elsevier.com/S1478-4092(18)30241-3/sbref5" TargetMode="External"/><Relationship Id="rId35" Type="http://schemas.openxmlformats.org/officeDocument/2006/relationships/hyperlink" Target="http://refhub.elsevier.com/S1478-4092(18)30241-3/sbref6" TargetMode="External"/><Relationship Id="rId36" Type="http://schemas.openxmlformats.org/officeDocument/2006/relationships/hyperlink" Target="http://refhub.elsevier.com/S1478-4092(18)30241-3/sbref6" TargetMode="External"/><Relationship Id="rId37" Type="http://schemas.openxmlformats.org/officeDocument/2006/relationships/hyperlink" Target="http://refhub.elsevier.com/S1478-4092(18)30241-3/sbref7" TargetMode="External"/><Relationship Id="rId38" Type="http://schemas.openxmlformats.org/officeDocument/2006/relationships/hyperlink" Target="http://refhub.elsevier.com/S1478-4092(18)30241-3/sbref7" TargetMode="External"/><Relationship Id="rId39" Type="http://schemas.openxmlformats.org/officeDocument/2006/relationships/hyperlink" Target="http://refhub.elsevier.com/S1478-4092(18)30241-3/sbref8" TargetMode="External"/><Relationship Id="rId40" Type="http://schemas.openxmlformats.org/officeDocument/2006/relationships/hyperlink" Target="http://refhub.elsevier.com/S1478-4092(18)30241-3/sbref8" TargetMode="External"/><Relationship Id="rId41" Type="http://schemas.openxmlformats.org/officeDocument/2006/relationships/hyperlink" Target="http://refhub.elsevier.com/S1478-4092(18)30241-3/sbref9" TargetMode="External"/><Relationship Id="rId42" Type="http://schemas.openxmlformats.org/officeDocument/2006/relationships/hyperlink" Target="http://refhub.elsevier.com/S1478-4092(18)30241-3/sbref9" TargetMode="External"/><Relationship Id="rId43" Type="http://schemas.openxmlformats.org/officeDocument/2006/relationships/hyperlink" Target="http://refhub.elsevier.com/S1478-4092(18)30241-3/sbref10" TargetMode="External"/><Relationship Id="rId44" Type="http://schemas.openxmlformats.org/officeDocument/2006/relationships/hyperlink" Target="http://refhub.elsevier.com/S1478-4092(18)30241-3/sbref11" TargetMode="External"/><Relationship Id="rId45" Type="http://schemas.openxmlformats.org/officeDocument/2006/relationships/hyperlink" Target="http://refhub.elsevier.com/S1478-4092(18)30241-3/sbref11" TargetMode="External"/><Relationship Id="rId46" Type="http://schemas.openxmlformats.org/officeDocument/2006/relationships/hyperlink" Target="http://refhub.elsevier.com/S1478-4092(18)30241-3/sbref12" TargetMode="External"/><Relationship Id="rId47" Type="http://schemas.openxmlformats.org/officeDocument/2006/relationships/hyperlink" Target="http://refhub.elsevier.com/S1478-4092(18)30241-3/sbref12" TargetMode="External"/><Relationship Id="rId48" Type="http://schemas.openxmlformats.org/officeDocument/2006/relationships/hyperlink" Target="http://refhub.elsevier.com/S1478-4092(18)30241-3/sbref13" TargetMode="External"/><Relationship Id="rId49" Type="http://schemas.openxmlformats.org/officeDocument/2006/relationships/hyperlink" Target="http://refhub.elsevier.com/S1478-4092(18)30241-3/sbref13" TargetMode="External"/><Relationship Id="rId50" Type="http://schemas.openxmlformats.org/officeDocument/2006/relationships/hyperlink" Target="http://refhub.elsevier.com/S1478-4092(18)30241-3/sbref14" TargetMode="External"/><Relationship Id="rId51" Type="http://schemas.openxmlformats.org/officeDocument/2006/relationships/hyperlink" Target="http://refhub.elsevier.com/S1478-4092(18)30241-3/sbref15" TargetMode="External"/><Relationship Id="rId52" Type="http://schemas.openxmlformats.org/officeDocument/2006/relationships/hyperlink" Target="http://refhub.elsevier.com/S1478-4092(18)30241-3/sbref15" TargetMode="External"/><Relationship Id="rId53" Type="http://schemas.openxmlformats.org/officeDocument/2006/relationships/hyperlink" Target="http://refhub.elsevier.com/S1478-4092(18)30241-3/sbref16" TargetMode="External"/><Relationship Id="rId54" Type="http://schemas.openxmlformats.org/officeDocument/2006/relationships/hyperlink" Target="http://refhub.elsevier.com/S1478-4092(18)30241-3/sbref17" TargetMode="External"/><Relationship Id="rId55" Type="http://schemas.openxmlformats.org/officeDocument/2006/relationships/hyperlink" Target="http://refhub.elsevier.com/S1478-4092(18)30241-3/sbref17" TargetMode="External"/><Relationship Id="rId56" Type="http://schemas.openxmlformats.org/officeDocument/2006/relationships/hyperlink" Target="http://refhub.elsevier.com/S1478-4092(18)30241-3/sbref18" TargetMode="External"/><Relationship Id="rId57" Type="http://schemas.openxmlformats.org/officeDocument/2006/relationships/hyperlink" Target="http://refhub.elsevier.com/S1478-4092(18)30241-3/sbref18" TargetMode="External"/><Relationship Id="rId58" Type="http://schemas.openxmlformats.org/officeDocument/2006/relationships/hyperlink" Target="http://refhub.elsevier.com/S1478-4092(18)30241-3/sbref18" TargetMode="External"/><Relationship Id="rId59" Type="http://schemas.openxmlformats.org/officeDocument/2006/relationships/hyperlink" Target="http://refhub.elsevier.com/S1478-4092(18)30241-3/sbref19" TargetMode="External"/><Relationship Id="rId60" Type="http://schemas.openxmlformats.org/officeDocument/2006/relationships/hyperlink" Target="http://refhub.elsevier.com/S1478-4092(18)30241-3/sbref19" TargetMode="External"/><Relationship Id="rId61" Type="http://schemas.openxmlformats.org/officeDocument/2006/relationships/hyperlink" Target="http://refhub.elsevier.com/S1478-4092(18)30241-3/sbref19" TargetMode="External"/><Relationship Id="rId62" Type="http://schemas.openxmlformats.org/officeDocument/2006/relationships/hyperlink" Target="http://refhub.elsevier.com/S1478-4092(18)30241-3/sbref20" TargetMode="External"/><Relationship Id="rId63" Type="http://schemas.openxmlformats.org/officeDocument/2006/relationships/hyperlink" Target="http://refhub.elsevier.com/S1478-4092(18)30241-3/sbref20" TargetMode="External"/><Relationship Id="rId64" Type="http://schemas.openxmlformats.org/officeDocument/2006/relationships/hyperlink" Target="http://refhub.elsevier.com/S1478-4092(18)30241-3/sbref21" TargetMode="External"/><Relationship Id="rId65" Type="http://schemas.openxmlformats.org/officeDocument/2006/relationships/hyperlink" Target="http://refhub.elsevier.com/S1478-4092(18)30241-3/sbref21" TargetMode="External"/><Relationship Id="rId66" Type="http://schemas.openxmlformats.org/officeDocument/2006/relationships/hyperlink" Target="http://refhub.elsevier.com/S1478-4092(18)30241-3/sbref21" TargetMode="External"/><Relationship Id="rId67" Type="http://schemas.openxmlformats.org/officeDocument/2006/relationships/hyperlink" Target="http://refhub.elsevier.com/S1478-4092(18)30241-3/sbref21" TargetMode="External"/><Relationship Id="rId68" Type="http://schemas.openxmlformats.org/officeDocument/2006/relationships/hyperlink" Target="http://refhub.elsevier.com/S1478-4092(18)30241-3/sbref22" TargetMode="External"/><Relationship Id="rId69" Type="http://schemas.openxmlformats.org/officeDocument/2006/relationships/hyperlink" Target="http://refhub.elsevier.com/S1478-4092(18)30241-3/sbref22" TargetMode="External"/><Relationship Id="rId70" Type="http://schemas.openxmlformats.org/officeDocument/2006/relationships/hyperlink" Target="http://refhub.elsevier.com/S1478-4092(18)30241-3/sbref23" TargetMode="External"/><Relationship Id="rId71" Type="http://schemas.openxmlformats.org/officeDocument/2006/relationships/hyperlink" Target="http://refhub.elsevier.com/S1478-4092(18)30241-3/sbref23" TargetMode="External"/><Relationship Id="rId72" Type="http://schemas.openxmlformats.org/officeDocument/2006/relationships/hyperlink" Target="http://refhub.elsevier.com/S1478-4092(18)30241-3/sbref23" TargetMode="External"/><Relationship Id="rId73" Type="http://schemas.openxmlformats.org/officeDocument/2006/relationships/hyperlink" Target="http://refhub.elsevier.com/S1478-4092(18)30241-3/sbref24" TargetMode="External"/><Relationship Id="rId74" Type="http://schemas.openxmlformats.org/officeDocument/2006/relationships/hyperlink" Target="http://refhub.elsevier.com/S1478-4092(18)30241-3/sbref24" TargetMode="External"/><Relationship Id="rId75" Type="http://schemas.openxmlformats.org/officeDocument/2006/relationships/hyperlink" Target="http://refhub.elsevier.com/S1478-4092(18)30241-3/sbref24" TargetMode="External"/><Relationship Id="rId76" Type="http://schemas.openxmlformats.org/officeDocument/2006/relationships/hyperlink" Target="http://refhub.elsevier.com/S1478-4092(18)30241-3/sbref25" TargetMode="External"/><Relationship Id="rId77" Type="http://schemas.openxmlformats.org/officeDocument/2006/relationships/hyperlink" Target="http://refhub.elsevier.com/S1478-4092(18)30241-3/sbref25" TargetMode="External"/><Relationship Id="rId78" Type="http://schemas.openxmlformats.org/officeDocument/2006/relationships/hyperlink" Target="http://refhub.elsevier.com/S1478-4092(18)30241-3/sbref25" TargetMode="External"/><Relationship Id="rId79" Type="http://schemas.openxmlformats.org/officeDocument/2006/relationships/hyperlink" Target="http://refhub.elsevier.com/S1478-4092(18)30241-3/sbref26" TargetMode="External"/><Relationship Id="rId80" Type="http://schemas.openxmlformats.org/officeDocument/2006/relationships/hyperlink" Target="http://refhub.elsevier.com/S1478-4092(18)30241-3/sbref26" TargetMode="External"/><Relationship Id="rId81" Type="http://schemas.openxmlformats.org/officeDocument/2006/relationships/hyperlink" Target="http://refhub.elsevier.com/S1478-4092(18)30241-3/sbref26" TargetMode="External"/><Relationship Id="rId82" Type="http://schemas.openxmlformats.org/officeDocument/2006/relationships/hyperlink" Target="http://refhub.elsevier.com/S1478-4092(18)30241-3/sbref27" TargetMode="External"/><Relationship Id="rId83" Type="http://schemas.openxmlformats.org/officeDocument/2006/relationships/hyperlink" Target="http://refhub.elsevier.com/S1478-4092(18)30241-3/sbref27" TargetMode="External"/><Relationship Id="rId84" Type="http://schemas.openxmlformats.org/officeDocument/2006/relationships/hyperlink" Target="http://refhub.elsevier.com/S1478-4092(18)30241-3/sbref28" TargetMode="External"/><Relationship Id="rId85" Type="http://schemas.openxmlformats.org/officeDocument/2006/relationships/hyperlink" Target="http://refhub.elsevier.com/S1478-4092(18)30241-3/sbref28" TargetMode="External"/><Relationship Id="rId86" Type="http://schemas.openxmlformats.org/officeDocument/2006/relationships/hyperlink" Target="http://refhub.elsevier.com/S1478-4092(18)30241-3/sbref28" TargetMode="External"/><Relationship Id="rId87" Type="http://schemas.openxmlformats.org/officeDocument/2006/relationships/hyperlink" Target="http://refhub.elsevier.com/S1478-4092(18)30241-3/sbref29" TargetMode="External"/><Relationship Id="rId88" Type="http://schemas.openxmlformats.org/officeDocument/2006/relationships/hyperlink" Target="http://refhub.elsevier.com/S1478-4092(18)30241-3/sbref29" TargetMode="External"/><Relationship Id="rId89" Type="http://schemas.openxmlformats.org/officeDocument/2006/relationships/hyperlink" Target="http://refhub.elsevier.com/S1478-4092(18)30241-3/sbref30" TargetMode="External"/><Relationship Id="rId90" Type="http://schemas.openxmlformats.org/officeDocument/2006/relationships/hyperlink" Target="http://refhub.elsevier.com/S1478-4092(18)30241-3/sbref30" TargetMode="External"/><Relationship Id="rId91" Type="http://schemas.openxmlformats.org/officeDocument/2006/relationships/hyperlink" Target="http://refhub.elsevier.com/S1478-4092(18)30241-3/sbref31" TargetMode="External"/><Relationship Id="rId92" Type="http://schemas.openxmlformats.org/officeDocument/2006/relationships/hyperlink" Target="http://refhub.elsevier.com/S1478-4092(18)30241-3/sbref31" TargetMode="External"/><Relationship Id="rId93" Type="http://schemas.openxmlformats.org/officeDocument/2006/relationships/hyperlink" Target="http://www.autonews.com/article/20140217/OEM10/302179995/gm-squeezes-its-suppliers----gently" TargetMode="External"/><Relationship Id="rId94" Type="http://schemas.openxmlformats.org/officeDocument/2006/relationships/hyperlink" Target="http://www.autonews.com/article/20140217/OEM10/302179995/gm-squeezes-its-suppliers----gently" TargetMode="External"/><Relationship Id="rId95" Type="http://schemas.openxmlformats.org/officeDocument/2006/relationships/hyperlink" Target="http://refhub.elsevier.com/S1478-4092(18)30241-3/sbref32" TargetMode="External"/><Relationship Id="rId96" Type="http://schemas.openxmlformats.org/officeDocument/2006/relationships/hyperlink" Target="http://refhub.elsevier.com/S1478-4092(18)30241-3/sbref32" TargetMode="External"/><Relationship Id="rId97" Type="http://schemas.openxmlformats.org/officeDocument/2006/relationships/hyperlink" Target="http://refhub.elsevier.com/S1478-4092(18)30241-3/sbref33" TargetMode="External"/><Relationship Id="rId98" Type="http://schemas.openxmlformats.org/officeDocument/2006/relationships/hyperlink" Target="http://refhub.elsevier.com/S1478-4092(18)30241-3/sbref33" TargetMode="External"/><Relationship Id="rId99" Type="http://schemas.openxmlformats.org/officeDocument/2006/relationships/hyperlink" Target="http://refhub.elsevier.com/S1478-4092(18)30241-3/sbref34" TargetMode="External"/><Relationship Id="rId100" Type="http://schemas.openxmlformats.org/officeDocument/2006/relationships/hyperlink" Target="http://refhub.elsevier.com/S1478-4092(18)30241-3/sbref34" TargetMode="External"/><Relationship Id="rId101" Type="http://schemas.openxmlformats.org/officeDocument/2006/relationships/hyperlink" Target="http://refhub.elsevier.com/S1478-4092(18)30241-3/sbref35" TargetMode="External"/><Relationship Id="rId102" Type="http://schemas.openxmlformats.org/officeDocument/2006/relationships/hyperlink" Target="http://refhub.elsevier.com/S1478-4092(18)30241-3/sbref35" TargetMode="External"/><Relationship Id="rId103" Type="http://schemas.openxmlformats.org/officeDocument/2006/relationships/hyperlink" Target="http://refhub.elsevier.com/S1478-4092(18)30241-3/sbref35" TargetMode="External"/><Relationship Id="rId104" Type="http://schemas.openxmlformats.org/officeDocument/2006/relationships/hyperlink" Target="http://refhub.elsevier.com/S1478-4092(18)30241-3/sbref36" TargetMode="External"/><Relationship Id="rId105" Type="http://schemas.openxmlformats.org/officeDocument/2006/relationships/hyperlink" Target="http://refhub.elsevier.com/S1478-4092(18)30241-3/sbref36" TargetMode="External"/><Relationship Id="rId106" Type="http://schemas.openxmlformats.org/officeDocument/2006/relationships/hyperlink" Target="http://refhub.elsevier.com/S1478-4092(18)30241-3/sbref36" TargetMode="External"/><Relationship Id="rId107" Type="http://schemas.openxmlformats.org/officeDocument/2006/relationships/hyperlink" Target="http://refhub.elsevier.com/S1478-4092(18)30241-3/sbref37" TargetMode="External"/><Relationship Id="rId108" Type="http://schemas.openxmlformats.org/officeDocument/2006/relationships/hyperlink" Target="http://refhub.elsevier.com/S1478-4092(18)30241-3/sbref37" TargetMode="External"/><Relationship Id="rId109" Type="http://schemas.openxmlformats.org/officeDocument/2006/relationships/hyperlink" Target="http://refhub.elsevier.com/S1478-4092(18)30241-3/sbref38" TargetMode="External"/><Relationship Id="rId110" Type="http://schemas.openxmlformats.org/officeDocument/2006/relationships/hyperlink" Target="http://refhub.elsevier.com/S1478-4092(18)30241-3/sbref38" TargetMode="External"/><Relationship Id="rId111" Type="http://schemas.openxmlformats.org/officeDocument/2006/relationships/hyperlink" Target="http://refhub.elsevier.com/S1478-4092(18)30241-3/sbref39" TargetMode="External"/><Relationship Id="rId112" Type="http://schemas.openxmlformats.org/officeDocument/2006/relationships/hyperlink" Target="http://refhub.elsevier.com/S1478-4092(18)30241-3/sbref39" TargetMode="External"/><Relationship Id="rId113" Type="http://schemas.openxmlformats.org/officeDocument/2006/relationships/hyperlink" Target="http://refhub.elsevier.com/S1478-4092(18)30241-3/sbref40" TargetMode="External"/><Relationship Id="rId114" Type="http://schemas.openxmlformats.org/officeDocument/2006/relationships/hyperlink" Target="http://refhub.elsevier.com/S1478-4092(18)30241-3/sbref40" TargetMode="External"/><Relationship Id="rId115" Type="http://schemas.openxmlformats.org/officeDocument/2006/relationships/hyperlink" Target="http://refhub.elsevier.com/S1478-4092(18)30241-3/sbref40" TargetMode="External"/><Relationship Id="rId116" Type="http://schemas.openxmlformats.org/officeDocument/2006/relationships/hyperlink" Target="http://refhub.elsevier.com/S1478-4092(18)30241-3/sbref40" TargetMode="External"/><Relationship Id="rId117" Type="http://schemas.openxmlformats.org/officeDocument/2006/relationships/hyperlink" Target="http://refhub.elsevier.com/S1478-4092(18)30241-3/sbref40" TargetMode="External"/><Relationship Id="rId118" Type="http://schemas.openxmlformats.org/officeDocument/2006/relationships/hyperlink" Target="http://refhub.elsevier.com/S1478-4092(18)30241-3/sbref41" TargetMode="External"/><Relationship Id="rId119" Type="http://schemas.openxmlformats.org/officeDocument/2006/relationships/hyperlink" Target="http://refhub.elsevier.com/S1478-4092(18)30241-3/sbref42" TargetMode="External"/><Relationship Id="rId120" Type="http://schemas.openxmlformats.org/officeDocument/2006/relationships/hyperlink" Target="http://refhub.elsevier.com/S1478-4092(18)30241-3/sbref42" TargetMode="External"/><Relationship Id="rId121" Type="http://schemas.openxmlformats.org/officeDocument/2006/relationships/hyperlink" Target="http://refhub.elsevier.com/S1478-4092(18)30241-3/sbref43" TargetMode="External"/><Relationship Id="rId122" Type="http://schemas.openxmlformats.org/officeDocument/2006/relationships/hyperlink" Target="http://refhub.elsevier.com/S1478-4092(18)30241-3/sbref43" TargetMode="External"/><Relationship Id="rId123" Type="http://schemas.openxmlformats.org/officeDocument/2006/relationships/hyperlink" Target="http://refhub.elsevier.com/S1478-4092(18)30241-3/sbref44" TargetMode="External"/><Relationship Id="rId124" Type="http://schemas.openxmlformats.org/officeDocument/2006/relationships/hyperlink" Target="http://refhub.elsevier.com/S1478-4092(18)30241-3/sbref44" TargetMode="External"/><Relationship Id="rId125" Type="http://schemas.openxmlformats.org/officeDocument/2006/relationships/hyperlink" Target="http://refhub.elsevier.com/S1478-4092(18)30241-3/sbref45" TargetMode="External"/><Relationship Id="rId126" Type="http://schemas.openxmlformats.org/officeDocument/2006/relationships/hyperlink" Target="http://refhub.elsevier.com/S1478-4092(18)30241-3/sbref45" TargetMode="External"/><Relationship Id="rId127" Type="http://schemas.openxmlformats.org/officeDocument/2006/relationships/hyperlink" Target="http://refhub.elsevier.com/S1478-4092(18)30241-3/sbref45" TargetMode="External"/><Relationship Id="rId128" Type="http://schemas.openxmlformats.org/officeDocument/2006/relationships/hyperlink" Target="http://refhub.elsevier.com/S1478-4092(18)30241-3/sbref45" TargetMode="External"/><Relationship Id="rId129" Type="http://schemas.openxmlformats.org/officeDocument/2006/relationships/hyperlink" Target="http://refhub.elsevier.com/S1478-4092(18)30241-3/sbref46" TargetMode="External"/><Relationship Id="rId130" Type="http://schemas.openxmlformats.org/officeDocument/2006/relationships/hyperlink" Target="http://refhub.elsevier.com/S1478-4092(18)30241-3/sbref46" TargetMode="External"/><Relationship Id="rId131" Type="http://schemas.openxmlformats.org/officeDocument/2006/relationships/hyperlink" Target="http://refhub.elsevier.com/S1478-4092(18)30241-3/sbref46" TargetMode="External"/><Relationship Id="rId132" Type="http://schemas.openxmlformats.org/officeDocument/2006/relationships/hyperlink" Target="http://refhub.elsevier.com/S1478-4092(18)30241-3/sbref46" TargetMode="External"/><Relationship Id="rId133" Type="http://schemas.openxmlformats.org/officeDocument/2006/relationships/hyperlink" Target="http://refhub.elsevier.com/S1478-4092(18)30241-3/sbref47" TargetMode="External"/><Relationship Id="rId134" Type="http://schemas.openxmlformats.org/officeDocument/2006/relationships/hyperlink" Target="http://refhub.elsevier.com/S1478-4092(18)30241-3/sbref47" TargetMode="External"/><Relationship Id="rId135" Type="http://schemas.openxmlformats.org/officeDocument/2006/relationships/hyperlink" Target="http://refhub.elsevier.com/S1478-4092(18)30241-3/sbref47" TargetMode="External"/><Relationship Id="rId136" Type="http://schemas.openxmlformats.org/officeDocument/2006/relationships/hyperlink" Target="http://refhub.elsevier.com/S1478-4092(18)30241-3/sbref48" TargetMode="External"/><Relationship Id="rId137" Type="http://schemas.openxmlformats.org/officeDocument/2006/relationships/hyperlink" Target="http://refhub.elsevier.com/S1478-4092(18)30241-3/sbref48" TargetMode="External"/><Relationship Id="rId138" Type="http://schemas.openxmlformats.org/officeDocument/2006/relationships/hyperlink" Target="http://refhub.elsevier.com/S1478-4092(18)30241-3/sbref49" TargetMode="External"/><Relationship Id="rId139" Type="http://schemas.openxmlformats.org/officeDocument/2006/relationships/hyperlink" Target="http://refhub.elsevier.com/S1478-4092(18)30241-3/sbref49" TargetMode="External"/><Relationship Id="rId140" Type="http://schemas.openxmlformats.org/officeDocument/2006/relationships/hyperlink" Target="http://refhub.elsevier.com/S1478-4092(18)30241-3/sbref50" TargetMode="External"/><Relationship Id="rId141" Type="http://schemas.openxmlformats.org/officeDocument/2006/relationships/hyperlink" Target="http://refhub.elsevier.com/S1478-4092(18)30241-3/sbref50" TargetMode="External"/><Relationship Id="rId142" Type="http://schemas.openxmlformats.org/officeDocument/2006/relationships/hyperlink" Target="http://refhub.elsevier.com/S1478-4092(18)30241-3/sbref50" TargetMode="External"/><Relationship Id="rId143" Type="http://schemas.openxmlformats.org/officeDocument/2006/relationships/hyperlink" Target="http://refhub.elsevier.com/S1478-4092(18)30241-3/sbref50" TargetMode="External"/><Relationship Id="rId144" Type="http://schemas.openxmlformats.org/officeDocument/2006/relationships/hyperlink" Target="http://refhub.elsevier.com/S1478-4092(18)30241-3/sbref51" TargetMode="External"/><Relationship Id="rId145" Type="http://schemas.openxmlformats.org/officeDocument/2006/relationships/hyperlink" Target="http://refhub.elsevier.com/S1478-4092(18)30241-3/sbref51" TargetMode="External"/><Relationship Id="rId146" Type="http://schemas.openxmlformats.org/officeDocument/2006/relationships/hyperlink" Target="http://refhub.elsevier.com/S1478-4092(18)30241-3/sbref51" TargetMode="External"/><Relationship Id="rId147" Type="http://schemas.openxmlformats.org/officeDocument/2006/relationships/hyperlink" Target="http://refhub.elsevier.com/S1478-4092(18)30241-3/sbref52" TargetMode="External"/><Relationship Id="rId148" Type="http://schemas.openxmlformats.org/officeDocument/2006/relationships/hyperlink" Target="http://refhub.elsevier.com/S1478-4092(18)30241-3/sbref52" TargetMode="External"/><Relationship Id="rId149" Type="http://schemas.openxmlformats.org/officeDocument/2006/relationships/hyperlink" Target="http://refhub.elsevier.com/S1478-4092(18)30241-3/sbref53" TargetMode="External"/><Relationship Id="rId150" Type="http://schemas.openxmlformats.org/officeDocument/2006/relationships/hyperlink" Target="http://refhub.elsevier.com/S1478-4092(18)30241-3/sbref53" TargetMode="External"/><Relationship Id="rId151" Type="http://schemas.openxmlformats.org/officeDocument/2006/relationships/hyperlink" Target="http://refhub.elsevier.com/S1478-4092(18)30241-3/sbref54" TargetMode="External"/><Relationship Id="rId152" Type="http://schemas.openxmlformats.org/officeDocument/2006/relationships/hyperlink" Target="http://refhub.elsevier.com/S1478-4092(18)30241-3/sbref54" TargetMode="External"/><Relationship Id="rId153" Type="http://schemas.openxmlformats.org/officeDocument/2006/relationships/hyperlink" Target="http://refhub.elsevier.com/S1478-4092(18)30241-3/sbref54" TargetMode="External"/><Relationship Id="rId154" Type="http://schemas.openxmlformats.org/officeDocument/2006/relationships/hyperlink" Target="http://refhub.elsevier.com/S1478-4092(18)30241-3/sbref54" TargetMode="External"/><Relationship Id="rId155" Type="http://schemas.openxmlformats.org/officeDocument/2006/relationships/hyperlink" Target="http://refhub.elsevier.com/S1478-4092(18)30241-3/sbref54" TargetMode="External"/><Relationship Id="rId156" Type="http://schemas.openxmlformats.org/officeDocument/2006/relationships/hyperlink" Target="http://refhub.elsevier.com/S1478-4092(18)30241-3/sbref54" TargetMode="External"/><Relationship Id="rId157" Type="http://schemas.openxmlformats.org/officeDocument/2006/relationships/hyperlink" Target="http://refhub.elsevier.com/S1478-4092(18)30241-3/sbref55" TargetMode="External"/><Relationship Id="rId158" Type="http://schemas.openxmlformats.org/officeDocument/2006/relationships/hyperlink" Target="http://refhub.elsevier.com/S1478-4092(18)30241-3/sbref55" TargetMode="External"/><Relationship Id="rId159" Type="http://schemas.openxmlformats.org/officeDocument/2006/relationships/hyperlink" Target="http://refhub.elsevier.com/S1478-4092(18)30241-3/sbref56" TargetMode="External"/><Relationship Id="rId160" Type="http://schemas.openxmlformats.org/officeDocument/2006/relationships/hyperlink" Target="http://refhub.elsevier.com/S1478-4092(18)30241-3/sbref56" TargetMode="External"/><Relationship Id="rId161" Type="http://schemas.openxmlformats.org/officeDocument/2006/relationships/hyperlink" Target="http://refhub.elsevier.com/S1478-4092(18)30241-3/sbref56" TargetMode="External"/><Relationship Id="rId162" Type="http://schemas.openxmlformats.org/officeDocument/2006/relationships/hyperlink" Target="http://refhub.elsevier.com/S1478-4092(18)30241-3/sbref57" TargetMode="External"/><Relationship Id="rId163" Type="http://schemas.openxmlformats.org/officeDocument/2006/relationships/hyperlink" Target="http://refhub.elsevier.com/S1478-4092(18)30241-3/sbref57" TargetMode="External"/><Relationship Id="rId164" Type="http://schemas.openxmlformats.org/officeDocument/2006/relationships/hyperlink" Target="http://refhub.elsevier.com/S1478-4092(18)30241-3/sbref57" TargetMode="External"/><Relationship Id="rId165" Type="http://schemas.openxmlformats.org/officeDocument/2006/relationships/hyperlink" Target="http://refhub.elsevier.com/S1478-4092(18)30241-3/sbref57" TargetMode="External"/><Relationship Id="rId166" Type="http://schemas.openxmlformats.org/officeDocument/2006/relationships/hyperlink" Target="http://refhub.elsevier.com/S1478-4092(18)30241-3/sbref58" TargetMode="External"/><Relationship Id="rId167" Type="http://schemas.openxmlformats.org/officeDocument/2006/relationships/hyperlink" Target="http://refhub.elsevier.com/S1478-4092(18)30241-3/sbref58" TargetMode="External"/><Relationship Id="rId168" Type="http://schemas.openxmlformats.org/officeDocument/2006/relationships/hyperlink" Target="http://refhub.elsevier.com/S1478-4092(18)30241-3/sbref59" TargetMode="External"/><Relationship Id="rId169" Type="http://schemas.openxmlformats.org/officeDocument/2006/relationships/hyperlink" Target="http://refhub.elsevier.com/S1478-4092(18)30241-3/sbref59" TargetMode="External"/><Relationship Id="rId170" Type="http://schemas.openxmlformats.org/officeDocument/2006/relationships/hyperlink" Target="http://refhub.elsevier.com/S1478-4092(18)30241-3/sbref60" TargetMode="External"/><Relationship Id="rId171" Type="http://schemas.openxmlformats.org/officeDocument/2006/relationships/hyperlink" Target="http://refhub.elsevier.com/S1478-4092(18)30241-3/sbref60" TargetMode="External"/><Relationship Id="rId172" Type="http://schemas.openxmlformats.org/officeDocument/2006/relationships/hyperlink" Target="http://refhub.elsevier.com/S1478-4092(18)30241-3/sbref61" TargetMode="External"/><Relationship Id="rId173" Type="http://schemas.openxmlformats.org/officeDocument/2006/relationships/hyperlink" Target="http://refhub.elsevier.com/S1478-4092(18)30241-3/sbref61" TargetMode="External"/><Relationship Id="rId174" Type="http://schemas.openxmlformats.org/officeDocument/2006/relationships/hyperlink" Target="http://refhub.elsevier.com/S1478-4092(18)30241-3/sbref62" TargetMode="External"/><Relationship Id="rId175" Type="http://schemas.openxmlformats.org/officeDocument/2006/relationships/hyperlink" Target="http://refhub.elsevier.com/S1478-4092(18)30241-3/sbref62" TargetMode="External"/><Relationship Id="rId176" Type="http://schemas.openxmlformats.org/officeDocument/2006/relationships/hyperlink" Target="http://refhub.elsevier.com/S1478-4092(18)30241-3/sbref63" TargetMode="External"/><Relationship Id="rId177" Type="http://schemas.openxmlformats.org/officeDocument/2006/relationships/hyperlink" Target="http://refhub.elsevier.com/S1478-4092(18)30241-3/sbref63" TargetMode="External"/><Relationship Id="rId178" Type="http://schemas.openxmlformats.org/officeDocument/2006/relationships/hyperlink" Target="http://refhub.elsevier.com/S1478-4092(18)30241-3/sbref64" TargetMode="External"/><Relationship Id="rId179" Type="http://schemas.openxmlformats.org/officeDocument/2006/relationships/hyperlink" Target="http://refhub.elsevier.com/S1478-4092(18)30241-3/sbref64" TargetMode="External"/><Relationship Id="rId180" Type="http://schemas.openxmlformats.org/officeDocument/2006/relationships/hyperlink" Target="http://refhub.elsevier.com/S1478-4092(18)30241-3/sbref64" TargetMode="External"/><Relationship Id="rId181" Type="http://schemas.openxmlformats.org/officeDocument/2006/relationships/hyperlink" Target="http://refhub.elsevier.com/S1478-4092(18)30241-3/sbref65" TargetMode="External"/><Relationship Id="rId182" Type="http://schemas.openxmlformats.org/officeDocument/2006/relationships/hyperlink" Target="http://refhub.elsevier.com/S1478-4092(18)30241-3/sbref65" TargetMode="External"/><Relationship Id="rId183" Type="http://schemas.openxmlformats.org/officeDocument/2006/relationships/hyperlink" Target="http://refhub.elsevier.com/S1478-4092(18)30241-3/sbref66" TargetMode="External"/><Relationship Id="rId184" Type="http://schemas.openxmlformats.org/officeDocument/2006/relationships/hyperlink" Target="http://refhub.elsevier.com/S1478-4092(18)30241-3/sbref66" TargetMode="External"/><Relationship Id="rId185" Type="http://schemas.openxmlformats.org/officeDocument/2006/relationships/hyperlink" Target="http://refhub.elsevier.com/S1478-4092(18)30241-3/sbref66" TargetMode="External"/><Relationship Id="rId186" Type="http://schemas.openxmlformats.org/officeDocument/2006/relationships/hyperlink" Target="http://refhub.elsevier.com/S1478-4092(18)30241-3/sbref67" TargetMode="External"/><Relationship Id="rId187" Type="http://schemas.openxmlformats.org/officeDocument/2006/relationships/hyperlink" Target="http://refhub.elsevier.com/S1478-4092(18)30241-3/sbref67" TargetMode="External"/><Relationship Id="rId188" Type="http://schemas.openxmlformats.org/officeDocument/2006/relationships/hyperlink" Target="http://refhub.elsevier.com/S1478-4092(18)30241-3/sbref67" TargetMode="External"/><Relationship Id="rId189" Type="http://schemas.openxmlformats.org/officeDocument/2006/relationships/hyperlink" Target="http://refhub.elsevier.com/S1478-4092(18)30241-3/sbref68" TargetMode="External"/><Relationship Id="rId190" Type="http://schemas.openxmlformats.org/officeDocument/2006/relationships/hyperlink" Target="http://refhub.elsevier.com/S1478-4092(18)30241-3/sbref68" TargetMode="External"/><Relationship Id="rId191" Type="http://schemas.openxmlformats.org/officeDocument/2006/relationships/hyperlink" Target="http://refhub.elsevier.com/S1478-4092(18)30241-3/sbref68" TargetMode="External"/><Relationship Id="rId192" Type="http://schemas.openxmlformats.org/officeDocument/2006/relationships/hyperlink" Target="http://refhub.elsevier.com/S1478-4092(18)30241-3/sbref69" TargetMode="External"/><Relationship Id="rId193" Type="http://schemas.openxmlformats.org/officeDocument/2006/relationships/hyperlink" Target="http://refhub.elsevier.com/S1478-4092(18)30241-3/sbref69" TargetMode="External"/><Relationship Id="rId194" Type="http://schemas.openxmlformats.org/officeDocument/2006/relationships/hyperlink" Target="http://refhub.elsevier.com/S1478-4092(18)30241-3/sbref70" TargetMode="External"/><Relationship Id="rId195" Type="http://schemas.openxmlformats.org/officeDocument/2006/relationships/hyperlink" Target="http://refhub.elsevier.com/S1478-4092(18)30241-3/sbref70" TargetMode="External"/><Relationship Id="rId196" Type="http://schemas.openxmlformats.org/officeDocument/2006/relationships/hyperlink" Target="http://refhub.elsevier.com/S1478-4092(18)30241-3/sbref70" TargetMode="External"/><Relationship Id="rId197" Type="http://schemas.openxmlformats.org/officeDocument/2006/relationships/hyperlink" Target="http://refhub.elsevier.com/S1478-4092(18)30241-3/sbref71" TargetMode="External"/><Relationship Id="rId198" Type="http://schemas.openxmlformats.org/officeDocument/2006/relationships/hyperlink" Target="http://refhub.elsevier.com/S1478-4092(18)30241-3/sbref71" TargetMode="External"/><Relationship Id="rId199" Type="http://schemas.openxmlformats.org/officeDocument/2006/relationships/hyperlink" Target="http://refhub.elsevier.com/S1478-4092(18)30241-3/sbref71" TargetMode="External"/><Relationship Id="rId200" Type="http://schemas.openxmlformats.org/officeDocument/2006/relationships/hyperlink" Target="http://refhub.elsevier.com/S1478-4092(18)30241-3/sbref72" TargetMode="External"/><Relationship Id="rId201" Type="http://schemas.openxmlformats.org/officeDocument/2006/relationships/hyperlink" Target="http://refhub.elsevier.com/S1478-4092(18)30241-3/sbref72" TargetMode="External"/><Relationship Id="rId202" Type="http://schemas.openxmlformats.org/officeDocument/2006/relationships/hyperlink" Target="http://refhub.elsevier.com/S1478-4092(18)30241-3/sbref72" TargetMode="External"/><Relationship Id="rId203" Type="http://schemas.openxmlformats.org/officeDocument/2006/relationships/hyperlink" Target="http://refhub.elsevier.com/S1478-4092(18)30241-3/sbref73" TargetMode="External"/><Relationship Id="rId204" Type="http://schemas.openxmlformats.org/officeDocument/2006/relationships/hyperlink" Target="http://refhub.elsevier.com/S1478-4092(18)30241-3/sbref73" TargetMode="External"/><Relationship Id="rId205" Type="http://schemas.openxmlformats.org/officeDocument/2006/relationships/hyperlink" Target="http://refhub.elsevier.com/S1478-4092(18)30241-3/sbref73" TargetMode="External"/><Relationship Id="rId206" Type="http://schemas.openxmlformats.org/officeDocument/2006/relationships/hyperlink" Target="http://refhub.elsevier.com/S1478-4092(18)30241-3/sbref74" TargetMode="External"/><Relationship Id="rId207" Type="http://schemas.openxmlformats.org/officeDocument/2006/relationships/hyperlink" Target="http://refhub.elsevier.com/S1478-4092(18)30241-3/sbref74" TargetMode="External"/><Relationship Id="rId208" Type="http://schemas.openxmlformats.org/officeDocument/2006/relationships/hyperlink" Target="http://refhub.elsevier.com/S1478-4092(18)30241-3/sbref74" TargetMode="External"/><Relationship Id="rId209" Type="http://schemas.openxmlformats.org/officeDocument/2006/relationships/hyperlink" Target="http://refhub.elsevier.com/S1478-4092(18)30241-3/sbref75" TargetMode="External"/><Relationship Id="rId210" Type="http://schemas.openxmlformats.org/officeDocument/2006/relationships/hyperlink" Target="http://refhub.elsevier.com/S1478-4092(18)30241-3/sbref75" TargetMode="External"/><Relationship Id="rId211" Type="http://schemas.openxmlformats.org/officeDocument/2006/relationships/hyperlink" Target="http://refhub.elsevier.com/S1478-4092(18)30241-3/sbref75" TargetMode="External"/><Relationship Id="rId212" Type="http://schemas.openxmlformats.org/officeDocument/2006/relationships/hyperlink" Target="http://refhub.elsevier.com/S1478-4092(18)30241-3/sbref76" TargetMode="External"/><Relationship Id="rId213" Type="http://schemas.openxmlformats.org/officeDocument/2006/relationships/hyperlink" Target="http://refhub.elsevier.com/S1478-4092(18)30241-3/sbref76" TargetMode="External"/><Relationship Id="rId214" Type="http://schemas.openxmlformats.org/officeDocument/2006/relationships/hyperlink" Target="http://refhub.elsevier.com/S1478-4092(18)30241-3/sbref76" TargetMode="External"/><Relationship Id="rId215" Type="http://schemas.openxmlformats.org/officeDocument/2006/relationships/hyperlink" Target="http://refhub.elsevier.com/S1478-4092(18)30241-3/sbref76" TargetMode="External"/><Relationship Id="rId216" Type="http://schemas.openxmlformats.org/officeDocument/2006/relationships/hyperlink" Target="http://refhub.elsevier.com/S1478-4092(18)30241-3/sbref77" TargetMode="External"/><Relationship Id="rId217" Type="http://schemas.openxmlformats.org/officeDocument/2006/relationships/hyperlink" Target="http://refhub.elsevier.com/S1478-4092(18)30241-3/sbref77" TargetMode="External"/><Relationship Id="rId218" Type="http://schemas.openxmlformats.org/officeDocument/2006/relationships/hyperlink" Target="http://refhub.elsevier.com/S1478-4092(18)30241-3/sbref78" TargetMode="External"/><Relationship Id="rId219" Type="http://schemas.openxmlformats.org/officeDocument/2006/relationships/hyperlink" Target="http://refhub.elsevier.com/S1478-4092(18)30241-3/sbref78" TargetMode="External"/><Relationship Id="rId220" Type="http://schemas.openxmlformats.org/officeDocument/2006/relationships/hyperlink" Target="http://refhub.elsevier.com/S1478-4092(18)30241-3/sbref78" TargetMode="External"/><Relationship Id="rId221" Type="http://schemas.openxmlformats.org/officeDocument/2006/relationships/hyperlink" Target="http://refhub.elsevier.com/S1478-4092(18)30241-3/sbref78" TargetMode="External"/><Relationship Id="rId222" Type="http://schemas.openxmlformats.org/officeDocument/2006/relationships/hyperlink" Target="http://refhub.elsevier.com/S1478-4092(18)30241-3/sbref79" TargetMode="External"/><Relationship Id="rId223" Type="http://schemas.openxmlformats.org/officeDocument/2006/relationships/hyperlink" Target="http://refhub.elsevier.com/S1478-4092(18)30241-3/sbref79" TargetMode="External"/><Relationship Id="rId224" Type="http://schemas.openxmlformats.org/officeDocument/2006/relationships/hyperlink" Target="http://refhub.elsevier.com/S1478-4092(18)30241-3/sbref79" TargetMode="External"/><Relationship Id="rId225" Type="http://schemas.openxmlformats.org/officeDocument/2006/relationships/hyperlink" Target="http://refhub.elsevier.com/S1478-4092(18)30241-3/sbref79" TargetMode="External"/><Relationship Id="rId226" Type="http://schemas.openxmlformats.org/officeDocument/2006/relationships/hyperlink" Target="http://refhub.elsevier.com/S1478-4092(18)30241-3/sbref80" TargetMode="External"/><Relationship Id="rId227" Type="http://schemas.openxmlformats.org/officeDocument/2006/relationships/hyperlink" Target="http://refhub.elsevier.com/S1478-4092(18)30241-3/sbref81" TargetMode="External"/><Relationship Id="rId228" Type="http://schemas.openxmlformats.org/officeDocument/2006/relationships/hyperlink" Target="http://refhub.elsevier.com/S1478-4092(18)30241-3/sbref82" TargetMode="External"/><Relationship Id="rId229" Type="http://schemas.openxmlformats.org/officeDocument/2006/relationships/hyperlink" Target="http://refhub.elsevier.com/S1478-4092(18)30241-3/sbref82" TargetMode="External"/><Relationship Id="rId230" Type="http://schemas.openxmlformats.org/officeDocument/2006/relationships/hyperlink" Target="http://refhub.elsevier.com/S1478-4092(18)30241-3/sbref82" TargetMode="External"/><Relationship Id="rId231" Type="http://schemas.openxmlformats.org/officeDocument/2006/relationships/hyperlink" Target="http://refhub.elsevier.com/S1478-4092(18)30241-3/sbref83" TargetMode="External"/><Relationship Id="rId232" Type="http://schemas.openxmlformats.org/officeDocument/2006/relationships/hyperlink" Target="http://refhub.elsevier.com/S1478-4092(18)30241-3/sbref83" TargetMode="External"/><Relationship Id="rId233" Type="http://schemas.openxmlformats.org/officeDocument/2006/relationships/hyperlink" Target="http://refhub.elsevier.com/S1478-4092(18)30241-3/sbref84" TargetMode="External"/><Relationship Id="rId234" Type="http://schemas.openxmlformats.org/officeDocument/2006/relationships/hyperlink" Target="http://refhub.elsevier.com/S1478-4092(18)30241-3/sbref84" TargetMode="External"/><Relationship Id="rId235" Type="http://schemas.openxmlformats.org/officeDocument/2006/relationships/hyperlink" Target="http://refhub.elsevier.com/S1478-4092(18)30241-3/sbref85" TargetMode="External"/><Relationship Id="rId236" Type="http://schemas.openxmlformats.org/officeDocument/2006/relationships/hyperlink" Target="http://refhub.elsevier.com/S1478-4092(18)30241-3/sbref85" TargetMode="External"/><Relationship Id="rId237" Type="http://schemas.openxmlformats.org/officeDocument/2006/relationships/hyperlink" Target="http://refhub.elsevier.com/S1478-4092(18)30241-3/sbref85" TargetMode="External"/><Relationship Id="rId238" Type="http://schemas.openxmlformats.org/officeDocument/2006/relationships/hyperlink" Target="http://refhub.elsevier.com/S1478-4092(18)30241-3/sbref86" TargetMode="External"/><Relationship Id="rId239" Type="http://schemas.openxmlformats.org/officeDocument/2006/relationships/hyperlink" Target="http://refhub.elsevier.com/S1478-4092(18)30241-3/sbref86" TargetMode="External"/><Relationship Id="rId240" Type="http://schemas.openxmlformats.org/officeDocument/2006/relationships/hyperlink" Target="http://refhub.elsevier.com/S1478-4092(18)30241-3/sbref87" TargetMode="External"/><Relationship Id="rId241" Type="http://schemas.openxmlformats.org/officeDocument/2006/relationships/hyperlink" Target="http://refhub.elsevier.com/S1478-4092(18)30241-3/sbref87" TargetMode="External"/><Relationship Id="rId242" Type="http://schemas.openxmlformats.org/officeDocument/2006/relationships/hyperlink" Target="http://refhub.elsevier.com/S1478-4092(18)30241-3/sbref87" TargetMode="External"/><Relationship Id="rId243" Type="http://schemas.openxmlformats.org/officeDocument/2006/relationships/hyperlink" Target="http://refhub.elsevier.com/S1478-4092(18)30241-3/sbref87" TargetMode="External"/><Relationship Id="rId244" Type="http://schemas.openxmlformats.org/officeDocument/2006/relationships/hyperlink" Target="http://refhub.elsevier.com/S1478-4092(18)30241-3/sbref88" TargetMode="External"/><Relationship Id="rId245" Type="http://schemas.openxmlformats.org/officeDocument/2006/relationships/hyperlink" Target="http://refhub.elsevier.com/S1478-4092(18)30241-3/sbref88" TargetMode="External"/><Relationship Id="rId246" Type="http://schemas.openxmlformats.org/officeDocument/2006/relationships/hyperlink" Target="http://refhub.elsevier.com/S1478-4092(18)30241-3/sbref89" TargetMode="External"/><Relationship Id="rId247" Type="http://schemas.openxmlformats.org/officeDocument/2006/relationships/hyperlink" Target="http://refhub.elsevier.com/S1478-4092(18)30241-3/sbref89" TargetMode="External"/><Relationship Id="rId248" Type="http://schemas.openxmlformats.org/officeDocument/2006/relationships/hyperlink" Target="http://www.stata.com/manuals13/xtxtdpdsys.pdf" TargetMode="External"/><Relationship Id="rId249" Type="http://schemas.openxmlformats.org/officeDocument/2006/relationships/hyperlink" Target="http://refhub.elsevier.com/S1478-4092(18)30241-3/sbref90" TargetMode="External"/><Relationship Id="rId250" Type="http://schemas.openxmlformats.org/officeDocument/2006/relationships/hyperlink" Target="http://refhub.elsevier.com/S1478-4092(18)30241-3/sbref90" TargetMode="External"/><Relationship Id="rId251" Type="http://schemas.openxmlformats.org/officeDocument/2006/relationships/hyperlink" Target="http://refhub.elsevier.com/S1478-4092(18)30241-3/sbref91" TargetMode="External"/><Relationship Id="rId252" Type="http://schemas.openxmlformats.org/officeDocument/2006/relationships/hyperlink" Target="http://refhub.elsevier.com/S1478-4092(18)30241-3/sbref91" TargetMode="External"/><Relationship Id="rId253" Type="http://schemas.openxmlformats.org/officeDocument/2006/relationships/hyperlink" Target="http://refhub.elsevier.com/S1478-4092(18)30241-3/sbref91" TargetMode="External"/><Relationship Id="rId254" Type="http://schemas.openxmlformats.org/officeDocument/2006/relationships/hyperlink" Target="http://refhub.elsevier.com/S1478-4092(18)30241-3/sbref92" TargetMode="External"/><Relationship Id="rId255" Type="http://schemas.openxmlformats.org/officeDocument/2006/relationships/hyperlink" Target="http://refhub.elsevier.com/S1478-4092(18)30241-3/sbref92" TargetMode="External"/><Relationship Id="rId256" Type="http://schemas.openxmlformats.org/officeDocument/2006/relationships/hyperlink" Target="http://refhub.elsevier.com/S1478-4092(18)30241-3/sbref93" TargetMode="External"/><Relationship Id="rId257" Type="http://schemas.openxmlformats.org/officeDocument/2006/relationships/hyperlink" Target="http://refhub.elsevier.com/S1478-4092(18)30241-3/sbref93" TargetMode="External"/><Relationship Id="rId258" Type="http://schemas.openxmlformats.org/officeDocument/2006/relationships/hyperlink" Target="http://refhub.elsevier.com/S1478-4092(18)30241-3/sbref94" TargetMode="External"/><Relationship Id="rId259" Type="http://schemas.openxmlformats.org/officeDocument/2006/relationships/hyperlink" Target="http://refhub.elsevier.com/S1478-4092(18)30241-3/sbref94" TargetMode="External"/><Relationship Id="rId260" Type="http://schemas.openxmlformats.org/officeDocument/2006/relationships/hyperlink" Target="http://refhub.elsevier.com/S1478-4092(18)30241-3/sbref95" TargetMode="External"/><Relationship Id="rId261" Type="http://schemas.openxmlformats.org/officeDocument/2006/relationships/hyperlink" Target="http://refhub.elsevier.com/S1478-4092(18)30241-3/sbref95" TargetMode="External"/><Relationship Id="rId262" Type="http://schemas.openxmlformats.org/officeDocument/2006/relationships/hyperlink" Target="http://refhub.elsevier.com/S1478-4092(18)30241-3/sbref95" TargetMode="External"/><Relationship Id="rId263" Type="http://schemas.openxmlformats.org/officeDocument/2006/relationships/hyperlink" Target="https://www.seattletimes.com/business/fiat-agrees-33-billion-joint-venture-in-russia/" TargetMode="External"/><Relationship Id="rId264" Type="http://schemas.openxmlformats.org/officeDocument/2006/relationships/hyperlink" Target="https://www.seattletimes.com/business/fiat-agrees-33-billion-joint-venture-in-russia/" TargetMode="External"/><Relationship Id="rId265" Type="http://schemas.openxmlformats.org/officeDocument/2006/relationships/hyperlink" Target="https://www.seattletimes.com/business/fiat-agrees-33-billion-joint-venture-in-russia/" TargetMode="External"/><Relationship Id="rId266" Type="http://schemas.openxmlformats.org/officeDocument/2006/relationships/hyperlink" Target="http://refhub.elsevier.com/S1478-4092(18)30241-3/sbref96" TargetMode="External"/><Relationship Id="rId267" Type="http://schemas.openxmlformats.org/officeDocument/2006/relationships/hyperlink" Target="http://refhub.elsevier.com/S1478-4092(18)30241-3/sbref96" TargetMode="External"/><Relationship Id="rId268" Type="http://schemas.openxmlformats.org/officeDocument/2006/relationships/hyperlink" Target="http://refhub.elsevier.com/S1478-4092(18)30241-3/sbref97" TargetMode="External"/><Relationship Id="rId269" Type="http://schemas.openxmlformats.org/officeDocument/2006/relationships/hyperlink" Target="http://refhub.elsevier.com/S1478-4092(18)30241-3/sbref97" TargetMode="External"/><Relationship Id="rId270" Type="http://schemas.openxmlformats.org/officeDocument/2006/relationships/hyperlink" Target="http://refhub.elsevier.com/S1478-4092(18)30241-3/sbref97" TargetMode="External"/><Relationship Id="rId271" Type="http://schemas.openxmlformats.org/officeDocument/2006/relationships/hyperlink" Target="http://refhub.elsevier.com/S1478-4092(18)30241-3/sbref97" TargetMode="External"/><Relationship Id="rId272" Type="http://schemas.openxmlformats.org/officeDocument/2006/relationships/hyperlink" Target="http://refhub.elsevier.com/S1478-4092(18)30241-3/sbref98" TargetMode="External"/><Relationship Id="rId273" Type="http://schemas.openxmlformats.org/officeDocument/2006/relationships/hyperlink" Target="http://refhub.elsevier.com/S1478-4092(18)30241-3/sbref98" TargetMode="External"/><Relationship Id="rId274" Type="http://schemas.openxmlformats.org/officeDocument/2006/relationships/hyperlink" Target="http://refhub.elsevier.com/S1478-4092(18)30241-3/sbref99" TargetMode="External"/><Relationship Id="rId275" Type="http://schemas.openxmlformats.org/officeDocument/2006/relationships/hyperlink" Target="http://refhub.elsevier.com/S1478-4092(18)30241-3/sbref99" TargetMode="External"/><Relationship Id="rId276" Type="http://schemas.openxmlformats.org/officeDocument/2006/relationships/hyperlink" Target="https://wrds-web.wharton.upenn.edu/wrds/support/Data/_001Manuals%20and%20Overviews/_001Compustat/_001North%20America%20-%20Global%20-%20Bank/_000dataguide/ebitda.cfm" TargetMode="External"/><Relationship Id="rId277" Type="http://schemas.openxmlformats.org/officeDocument/2006/relationships/hyperlink" Target="https://wrds-web.wharton.upenn.edu/wrds/support/Data/_001Manuals%20and%20Overviews/_001Compustat/_001North%20America%20-%20Global%20-%20Bank/_000dataguide/ebitda.cfm" TargetMode="External"/><Relationship Id="rId278" Type="http://schemas.openxmlformats.org/officeDocument/2006/relationships/hyperlink" Target="https://wrds-web.wharton.upenn.edu/wrds/support/Data/_001Manuals%20and%20Overviews/_001Compustat/_001North%20America%20-%20Global%20-%20Bank/_000dataguide/ebitda.cfm" TargetMode="External"/><Relationship Id="rId279" Type="http://schemas.openxmlformats.org/officeDocument/2006/relationships/hyperlink" Target="http://refhub.elsevier.com/S1478-4092(18)30241-3/sbref100" TargetMode="External"/><Relationship Id="rId280" Type="http://schemas.openxmlformats.org/officeDocument/2006/relationships/hyperlink" Target="http://refhub.elsevier.com/S1478-4092(18)30241-3/sbref100" TargetMode="External"/><Relationship Id="rId281" Type="http://schemas.openxmlformats.org/officeDocument/2006/relationships/hyperlink" Target="http://refhub.elsevier.com/S1478-4092(18)30241-3/sbref100" TargetMode="External"/><Relationship Id="rId282" Type="http://schemas.openxmlformats.org/officeDocument/2006/relationships/hyperlink" Target="http://refhub.elsevier.com/S1478-4092(18)30241-3/sbref100" TargetMode="External"/><Relationship Id="rId283" Type="http://schemas.openxmlformats.org/officeDocument/2006/relationships/hyperlink" Target="http://refhub.elsevier.com/S1478-4092(18)30241-3/sbref101" TargetMode="External"/><Relationship Id="rId284" Type="http://schemas.openxmlformats.org/officeDocument/2006/relationships/hyperlink" Target="http://refhub.elsevier.com/S1478-4092(18)30241-3/sbref101" TargetMode="External"/><Relationship Id="rId285" Type="http://schemas.openxmlformats.org/officeDocument/2006/relationships/hyperlink" Target="http://refhub.elsevier.com/S1478-4092(18)30241-3/sbref101" TargetMode="External"/><Relationship Id="rId286" Type="http://schemas.openxmlformats.org/officeDocument/2006/relationships/hyperlink" Target="http://refhub.elsevier.com/S1478-4092(18)30241-3/sbref101" TargetMode="External"/><Relationship Id="rId287" Type="http://schemas.openxmlformats.org/officeDocument/2006/relationships/hyperlink" Target="http://refhub.elsevier.com/S1478-4092(18)30241-3/sbref101" TargetMode="External"/><Relationship Id="rId288" Type="http://schemas.openxmlformats.org/officeDocument/2006/relationships/hyperlink" Target="http://refhub.elsevier.com/S1478-4092(18)30241-3/sbref101" TargetMode="External"/><Relationship Id="rId289" Type="http://schemas.openxmlformats.org/officeDocument/2006/relationships/hyperlink" Target="http://refhub.elsevier.com/S1478-4092(18)30241-3/sbref102" TargetMode="External"/><Relationship Id="rId290" Type="http://schemas.openxmlformats.org/officeDocument/2006/relationships/hyperlink" Target="http://refhub.elsevier.com/S1478-4092(18)30241-3/sbref102" TargetMode="External"/><Relationship Id="rId291" Type="http://schemas.openxmlformats.org/officeDocument/2006/relationships/hyperlink" Target="http://refhub.elsevier.com/S1478-4092(18)30241-3/sbref102" TargetMode="External"/><Relationship Id="rId292" Type="http://schemas.openxmlformats.org/officeDocument/2006/relationships/hyperlink" Target="http://refhub.elsevier.com/S1478-4092(18)30241-3/sbref103" TargetMode="External"/><Relationship Id="rId293" Type="http://schemas.openxmlformats.org/officeDocument/2006/relationships/hyperlink" Target="http://refhub.elsevier.com/S1478-4092(18)30241-3/sbref103" TargetMode="External"/><Relationship Id="rId294" Type="http://schemas.openxmlformats.org/officeDocument/2006/relationships/hyperlink" Target="http://refhub.elsevier.com/S1478-4092(18)30241-3/sbref104" TargetMode="External"/><Relationship Id="rId295" Type="http://schemas.openxmlformats.org/officeDocument/2006/relationships/hyperlink" Target="http://refhub.elsevier.com/S1478-4092(18)30241-3/sbref104" TargetMode="External"/><Relationship Id="rId296" Type="http://schemas.openxmlformats.org/officeDocument/2006/relationships/hyperlink" Target="http://refhub.elsevier.com/S1478-4092(18)30241-3/sbref104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Carnovale</dc:creator>
  <cp:keywords>Supply chain finance; Supply network structure; Resource dependency; Network theory; </cp:keywords>
  <dc:subject>Journal of Purchasing and Supply Management,Corrected proof,doi:10.1016/j.pursup.2018.07.007</dc:subject>
  <dc:title>Broadening the perspective of supply chain finance_ The performance impacts of network power and cohesion</dc:title>
  <dcterms:created xsi:type="dcterms:W3CDTF">2018-11-28T23:39:30Z</dcterms:created>
  <dcterms:modified xsi:type="dcterms:W3CDTF">2018-11-28T23:39:30Z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LastSaved">
    <vt:filetime>2018-11-28T00:00:00Z</vt:filetime>
  </property>
</Properties>
</file>